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9354822" w:displacedByCustomXml="next"/>
    <w:bookmarkStart w:id="1" w:name="_Toc329354601" w:displacedByCustomXml="next"/>
    <w:sdt>
      <w:sdtPr>
        <w:rPr>
          <w:color w:val="595959" w:themeColor="text1" w:themeTint="A6"/>
          <w:sz w:val="24"/>
        </w:rPr>
        <w:id w:val="3174419"/>
        <w:docPartObj>
          <w:docPartGallery w:val="Cover Pages"/>
          <w:docPartUnique/>
        </w:docPartObj>
      </w:sdtPr>
      <w:sdtEndPr>
        <w:rPr>
          <w:color w:val="auto"/>
          <w:sz w:val="20"/>
        </w:rPr>
      </w:sdtEndPr>
      <w:sdtContent>
        <w:p w14:paraId="6C4298A3" w14:textId="05B221B9" w:rsidR="00E26263" w:rsidRDefault="00E26263">
          <w:pPr>
            <w:pStyle w:val="Sinespaciado"/>
            <w:rPr>
              <w:noProof/>
              <w:lang w:val="en-US" w:eastAsia="en-US" w:bidi="th-TH"/>
            </w:rPr>
          </w:pPr>
          <w:r>
            <w:rPr>
              <w:noProof/>
              <w:lang w:val="en-US" w:eastAsia="en-US" w:bidi="th-TH"/>
            </w:rPr>
            <w:t xml:space="preserve">                                                                     </w:t>
          </w:r>
        </w:p>
        <w:p w14:paraId="17DAD1D4" w14:textId="40B07201" w:rsidR="00E26263" w:rsidRDefault="00E26263">
          <w:pPr>
            <w:pStyle w:val="Sinespaciado"/>
            <w:rPr>
              <w:noProof/>
              <w:lang w:val="en-US" w:eastAsia="en-US" w:bidi="th-TH"/>
            </w:rPr>
          </w:pPr>
        </w:p>
        <w:p w14:paraId="1E8BF8ED" w14:textId="7AD95B42" w:rsidR="00E26263" w:rsidRDefault="00E26263">
          <w:pPr>
            <w:pStyle w:val="Sinespaciado"/>
            <w:rPr>
              <w:noProof/>
              <w:lang w:val="en-US" w:eastAsia="en-US" w:bidi="th-TH"/>
            </w:rPr>
          </w:pPr>
        </w:p>
        <w:p w14:paraId="2B1463F2" w14:textId="484B1461" w:rsidR="00E26263" w:rsidRDefault="00E26263">
          <w:pPr>
            <w:pStyle w:val="Sinespaciado"/>
            <w:rPr>
              <w:noProof/>
              <w:lang w:val="en-US" w:eastAsia="en-US" w:bidi="th-TH"/>
            </w:rPr>
          </w:pPr>
        </w:p>
        <w:p w14:paraId="0359A270" w14:textId="20B943F5" w:rsidR="00E26263" w:rsidRDefault="00E26263">
          <w:pPr>
            <w:pStyle w:val="Sinespaciado"/>
            <w:rPr>
              <w:noProof/>
              <w:lang w:val="en-US" w:eastAsia="en-US" w:bidi="th-TH"/>
            </w:rPr>
          </w:pPr>
        </w:p>
        <w:p w14:paraId="7E70DA5A" w14:textId="39233154" w:rsidR="00E26263" w:rsidRDefault="00E26263">
          <w:pPr>
            <w:pStyle w:val="Sinespaciado"/>
            <w:rPr>
              <w:noProof/>
              <w:lang w:val="en-US" w:eastAsia="en-US" w:bidi="th-TH"/>
            </w:rPr>
          </w:pPr>
        </w:p>
        <w:p w14:paraId="1628423A" w14:textId="77777777" w:rsidR="001B6746" w:rsidRDefault="001B6746">
          <w:pPr>
            <w:pStyle w:val="Sinespaciado"/>
            <w:rPr>
              <w:noProof/>
              <w:lang w:val="en-US" w:eastAsia="en-US" w:bidi="th-TH"/>
            </w:rPr>
          </w:pPr>
        </w:p>
        <w:p w14:paraId="2E2B8C7D" w14:textId="21E4CFE9" w:rsidR="009945DB" w:rsidRDefault="00E26263" w:rsidP="00E26263">
          <w:pPr>
            <w:pStyle w:val="Sinespaciado"/>
          </w:pPr>
          <w:r>
            <w:t xml:space="preserve">                                                                       </w:t>
          </w:r>
          <w:r>
            <w:rPr>
              <w:noProof/>
              <w:lang w:val="en-US" w:eastAsia="en-US" w:bidi="th-TH"/>
            </w:rPr>
            <w:drawing>
              <wp:inline distT="0" distB="0" distL="0" distR="0" wp14:anchorId="0D0F43DB" wp14:editId="64063B7F">
                <wp:extent cx="1276350" cy="1285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0" cy="1285875"/>
                        </a:xfrm>
                        <a:prstGeom prst="rect">
                          <a:avLst/>
                        </a:prstGeom>
                        <a:noFill/>
                        <a:ln>
                          <a:noFill/>
                        </a:ln>
                      </pic:spPr>
                    </pic:pic>
                  </a:graphicData>
                </a:graphic>
              </wp:inline>
            </w:drawing>
          </w:r>
          <w:r>
            <w:rPr>
              <w:noProof/>
            </w:rPr>
            <w:drawing>
              <wp:inline distT="0" distB="0" distL="0" distR="0" wp14:anchorId="3CA7C513" wp14:editId="14D0EB89">
                <wp:extent cx="5543550" cy="666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666750"/>
                        </a:xfrm>
                        <a:prstGeom prst="rect">
                          <a:avLst/>
                        </a:prstGeom>
                        <a:noFill/>
                        <a:ln>
                          <a:noFill/>
                        </a:ln>
                      </pic:spPr>
                    </pic:pic>
                  </a:graphicData>
                </a:graphic>
              </wp:inline>
            </w:drawing>
          </w:r>
        </w:p>
        <w:p w14:paraId="7D12D143" w14:textId="77777777" w:rsidR="009945DB" w:rsidRDefault="009945DB" w:rsidP="00E26263">
          <w:pPr>
            <w:pStyle w:val="Sinespaciado"/>
          </w:pPr>
        </w:p>
        <w:p w14:paraId="32725157" w14:textId="6FC95673" w:rsidR="0087552D" w:rsidRPr="00E26263" w:rsidRDefault="00000000" w:rsidP="00E26263">
          <w:pPr>
            <w:pStyle w:val="Sinespaciado"/>
            <w:rPr>
              <w:sz w:val="24"/>
            </w:rPr>
          </w:pPr>
        </w:p>
      </w:sdtContent>
    </w:sdt>
    <w:bookmarkEnd w:id="1"/>
    <w:bookmarkEnd w:id="0"/>
    <w:p w14:paraId="331654D1" w14:textId="0AE61B3B" w:rsidR="007E2A09" w:rsidRDefault="007E2A09" w:rsidP="009945DB">
      <w:pPr>
        <w:pStyle w:val="Ttulo1"/>
        <w:rPr>
          <w:rStyle w:val="Ttulo1Car"/>
        </w:rPr>
      </w:pPr>
    </w:p>
    <w:p w14:paraId="5B20E287" w14:textId="4137858F" w:rsidR="009945DB" w:rsidRDefault="00000000" w:rsidP="009945DB">
      <w:r>
        <w:rPr>
          <w:noProof/>
        </w:rPr>
        <w:pict w14:anchorId="4E73880F">
          <v:shapetype id="_x0000_t202" coordsize="21600,21600" o:spt="202" path="m,l,21600r21600,l21600,xe">
            <v:stroke joinstyle="miter"/>
            <v:path gradientshapeok="t" o:connecttype="rect"/>
          </v:shapetype>
          <v:shape id="Cuadro de texto  21" o:spid="_x0000_s1027" type="#_x0000_t202" style="position:absolute;margin-left:777.9pt;margin-top:340.9pt;width:310.5pt;height:104.4pt;z-index:251661312;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" o:allowoverlap="f" filled="f" stroked="f" strokeweight=".5pt">
            <v:textbox style="mso-fit-shape-to-text:t" inset="0,0,0,0">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Content>
                    <w:p w14:paraId="0CB92021" w14:textId="61EDA37C" w:rsidR="0087552D" w:rsidRPr="00C84D22" w:rsidRDefault="00D24147">
                      <w:pPr>
                        <w:pStyle w:val="Ttulo"/>
                      </w:pPr>
                      <w:r>
                        <w:t>Software Inventory</w:t>
                      </w:r>
                    </w:p>
                  </w:sdtContent>
                </w:sdt>
                <w:p w14:paraId="3512465D" w14:textId="4C2567DD" w:rsidR="0087552D" w:rsidRPr="00C84D22" w:rsidRDefault="00000000">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Content>
                      <w:r w:rsidR="00D24147">
                        <w:t>mANUAL</w:t>
                      </w:r>
                    </w:sdtContent>
                  </w:sdt>
                </w:p>
              </w:txbxContent>
            </v:textbox>
            <w10:wrap type="square" anchorx="margin" anchory="margin"/>
          </v:shape>
        </w:pict>
      </w:r>
    </w:p>
    <w:p w14:paraId="53548910" w14:textId="1C07B6D7" w:rsidR="009945DB" w:rsidRDefault="009945DB" w:rsidP="009945DB"/>
    <w:p w14:paraId="415D4307" w14:textId="31E14746" w:rsidR="009945DB" w:rsidRDefault="009945DB" w:rsidP="009945DB"/>
    <w:p w14:paraId="2A781934" w14:textId="3DCBE538" w:rsidR="009945DB" w:rsidRDefault="009945DB" w:rsidP="009945DB"/>
    <w:p w14:paraId="2AA75948" w14:textId="41B63607" w:rsidR="009945DB" w:rsidRDefault="00000000" w:rsidP="009945DB">
      <w:r>
        <w:rPr>
          <w:noProof/>
        </w:rPr>
        <w:pict w14:anchorId="4F0303D1">
          <v:shape id="Cuadro de texto  20" o:spid="_x0000_s1026" type="#_x0000_t202" style="position:absolute;margin-left:0;margin-top:521.4pt;width:421.1pt;height:20.8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" o:allowoverlap="f" filled="f" stroked="f" strokeweight=".5pt">
            <v:textbox style="mso-fit-shape-to-text:t" inset="0,,0">
              <w:txbxContent>
                <w:p w14:paraId="2ED653EB" w14:textId="5908DB40" w:rsidR="0087552D" w:rsidRPr="00285903" w:rsidRDefault="00000000">
                  <w:pPr>
                    <w:pStyle w:val="Informacindecontacto"/>
                    <w:rPr>
                      <w:rFonts w:ascii="Arial" w:hAnsi="Arial" w:cs="Arial"/>
                      <w:color w:val="auto"/>
                    </w:rPr>
                  </w:pPr>
                  <w:sdt>
                    <w:sdtPr>
                      <w:rPr>
                        <w:rFonts w:ascii="Arial" w:hAnsi="Arial" w:cs="Arial"/>
                        <w:color w:val="auto"/>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Content>
                      <w:r w:rsidR="0051129B" w:rsidRPr="00285903">
                        <w:rPr>
                          <w:rFonts w:ascii="Arial" w:hAnsi="Arial" w:cs="Arial"/>
                          <w:color w:val="auto"/>
                          <w:lang w:val="es-ES_tradnl"/>
                        </w:rPr>
                        <w:t>Sergio Galindo, Santiago Forero, Juan Lozano, Jaider Antonio y Marcela Diaz</w:t>
                      </w:r>
                    </w:sdtContent>
                  </w:sdt>
                  <w:r w:rsidR="0087552D" w:rsidRPr="00285903">
                    <w:rPr>
                      <w:rFonts w:ascii="Arial" w:hAnsi="Arial" w:cs="Arial"/>
                      <w:color w:val="auto"/>
                    </w:rPr>
                    <w:t> | </w:t>
                  </w:r>
                  <w:sdt>
                    <w:sdtPr>
                      <w:rPr>
                        <w:rFonts w:ascii="Arial" w:hAnsi="Arial" w:cs="Arial"/>
                        <w:color w:val="auto"/>
                      </w:rPr>
                      <w:alias w:val="Nombre de la asignatura"/>
                      <w:tag w:val=""/>
                      <w:id w:val="-728219936"/>
                      <w:dataBinding w:prefixMappings="xmlns:ns0='http://purl.org/dc/elements/1.1/' xmlns:ns1='http://schemas.openxmlformats.org/package/2006/metadata/core-properties' " w:xpath="/ns1:coreProperties[1]/ns1:keywords[1]" w:storeItemID="{6C3C8BC8-F283-45AE-878A-BAB7291924A1}"/>
                      <w:text/>
                    </w:sdtPr>
                    <w:sdtContent>
                      <w:r w:rsidR="00D24147" w:rsidRPr="00285903">
                        <w:rPr>
                          <w:rFonts w:ascii="Arial" w:hAnsi="Arial" w:cs="Arial"/>
                          <w:color w:val="auto"/>
                        </w:rPr>
                        <w:t>Programación</w:t>
                      </w:r>
                    </w:sdtContent>
                  </w:sdt>
                  <w:r w:rsidR="0087552D" w:rsidRPr="00285903">
                    <w:rPr>
                      <w:rFonts w:ascii="Arial" w:hAnsi="Arial" w:cs="Arial"/>
                      <w:color w:val="auto"/>
                    </w:rPr>
                    <w:t> | </w:t>
                  </w:r>
                  <w:sdt>
                    <w:sdtPr>
                      <w:rPr>
                        <w:rFonts w:ascii="Arial" w:hAnsi="Arial" w:cs="Arial"/>
                        <w:color w:val="auto"/>
                      </w:rPr>
                      <w:alias w:val="Fecha"/>
                      <w:tag w:val=""/>
                      <w:id w:val="2032065285"/>
                      <w:dataBinding w:prefixMappings="xmlns:ns0='http://schemas.microsoft.com/office/2006/coverPageProps' " w:xpath="/ns0:CoverPageProperties[1]/ns0:PublishDate[1]" w:storeItemID="{55AF091B-3C7A-41E3-B477-F2FDAA23CFDA}"/>
                      <w:date w:fullDate="2022-11-22T00:00:00Z">
                        <w:dateFormat w:val="dd' de 'MMMM' de 'yyyy"/>
                        <w:lid w:val="es-ES"/>
                        <w:storeMappedDataAs w:val="dateTime"/>
                        <w:calendar w:val="gregorian"/>
                      </w:date>
                    </w:sdtPr>
                    <w:sdtContent>
                      <w:r w:rsidR="00D24147" w:rsidRPr="00285903">
                        <w:rPr>
                          <w:rFonts w:ascii="Arial" w:hAnsi="Arial" w:cs="Arial"/>
                          <w:color w:val="auto"/>
                        </w:rPr>
                        <w:t>22 de noviembre de 2022</w:t>
                      </w:r>
                    </w:sdtContent>
                  </w:sdt>
                </w:p>
              </w:txbxContent>
            </v:textbox>
            <w10:wrap type="square" anchorx="margin" anchory="margin"/>
          </v:shape>
        </w:pict>
      </w:r>
    </w:p>
    <w:p w14:paraId="634C4061" w14:textId="7F4EBB5A" w:rsidR="009945DB" w:rsidRDefault="009945DB" w:rsidP="009945DB"/>
    <w:p w14:paraId="0A765E0A" w14:textId="7A02604C" w:rsidR="009945DB" w:rsidRDefault="009945DB" w:rsidP="009945DB"/>
    <w:p w14:paraId="02EA360B" w14:textId="15D058BB" w:rsidR="00EA350E" w:rsidRDefault="00EA350E" w:rsidP="009945DB"/>
    <w:p w14:paraId="74E8BE5E" w14:textId="77777777" w:rsidR="00C41897" w:rsidRDefault="00C41897" w:rsidP="009945DB"/>
    <w:p w14:paraId="64F2BB59" w14:textId="14311C59" w:rsidR="009945DB" w:rsidRPr="004F13D5" w:rsidRDefault="00D82AAE" w:rsidP="00D82AAE">
      <w:pPr>
        <w:jc w:val="center"/>
        <w:rPr>
          <w:rFonts w:ascii="Arial" w:hAnsi="Arial" w:cs="Arial"/>
          <w:b/>
          <w:bCs/>
          <w:color w:val="auto"/>
          <w:sz w:val="24"/>
          <w:szCs w:val="24"/>
        </w:rPr>
      </w:pPr>
      <w:r w:rsidRPr="004F13D5">
        <w:rPr>
          <w:rFonts w:ascii="Arial" w:hAnsi="Arial" w:cs="Arial"/>
          <w:b/>
          <w:bCs/>
          <w:color w:val="auto"/>
          <w:sz w:val="24"/>
          <w:szCs w:val="24"/>
        </w:rPr>
        <w:lastRenderedPageBreak/>
        <w:t>CONTENIDO</w:t>
      </w:r>
    </w:p>
    <w:p w14:paraId="4E640516" w14:textId="6E240178" w:rsidR="00D82AAE" w:rsidRPr="004F13D5" w:rsidRDefault="00D82AAE" w:rsidP="009945DB">
      <w:pPr>
        <w:rPr>
          <w:rFonts w:ascii="Arial" w:hAnsi="Arial" w:cs="Arial"/>
          <w:color w:val="auto"/>
          <w:sz w:val="24"/>
          <w:szCs w:val="24"/>
        </w:rPr>
      </w:pPr>
    </w:p>
    <w:p w14:paraId="765948AF" w14:textId="3B193C07" w:rsidR="00D82AAE" w:rsidRPr="004F13D5" w:rsidRDefault="00D82AAE" w:rsidP="00D82AAE">
      <w:pPr>
        <w:jc w:val="right"/>
        <w:rPr>
          <w:rFonts w:ascii="Arial" w:hAnsi="Arial" w:cs="Arial"/>
          <w:color w:val="auto"/>
          <w:sz w:val="24"/>
          <w:szCs w:val="24"/>
        </w:rPr>
      </w:pPr>
      <w:r w:rsidRPr="004F13D5">
        <w:rPr>
          <w:rFonts w:ascii="Arial" w:hAnsi="Arial" w:cs="Arial"/>
          <w:color w:val="auto"/>
          <w:sz w:val="24"/>
          <w:szCs w:val="24"/>
        </w:rPr>
        <w:t xml:space="preserve">           Pág.</w:t>
      </w:r>
    </w:p>
    <w:p w14:paraId="7830FEED" w14:textId="79D2AA09" w:rsidR="00D82AAE" w:rsidRPr="00285903" w:rsidRDefault="00D82AAE" w:rsidP="00D82AAE">
      <w:pPr>
        <w:pStyle w:val="Default"/>
      </w:pPr>
      <w:r w:rsidRPr="00285903">
        <w:t>PRESENTACIÓN .................................................................................................</w:t>
      </w:r>
      <w:r w:rsidR="00285903">
        <w:t xml:space="preserve"> </w:t>
      </w:r>
      <w:r w:rsidR="00C41897">
        <w:t>4</w:t>
      </w:r>
      <w:r w:rsidRPr="00285903">
        <w:t xml:space="preserve"> </w:t>
      </w:r>
    </w:p>
    <w:p w14:paraId="0AB0D4CB" w14:textId="11F97F5D" w:rsidR="00D82AAE" w:rsidRPr="00285903" w:rsidRDefault="00D82AAE" w:rsidP="00D82AAE">
      <w:pPr>
        <w:pStyle w:val="Default"/>
      </w:pPr>
      <w:r w:rsidRPr="00285903">
        <w:t xml:space="preserve">RESUMEN............................................................................................................. </w:t>
      </w:r>
      <w:r w:rsidR="00C41897">
        <w:t>5</w:t>
      </w:r>
      <w:r w:rsidRPr="00285903">
        <w:t xml:space="preserve"> </w:t>
      </w:r>
    </w:p>
    <w:p w14:paraId="3CE02B9D" w14:textId="7924E3EE" w:rsidR="00D82AAE" w:rsidRPr="00285903" w:rsidRDefault="00D82AAE" w:rsidP="00D82AAE">
      <w:pPr>
        <w:pStyle w:val="Default"/>
      </w:pPr>
      <w:r w:rsidRPr="00285903">
        <w:t>OBJETIVO ............................................................................................................</w:t>
      </w:r>
      <w:r w:rsidR="00285903">
        <w:t xml:space="preserve"> </w:t>
      </w:r>
      <w:r w:rsidR="00C41897">
        <w:t>6</w:t>
      </w:r>
      <w:r w:rsidRPr="00285903">
        <w:t xml:space="preserve"> </w:t>
      </w:r>
    </w:p>
    <w:p w14:paraId="7EF604E4" w14:textId="317F6568" w:rsidR="00D82AAE" w:rsidRPr="00285903" w:rsidRDefault="00D82AAE" w:rsidP="00D82AAE">
      <w:pPr>
        <w:pStyle w:val="Default"/>
      </w:pPr>
      <w:r w:rsidRPr="00285903">
        <w:t>FINALIDAD DEL MANUAL ...................................................................................</w:t>
      </w:r>
      <w:r w:rsidR="00285903">
        <w:t xml:space="preserve"> </w:t>
      </w:r>
      <w:r w:rsidR="00C41897">
        <w:t>6</w:t>
      </w:r>
      <w:r w:rsidRPr="00285903">
        <w:t xml:space="preserve"> </w:t>
      </w:r>
    </w:p>
    <w:p w14:paraId="3F269D62" w14:textId="731FBEB5" w:rsidR="00D82AAE" w:rsidRPr="00285903" w:rsidRDefault="00D82AAE" w:rsidP="00D82AAE">
      <w:pPr>
        <w:pStyle w:val="Default"/>
      </w:pPr>
      <w:r w:rsidRPr="00285903">
        <w:t>INTRODUCCIÓN ..................................................................................................</w:t>
      </w:r>
      <w:r w:rsidR="00285903">
        <w:t xml:space="preserve"> </w:t>
      </w:r>
      <w:r w:rsidR="00C41897">
        <w:t>7</w:t>
      </w:r>
      <w:r w:rsidRPr="00285903">
        <w:t xml:space="preserve"> </w:t>
      </w:r>
    </w:p>
    <w:p w14:paraId="47708A80" w14:textId="0FDF8DCA" w:rsidR="00D82AAE" w:rsidRPr="00285903" w:rsidRDefault="00D82AAE" w:rsidP="00D82AAE">
      <w:pPr>
        <w:pStyle w:val="Default"/>
      </w:pPr>
      <w:r w:rsidRPr="00285903">
        <w:t>1. ASPECTOS TÉCNICOS ..................................................................................</w:t>
      </w:r>
      <w:r w:rsidR="00285903">
        <w:t>.</w:t>
      </w:r>
      <w:r w:rsidR="00C41897">
        <w:t>.8</w:t>
      </w:r>
      <w:r w:rsidRPr="00285903">
        <w:t xml:space="preserve"> </w:t>
      </w:r>
    </w:p>
    <w:p w14:paraId="437E186E" w14:textId="0EB73C6B" w:rsidR="00D82AAE" w:rsidRPr="00A72940" w:rsidRDefault="00D82AAE" w:rsidP="00D82AAE">
      <w:pPr>
        <w:pStyle w:val="Default"/>
        <w:rPr>
          <w:lang w:val="en-US"/>
        </w:rPr>
      </w:pPr>
      <w:r w:rsidRPr="00285903">
        <w:t>1.1. HERRAMIENTAS UTILIZADAS PARA EL DESARROLLO ........................</w:t>
      </w:r>
      <w:r w:rsidR="00285903">
        <w:t xml:space="preserve">... </w:t>
      </w:r>
      <w:r w:rsidR="00C41897">
        <w:rPr>
          <w:lang w:val="en-US"/>
        </w:rPr>
        <w:t>8</w:t>
      </w:r>
      <w:r w:rsidRPr="00A72940">
        <w:rPr>
          <w:lang w:val="en-US"/>
        </w:rPr>
        <w:t xml:space="preserve"> </w:t>
      </w:r>
    </w:p>
    <w:p w14:paraId="577C1C2F" w14:textId="5096FBC6" w:rsidR="00D82AAE" w:rsidRPr="00A72940" w:rsidRDefault="00D82AAE" w:rsidP="00D82AAE">
      <w:pPr>
        <w:pStyle w:val="Default"/>
        <w:rPr>
          <w:lang w:val="en-US"/>
        </w:rPr>
      </w:pPr>
      <w:r w:rsidRPr="00A72940">
        <w:rPr>
          <w:lang w:val="en-US"/>
        </w:rPr>
        <w:t xml:space="preserve">1.1.1. </w:t>
      </w:r>
      <w:r w:rsidR="00AC7753" w:rsidRPr="00A72940">
        <w:rPr>
          <w:lang w:val="en-US"/>
        </w:rPr>
        <w:t xml:space="preserve">Visual Studio Code </w:t>
      </w:r>
      <w:r w:rsidRPr="00A72940">
        <w:rPr>
          <w:lang w:val="en-US"/>
        </w:rPr>
        <w:t>..............................................................................</w:t>
      </w:r>
      <w:r w:rsidR="00285903" w:rsidRPr="00A72940">
        <w:rPr>
          <w:lang w:val="en-US"/>
        </w:rPr>
        <w:t xml:space="preserve">........ </w:t>
      </w:r>
      <w:r w:rsidR="00C41897">
        <w:rPr>
          <w:lang w:val="en-US"/>
        </w:rPr>
        <w:t>8</w:t>
      </w:r>
      <w:r w:rsidRPr="00A72940">
        <w:rPr>
          <w:lang w:val="en-US"/>
        </w:rPr>
        <w:t xml:space="preserve"> </w:t>
      </w:r>
    </w:p>
    <w:p w14:paraId="4F522A50" w14:textId="7EB7DFC7" w:rsidR="00D82AAE" w:rsidRPr="00AC7753" w:rsidRDefault="00D82AAE" w:rsidP="00D82AAE">
      <w:pPr>
        <w:pStyle w:val="Default"/>
        <w:rPr>
          <w:lang w:val="en-US"/>
        </w:rPr>
      </w:pPr>
      <w:r w:rsidRPr="00A72940">
        <w:rPr>
          <w:lang w:val="en-US"/>
        </w:rPr>
        <w:t xml:space="preserve">1.1.2. </w:t>
      </w:r>
      <w:r w:rsidR="00AC7753" w:rsidRPr="00AC7753">
        <w:rPr>
          <w:lang w:val="en-US"/>
        </w:rPr>
        <w:t xml:space="preserve">MySQL Workbench </w:t>
      </w:r>
      <w:r w:rsidRPr="00AC7753">
        <w:rPr>
          <w:lang w:val="en-US"/>
        </w:rPr>
        <w:t>.............................................................................</w:t>
      </w:r>
      <w:r w:rsidR="00285903" w:rsidRPr="00AC7753">
        <w:rPr>
          <w:lang w:val="en-US"/>
        </w:rPr>
        <w:t>........</w:t>
      </w:r>
      <w:r w:rsidRPr="00AC7753">
        <w:rPr>
          <w:lang w:val="en-US"/>
        </w:rPr>
        <w:t xml:space="preserve"> </w:t>
      </w:r>
      <w:r w:rsidR="00C41897">
        <w:rPr>
          <w:lang w:val="en-US"/>
        </w:rPr>
        <w:t>8</w:t>
      </w:r>
    </w:p>
    <w:p w14:paraId="1E2E26D7" w14:textId="768FBFD4" w:rsidR="00D82AAE" w:rsidRPr="00AC7753" w:rsidRDefault="00D82AAE" w:rsidP="00D82AAE">
      <w:pPr>
        <w:pStyle w:val="Default"/>
        <w:rPr>
          <w:lang w:val="en-US"/>
        </w:rPr>
      </w:pPr>
      <w:r w:rsidRPr="00AC7753">
        <w:rPr>
          <w:lang w:val="en-US"/>
        </w:rPr>
        <w:t xml:space="preserve">1.1.3. </w:t>
      </w:r>
      <w:r w:rsidR="00AC7753" w:rsidRPr="00AC7753">
        <w:rPr>
          <w:lang w:val="en-US"/>
        </w:rPr>
        <w:t>Xampp</w:t>
      </w:r>
      <w:r w:rsidRPr="00AC7753">
        <w:rPr>
          <w:lang w:val="en-US"/>
        </w:rPr>
        <w:t xml:space="preserve"> ...............................................................................................</w:t>
      </w:r>
      <w:r w:rsidR="00285903" w:rsidRPr="00AC7753">
        <w:rPr>
          <w:lang w:val="en-US"/>
        </w:rPr>
        <w:t>........</w:t>
      </w:r>
      <w:r w:rsidR="00C41897">
        <w:rPr>
          <w:lang w:val="en-US"/>
        </w:rPr>
        <w:t>...9</w:t>
      </w:r>
      <w:r w:rsidRPr="00AC7753">
        <w:rPr>
          <w:lang w:val="en-US"/>
        </w:rPr>
        <w:t xml:space="preserve">  </w:t>
      </w:r>
    </w:p>
    <w:p w14:paraId="15127A2F" w14:textId="3FFE2B57" w:rsidR="00AC7753" w:rsidRPr="00AC7753" w:rsidRDefault="00AC7753" w:rsidP="00D82AAE">
      <w:pPr>
        <w:pStyle w:val="Default"/>
        <w:rPr>
          <w:lang w:val="en-US"/>
        </w:rPr>
      </w:pPr>
      <w:r w:rsidRPr="00AC7753">
        <w:rPr>
          <w:lang w:val="en-US"/>
        </w:rPr>
        <w:t>1.1.</w:t>
      </w:r>
      <w:r>
        <w:rPr>
          <w:lang w:val="en-US"/>
        </w:rPr>
        <w:t>4</w:t>
      </w:r>
      <w:r w:rsidRPr="00AC7753">
        <w:rPr>
          <w:lang w:val="en-US"/>
        </w:rPr>
        <w:t>.</w:t>
      </w:r>
      <w:r>
        <w:rPr>
          <w:lang w:val="en-US"/>
        </w:rPr>
        <w:t xml:space="preserve"> GitHup …….</w:t>
      </w:r>
      <w:r w:rsidRPr="00AC7753">
        <w:rPr>
          <w:lang w:val="en-US"/>
        </w:rPr>
        <w:t>...............................................................................................</w:t>
      </w:r>
      <w:r w:rsidR="00C41897">
        <w:rPr>
          <w:lang w:val="en-US"/>
        </w:rPr>
        <w:t>...9</w:t>
      </w:r>
    </w:p>
    <w:p w14:paraId="17910651" w14:textId="0421B363" w:rsidR="00AC7753" w:rsidRPr="00A72940" w:rsidRDefault="00AC7753" w:rsidP="00D82AAE">
      <w:pPr>
        <w:pStyle w:val="Default"/>
        <w:rPr>
          <w:lang w:val="en-US"/>
        </w:rPr>
      </w:pPr>
      <w:r w:rsidRPr="00A72940">
        <w:rPr>
          <w:lang w:val="en-US"/>
        </w:rPr>
        <w:t>1.1.5. Moqups ......................................................................................................</w:t>
      </w:r>
      <w:r w:rsidR="00C41897">
        <w:rPr>
          <w:lang w:val="en-US"/>
        </w:rPr>
        <w:t>...9</w:t>
      </w:r>
    </w:p>
    <w:p w14:paraId="30B1FEAB" w14:textId="549B806B" w:rsidR="00AC7753" w:rsidRPr="00C41897" w:rsidRDefault="00AC7753" w:rsidP="00D82AAE">
      <w:pPr>
        <w:pStyle w:val="Default"/>
        <w:rPr>
          <w:lang w:val="en-US"/>
        </w:rPr>
      </w:pPr>
      <w:r w:rsidRPr="00A72940">
        <w:rPr>
          <w:lang w:val="en-US"/>
        </w:rPr>
        <w:t>1.1.6. Microsoft Project .......................................................................................</w:t>
      </w:r>
      <w:r w:rsidR="00C41897">
        <w:rPr>
          <w:lang w:val="en-US"/>
        </w:rPr>
        <w:t>....</w:t>
      </w:r>
      <w:r w:rsidR="00C41897" w:rsidRPr="00C41897">
        <w:rPr>
          <w:lang w:val="en-US"/>
        </w:rPr>
        <w:t>9</w:t>
      </w:r>
    </w:p>
    <w:p w14:paraId="10A9537A" w14:textId="37552697" w:rsidR="00EA350E" w:rsidRPr="00C41897" w:rsidRDefault="00EA350E" w:rsidP="00D82AAE">
      <w:pPr>
        <w:pStyle w:val="Default"/>
        <w:rPr>
          <w:lang w:val="en-US"/>
        </w:rPr>
      </w:pPr>
      <w:r w:rsidRPr="00C41897">
        <w:rPr>
          <w:lang w:val="en-US"/>
        </w:rPr>
        <w:t>1.1.7. PHPUnit ...……………………………………………………………………</w:t>
      </w:r>
      <w:r w:rsidR="00164345" w:rsidRPr="00C41897">
        <w:rPr>
          <w:lang w:val="en-US"/>
        </w:rPr>
        <w:t>…</w:t>
      </w:r>
      <w:r w:rsidR="00164345">
        <w:rPr>
          <w:lang w:val="en-US"/>
        </w:rPr>
        <w:t>.</w:t>
      </w:r>
      <w:r w:rsidR="00164345" w:rsidRPr="00C41897">
        <w:rPr>
          <w:lang w:val="en-US"/>
        </w:rPr>
        <w:t>.</w:t>
      </w:r>
      <w:r w:rsidRPr="00C41897">
        <w:rPr>
          <w:lang w:val="en-US"/>
        </w:rPr>
        <w:t>1</w:t>
      </w:r>
      <w:r w:rsidR="00164345">
        <w:rPr>
          <w:lang w:val="en-US"/>
        </w:rPr>
        <w:t>0</w:t>
      </w:r>
      <w:r w:rsidRPr="00C41897">
        <w:rPr>
          <w:lang w:val="en-US"/>
        </w:rPr>
        <w:t xml:space="preserve"> </w:t>
      </w:r>
    </w:p>
    <w:p w14:paraId="2F3B1083" w14:textId="636ECAB5" w:rsidR="00EA350E" w:rsidRDefault="00EA350E" w:rsidP="00D82AAE">
      <w:pPr>
        <w:pStyle w:val="Default"/>
      </w:pPr>
      <w:r>
        <w:t>1.1.8. PHP 8</w:t>
      </w:r>
      <w:r w:rsidR="00164345">
        <w:t xml:space="preserve">.0 </w:t>
      </w:r>
      <w:r w:rsidR="00164345" w:rsidRPr="00C41897">
        <w:rPr>
          <w:lang w:val="en-US"/>
        </w:rPr>
        <w:t>...………………………………………………………………………</w:t>
      </w:r>
      <w:r w:rsidR="00164345">
        <w:rPr>
          <w:lang w:val="en-US"/>
        </w:rPr>
        <w:t>.</w:t>
      </w:r>
      <w:r w:rsidR="00164345" w:rsidRPr="00C41897">
        <w:rPr>
          <w:lang w:val="en-US"/>
        </w:rPr>
        <w:t>.</w:t>
      </w:r>
      <w:r>
        <w:t>1</w:t>
      </w:r>
      <w:r w:rsidR="00164345">
        <w:t>0</w:t>
      </w:r>
    </w:p>
    <w:p w14:paraId="6B94CF88" w14:textId="240FEDA7" w:rsidR="00D82AAE" w:rsidRPr="00285903" w:rsidRDefault="00D82AAE" w:rsidP="00D82AAE">
      <w:pPr>
        <w:pStyle w:val="Default"/>
      </w:pPr>
      <w:r w:rsidRPr="00285903">
        <w:t>2. DIAGRAMAS DE MODELAMIENTO .............................................................</w:t>
      </w:r>
      <w:r w:rsidR="00285903">
        <w:t>..</w:t>
      </w:r>
      <w:r w:rsidRPr="00285903">
        <w:t xml:space="preserve"> </w:t>
      </w:r>
      <w:r w:rsidR="00C069DE">
        <w:t>10</w:t>
      </w:r>
    </w:p>
    <w:p w14:paraId="46EA94E8" w14:textId="788F1095" w:rsidR="00D82AAE" w:rsidRPr="00285903" w:rsidRDefault="00D82AAE" w:rsidP="00D82AAE">
      <w:pPr>
        <w:pStyle w:val="Default"/>
      </w:pPr>
      <w:r w:rsidRPr="00285903">
        <w:t>2.1. DIAGRAMA DE CLASES .........................................................................</w:t>
      </w:r>
      <w:r w:rsidR="00285903">
        <w:t>....</w:t>
      </w:r>
      <w:r w:rsidRPr="00285903">
        <w:t xml:space="preserve"> 1</w:t>
      </w:r>
      <w:r w:rsidR="00C069DE">
        <w:t>0</w:t>
      </w:r>
      <w:r w:rsidRPr="00285903">
        <w:t xml:space="preserve"> </w:t>
      </w:r>
    </w:p>
    <w:p w14:paraId="305F75E7" w14:textId="6F1E8EDE" w:rsidR="00D82AAE" w:rsidRPr="00285903" w:rsidRDefault="00D82AAE" w:rsidP="00D82AAE">
      <w:pPr>
        <w:pStyle w:val="Default"/>
      </w:pPr>
      <w:r w:rsidRPr="00285903">
        <w:t>2.2. DIAGRAMA DE CASOS DE USO ............................................................</w:t>
      </w:r>
      <w:r w:rsidR="00285903">
        <w:t>....</w:t>
      </w:r>
      <w:r w:rsidRPr="00285903">
        <w:t xml:space="preserve"> 12 </w:t>
      </w:r>
    </w:p>
    <w:p w14:paraId="593AEECA" w14:textId="278F222A" w:rsidR="00D82AAE" w:rsidRPr="00285903" w:rsidRDefault="00D82AAE" w:rsidP="00D82AAE">
      <w:pPr>
        <w:pStyle w:val="Default"/>
      </w:pPr>
      <w:r w:rsidRPr="00285903">
        <w:t>2.3. DICCIONARIO DE DATOS ......................................................................</w:t>
      </w:r>
      <w:r w:rsidR="00285903">
        <w:t>....</w:t>
      </w:r>
      <w:r w:rsidRPr="00285903">
        <w:t xml:space="preserve"> 13 </w:t>
      </w:r>
    </w:p>
    <w:p w14:paraId="44E7AD59" w14:textId="391E6938" w:rsidR="00D82AAE" w:rsidRPr="00285903" w:rsidRDefault="00D82AAE" w:rsidP="00D82AAE">
      <w:pPr>
        <w:pStyle w:val="Default"/>
      </w:pPr>
      <w:r w:rsidRPr="00285903">
        <w:t>3. ASPECTO TÉCNICO DEL DESARROLLO DEL SISTEMA ...........................</w:t>
      </w:r>
      <w:r w:rsidR="00285903">
        <w:t>.</w:t>
      </w:r>
      <w:r w:rsidRPr="00285903">
        <w:t xml:space="preserve"> 14 </w:t>
      </w:r>
    </w:p>
    <w:p w14:paraId="06F213BD" w14:textId="17667475" w:rsidR="00D82AAE" w:rsidRPr="00285903" w:rsidRDefault="00D82AAE" w:rsidP="00D82AAE">
      <w:pPr>
        <w:pStyle w:val="Default"/>
      </w:pPr>
      <w:r w:rsidRPr="00285903">
        <w:t>3.1. MODIFICACIÓN LOCAL ..........................................................................</w:t>
      </w:r>
      <w:r w:rsidR="00285903">
        <w:t>....</w:t>
      </w:r>
      <w:r w:rsidRPr="00285903">
        <w:t xml:space="preserve"> 14 </w:t>
      </w:r>
    </w:p>
    <w:p w14:paraId="0FEBFC6D" w14:textId="2737D86F" w:rsidR="00D82AAE" w:rsidRPr="00285903" w:rsidRDefault="00D82AAE" w:rsidP="00D82AAE">
      <w:pPr>
        <w:pStyle w:val="Default"/>
      </w:pPr>
      <w:r w:rsidRPr="00285903">
        <w:t>4. REQUERIMIENTOS DEL SOFTWARE .........................................................</w:t>
      </w:r>
      <w:r w:rsidR="00285903">
        <w:t>.</w:t>
      </w:r>
      <w:r w:rsidRPr="00285903">
        <w:t xml:space="preserve"> 21 </w:t>
      </w:r>
    </w:p>
    <w:p w14:paraId="6B3F8F00" w14:textId="7360153B" w:rsidR="00D82AAE" w:rsidRPr="00285903" w:rsidRDefault="00D82AAE" w:rsidP="00D82AAE">
      <w:pPr>
        <w:pStyle w:val="Default"/>
        <w:rPr>
          <w:color w:val="auto"/>
        </w:rPr>
      </w:pPr>
      <w:r w:rsidRPr="00285903">
        <w:rPr>
          <w:color w:val="auto"/>
        </w:rPr>
        <w:t>4.1. REQUISITOS MÍNIMOS ..........................................................................</w:t>
      </w:r>
      <w:r w:rsidR="00285903">
        <w:rPr>
          <w:color w:val="auto"/>
        </w:rPr>
        <w:t>....</w:t>
      </w:r>
      <w:r w:rsidRPr="00285903">
        <w:rPr>
          <w:color w:val="auto"/>
        </w:rPr>
        <w:t xml:space="preserve"> 21 </w:t>
      </w:r>
    </w:p>
    <w:p w14:paraId="04D10AC0" w14:textId="1C312EBD" w:rsidR="00D82AAE" w:rsidRPr="00285903" w:rsidRDefault="00D82AAE" w:rsidP="00D82AAE">
      <w:pPr>
        <w:rPr>
          <w:rFonts w:ascii="Arial" w:hAnsi="Arial" w:cs="Arial"/>
          <w:color w:val="auto"/>
          <w:sz w:val="24"/>
          <w:szCs w:val="24"/>
        </w:rPr>
      </w:pPr>
      <w:r w:rsidRPr="00285903">
        <w:rPr>
          <w:rFonts w:ascii="Arial" w:hAnsi="Arial" w:cs="Arial"/>
          <w:color w:val="auto"/>
          <w:sz w:val="24"/>
          <w:szCs w:val="24"/>
        </w:rPr>
        <w:t>BIBLIOGRAFÍA ...................................................................................................</w:t>
      </w:r>
      <w:r w:rsidR="00285903">
        <w:rPr>
          <w:rFonts w:ascii="Arial" w:hAnsi="Arial" w:cs="Arial"/>
          <w:color w:val="auto"/>
          <w:sz w:val="24"/>
          <w:szCs w:val="24"/>
        </w:rPr>
        <w:t xml:space="preserve"> 22</w:t>
      </w:r>
      <w:r w:rsidRPr="00285903">
        <w:rPr>
          <w:rFonts w:ascii="Arial" w:hAnsi="Arial" w:cs="Arial"/>
          <w:color w:val="auto"/>
          <w:sz w:val="24"/>
          <w:szCs w:val="24"/>
        </w:rPr>
        <w:t xml:space="preserve"> </w:t>
      </w:r>
    </w:p>
    <w:p w14:paraId="77332ECC" w14:textId="496A7567" w:rsidR="00D82AAE" w:rsidRDefault="00D82AAE" w:rsidP="00D82AAE">
      <w:r>
        <w:tab/>
      </w:r>
      <w:r>
        <w:tab/>
      </w:r>
      <w:r>
        <w:tab/>
      </w:r>
    </w:p>
    <w:p w14:paraId="13EC7ED6" w14:textId="72CA9781" w:rsidR="009945DB" w:rsidRDefault="009945DB" w:rsidP="009945DB"/>
    <w:p w14:paraId="61231FCE" w14:textId="1B880A10" w:rsidR="009945DB" w:rsidRDefault="009945DB" w:rsidP="009945DB"/>
    <w:p w14:paraId="4CF6D4B0" w14:textId="344A4BB7" w:rsidR="009945DB" w:rsidRDefault="009945DB" w:rsidP="009945DB"/>
    <w:p w14:paraId="214774EA" w14:textId="4D5CE8C8" w:rsidR="009945DB" w:rsidRDefault="009945DB" w:rsidP="009945DB"/>
    <w:p w14:paraId="005B2E35" w14:textId="450849CC" w:rsidR="009945DB" w:rsidRDefault="009945DB" w:rsidP="009945DB"/>
    <w:p w14:paraId="6A03E6D5" w14:textId="32BB6BCC" w:rsidR="009945DB" w:rsidRDefault="009945DB" w:rsidP="009945DB"/>
    <w:p w14:paraId="5B233298" w14:textId="7058E7FA" w:rsidR="009945DB" w:rsidRDefault="009945DB" w:rsidP="009945DB"/>
    <w:p w14:paraId="1DC85E34" w14:textId="2AD2B873" w:rsidR="009945DB" w:rsidRDefault="009945DB" w:rsidP="009945DB"/>
    <w:p w14:paraId="70FAD929" w14:textId="6269DB60" w:rsidR="009945DB" w:rsidRDefault="009945DB" w:rsidP="009945DB"/>
    <w:p w14:paraId="5B6EEC79" w14:textId="77777777" w:rsidR="00C41897" w:rsidRDefault="00C41897" w:rsidP="004F13D5">
      <w:pPr>
        <w:pStyle w:val="Default"/>
        <w:jc w:val="center"/>
        <w:rPr>
          <w:b/>
          <w:bCs/>
          <w:color w:val="auto"/>
        </w:rPr>
      </w:pPr>
    </w:p>
    <w:p w14:paraId="13D08B0B" w14:textId="1FDC2472" w:rsidR="004F13D5" w:rsidRDefault="004F13D5" w:rsidP="004F13D5">
      <w:pPr>
        <w:pStyle w:val="Default"/>
        <w:jc w:val="center"/>
        <w:rPr>
          <w:b/>
          <w:bCs/>
          <w:color w:val="auto"/>
        </w:rPr>
      </w:pPr>
      <w:r w:rsidRPr="004F13D5">
        <w:rPr>
          <w:b/>
          <w:bCs/>
          <w:color w:val="auto"/>
        </w:rPr>
        <w:lastRenderedPageBreak/>
        <w:t>LISTA DE FIGURAS</w:t>
      </w:r>
    </w:p>
    <w:p w14:paraId="2921C8AD" w14:textId="77777777" w:rsidR="004F13D5" w:rsidRPr="004F13D5" w:rsidRDefault="004F13D5" w:rsidP="004F13D5">
      <w:pPr>
        <w:pStyle w:val="Default"/>
        <w:rPr>
          <w:color w:val="auto"/>
        </w:rPr>
      </w:pPr>
    </w:p>
    <w:p w14:paraId="4272CE5B" w14:textId="101C4BB3" w:rsidR="004F13D5" w:rsidRDefault="004F13D5" w:rsidP="004F13D5">
      <w:pPr>
        <w:pStyle w:val="Default"/>
        <w:jc w:val="right"/>
        <w:rPr>
          <w:color w:val="auto"/>
        </w:rPr>
      </w:pPr>
      <w:r w:rsidRPr="004F13D5">
        <w:rPr>
          <w:color w:val="auto"/>
        </w:rPr>
        <w:t xml:space="preserve">Pág. </w:t>
      </w:r>
    </w:p>
    <w:p w14:paraId="2890C402" w14:textId="77777777" w:rsidR="004F13D5" w:rsidRPr="004F13D5" w:rsidRDefault="004F13D5" w:rsidP="004F13D5">
      <w:pPr>
        <w:pStyle w:val="Default"/>
        <w:rPr>
          <w:color w:val="auto"/>
        </w:rPr>
      </w:pPr>
    </w:p>
    <w:p w14:paraId="49635D16" w14:textId="7253B83E" w:rsidR="004F13D5" w:rsidRPr="004F13D5" w:rsidRDefault="004F13D5" w:rsidP="004F13D5">
      <w:pPr>
        <w:pStyle w:val="Default"/>
        <w:rPr>
          <w:color w:val="auto"/>
        </w:rPr>
      </w:pPr>
      <w:r w:rsidRPr="004F13D5">
        <w:rPr>
          <w:color w:val="auto"/>
        </w:rPr>
        <w:t xml:space="preserve">Figura 1. Diagrama de modelado de clases .........................................................11 </w:t>
      </w:r>
    </w:p>
    <w:p w14:paraId="03F701A4" w14:textId="10D01E62" w:rsidR="004F13D5" w:rsidRPr="004F13D5" w:rsidRDefault="004F13D5" w:rsidP="004F13D5">
      <w:pPr>
        <w:pStyle w:val="Default"/>
        <w:rPr>
          <w:color w:val="auto"/>
        </w:rPr>
      </w:pPr>
      <w:r w:rsidRPr="004F13D5">
        <w:rPr>
          <w:color w:val="auto"/>
        </w:rPr>
        <w:t xml:space="preserve">Figura 2. Diagrama de casos de uso ................................................................... 12 </w:t>
      </w:r>
    </w:p>
    <w:p w14:paraId="3606B297" w14:textId="1B2A52D2" w:rsidR="004F13D5" w:rsidRPr="004F13D5" w:rsidRDefault="004F13D5" w:rsidP="004F13D5">
      <w:pPr>
        <w:pStyle w:val="Default"/>
        <w:rPr>
          <w:color w:val="auto"/>
        </w:rPr>
      </w:pPr>
      <w:r w:rsidRPr="004F13D5">
        <w:rPr>
          <w:color w:val="auto"/>
        </w:rPr>
        <w:t xml:space="preserve">Figura 3. Página web de descarga Python .......................................................... 14 </w:t>
      </w:r>
    </w:p>
    <w:p w14:paraId="39FE25AB" w14:textId="3B6E61FF" w:rsidR="004F13D5" w:rsidRPr="004F13D5" w:rsidRDefault="004F13D5" w:rsidP="004F13D5">
      <w:pPr>
        <w:pStyle w:val="Default"/>
        <w:rPr>
          <w:color w:val="auto"/>
        </w:rPr>
      </w:pPr>
      <w:r w:rsidRPr="004F13D5">
        <w:rPr>
          <w:color w:val="auto"/>
        </w:rPr>
        <w:t xml:space="preserve">Figura 4. Página web de descarga Sublime Text ................................................ 15 </w:t>
      </w:r>
    </w:p>
    <w:p w14:paraId="65F7F0A7" w14:textId="14B2465C" w:rsidR="004F13D5" w:rsidRPr="004F13D5" w:rsidRDefault="004F13D5" w:rsidP="004F13D5">
      <w:pPr>
        <w:pStyle w:val="Default"/>
        <w:rPr>
          <w:color w:val="auto"/>
        </w:rPr>
      </w:pPr>
      <w:r w:rsidRPr="004F13D5">
        <w:rPr>
          <w:color w:val="auto"/>
        </w:rPr>
        <w:t xml:space="preserve">Figura 5. Página web de descarga GitHub .......................................................... 15 </w:t>
      </w:r>
    </w:p>
    <w:p w14:paraId="73D82735" w14:textId="7CEB280C" w:rsidR="004F13D5" w:rsidRPr="004F13D5" w:rsidRDefault="004F13D5" w:rsidP="004F13D5">
      <w:pPr>
        <w:pStyle w:val="Default"/>
        <w:rPr>
          <w:color w:val="auto"/>
        </w:rPr>
      </w:pPr>
      <w:r w:rsidRPr="004F13D5">
        <w:rPr>
          <w:color w:val="auto"/>
        </w:rPr>
        <w:t xml:space="preserve">Figura 6. Clonación repositorio de GitHub .......................................................... 16 </w:t>
      </w:r>
    </w:p>
    <w:p w14:paraId="466515B6" w14:textId="29A1B952" w:rsidR="004F13D5" w:rsidRPr="004F13D5" w:rsidRDefault="004F13D5" w:rsidP="004F13D5">
      <w:pPr>
        <w:pStyle w:val="Default"/>
        <w:rPr>
          <w:color w:val="auto"/>
        </w:rPr>
      </w:pPr>
      <w:r w:rsidRPr="004F13D5">
        <w:rPr>
          <w:color w:val="auto"/>
        </w:rPr>
        <w:t xml:space="preserve">Figura 7. Ventana de cambios del repositorio ..................................................... 16 </w:t>
      </w:r>
    </w:p>
    <w:p w14:paraId="2EFED1E4" w14:textId="4A24D460" w:rsidR="004F13D5" w:rsidRPr="004F13D5" w:rsidRDefault="004F13D5" w:rsidP="004F13D5">
      <w:pPr>
        <w:pStyle w:val="Default"/>
        <w:rPr>
          <w:color w:val="auto"/>
        </w:rPr>
      </w:pPr>
      <w:r w:rsidRPr="004F13D5">
        <w:rPr>
          <w:color w:val="auto"/>
        </w:rPr>
        <w:t xml:space="preserve">Figura 8. Validación del archivo requirements.txt ................................................ 17 </w:t>
      </w:r>
    </w:p>
    <w:p w14:paraId="00C6EB74" w14:textId="3AC1FAFE" w:rsidR="004F13D5" w:rsidRPr="004F13D5" w:rsidRDefault="004F13D5" w:rsidP="004F13D5">
      <w:pPr>
        <w:pStyle w:val="Default"/>
        <w:rPr>
          <w:color w:val="auto"/>
        </w:rPr>
      </w:pPr>
      <w:r w:rsidRPr="004F13D5">
        <w:rPr>
          <w:color w:val="auto"/>
        </w:rPr>
        <w:t xml:space="preserve">Figura 9. Ejecución de comando para instalar paquetes necesarios .................. 17 </w:t>
      </w:r>
    </w:p>
    <w:p w14:paraId="6A436986" w14:textId="76E6C11E" w:rsidR="004F13D5" w:rsidRPr="004F13D5" w:rsidRDefault="004F13D5" w:rsidP="004F13D5">
      <w:pPr>
        <w:pStyle w:val="Default"/>
        <w:rPr>
          <w:color w:val="auto"/>
        </w:rPr>
      </w:pPr>
      <w:r w:rsidRPr="004F13D5">
        <w:rPr>
          <w:color w:val="auto"/>
        </w:rPr>
        <w:t xml:space="preserve">Figura 10. Creación de súper usuario para la administración de Django. .......... 18 </w:t>
      </w:r>
    </w:p>
    <w:p w14:paraId="37343636" w14:textId="40356017" w:rsidR="004F13D5" w:rsidRPr="004F13D5" w:rsidRDefault="004F13D5" w:rsidP="004F13D5">
      <w:pPr>
        <w:pStyle w:val="Default"/>
        <w:rPr>
          <w:color w:val="auto"/>
        </w:rPr>
      </w:pPr>
      <w:r w:rsidRPr="004F13D5">
        <w:rPr>
          <w:color w:val="auto"/>
        </w:rPr>
        <w:t xml:space="preserve">Figura 11. Inicialización del servidor local ........................................................... 18 </w:t>
      </w:r>
    </w:p>
    <w:p w14:paraId="69109692" w14:textId="4AB786DD" w:rsidR="004F13D5" w:rsidRPr="004F13D5" w:rsidRDefault="004F13D5" w:rsidP="004F13D5">
      <w:pPr>
        <w:pStyle w:val="Default"/>
        <w:rPr>
          <w:color w:val="auto"/>
        </w:rPr>
      </w:pPr>
      <w:r w:rsidRPr="004F13D5">
        <w:rPr>
          <w:color w:val="auto"/>
        </w:rPr>
        <w:t xml:space="preserve">Figura 12. Ingreso a la administración de Django ............................................... 19 </w:t>
      </w:r>
    </w:p>
    <w:p w14:paraId="3C6D60E4" w14:textId="7221AE32" w:rsidR="004F13D5" w:rsidRPr="004F13D5" w:rsidRDefault="004F13D5" w:rsidP="004F13D5">
      <w:pPr>
        <w:pStyle w:val="Default"/>
        <w:rPr>
          <w:color w:val="auto"/>
        </w:rPr>
      </w:pPr>
      <w:r w:rsidRPr="004F13D5">
        <w:rPr>
          <w:color w:val="auto"/>
        </w:rPr>
        <w:t xml:space="preserve">Figura 13. Administración de Django .................................................................. 19 </w:t>
      </w:r>
    </w:p>
    <w:p w14:paraId="2A0AE417" w14:textId="471FD7CB" w:rsidR="009945DB" w:rsidRPr="004F13D5" w:rsidRDefault="004F13D5" w:rsidP="004F13D5">
      <w:pPr>
        <w:rPr>
          <w:rFonts w:ascii="Arial" w:hAnsi="Arial" w:cs="Arial"/>
          <w:color w:val="auto"/>
          <w:sz w:val="24"/>
          <w:szCs w:val="24"/>
        </w:rPr>
      </w:pPr>
      <w:r w:rsidRPr="004F13D5">
        <w:rPr>
          <w:rFonts w:ascii="Arial" w:hAnsi="Arial" w:cs="Arial"/>
          <w:color w:val="auto"/>
          <w:sz w:val="24"/>
          <w:szCs w:val="24"/>
        </w:rPr>
        <w:t>Figura 14. Cambios repositorio en GitHub Desktop ............................................ 20</w:t>
      </w:r>
    </w:p>
    <w:p w14:paraId="3065E8D4" w14:textId="50A1E01C" w:rsidR="009945DB" w:rsidRDefault="009945DB" w:rsidP="009945DB"/>
    <w:p w14:paraId="6D1F7CDE" w14:textId="6C0643A9" w:rsidR="009945DB" w:rsidRDefault="009945DB" w:rsidP="009945DB"/>
    <w:p w14:paraId="475EA3B4" w14:textId="14BB0D3B" w:rsidR="009945DB" w:rsidRDefault="009945DB" w:rsidP="009945DB"/>
    <w:p w14:paraId="66F745EE" w14:textId="3742AFD3" w:rsidR="009945DB" w:rsidRDefault="009945DB" w:rsidP="009945DB"/>
    <w:p w14:paraId="14600EDE" w14:textId="44270CA0" w:rsidR="009945DB" w:rsidRDefault="009945DB" w:rsidP="009945DB"/>
    <w:p w14:paraId="291C35E3" w14:textId="3A4BFE30" w:rsidR="009945DB" w:rsidRDefault="009945DB" w:rsidP="009945DB"/>
    <w:p w14:paraId="10633E2C" w14:textId="4A54E371" w:rsidR="009945DB" w:rsidRDefault="009945DB" w:rsidP="009945DB"/>
    <w:p w14:paraId="35A64E80" w14:textId="481E6648" w:rsidR="009945DB" w:rsidRDefault="009945DB" w:rsidP="009945DB"/>
    <w:p w14:paraId="5146B391" w14:textId="2063B298" w:rsidR="009945DB" w:rsidRDefault="009945DB" w:rsidP="009945DB"/>
    <w:p w14:paraId="2BC740CB" w14:textId="160D81D7" w:rsidR="009945DB" w:rsidRDefault="009945DB" w:rsidP="009945DB"/>
    <w:p w14:paraId="1F3AE3A2" w14:textId="313B7F1E" w:rsidR="009945DB" w:rsidRDefault="009945DB" w:rsidP="009945DB"/>
    <w:p w14:paraId="52885D64" w14:textId="5473A7B5" w:rsidR="009945DB" w:rsidRDefault="009945DB" w:rsidP="009945DB"/>
    <w:p w14:paraId="73F5B78C" w14:textId="348F6C2C" w:rsidR="009945DB" w:rsidRDefault="009945DB" w:rsidP="009945DB"/>
    <w:p w14:paraId="7D35A6A0" w14:textId="0E4655BE" w:rsidR="009945DB" w:rsidRDefault="009945DB" w:rsidP="009945DB"/>
    <w:p w14:paraId="3B541930" w14:textId="24572500" w:rsidR="009945DB" w:rsidRDefault="009945DB" w:rsidP="009945DB"/>
    <w:p w14:paraId="3E332D51" w14:textId="4C5E5EBB" w:rsidR="009945DB" w:rsidRDefault="009945DB" w:rsidP="009945DB"/>
    <w:p w14:paraId="5B6511C3" w14:textId="4F6739E9" w:rsidR="009945DB" w:rsidRDefault="009945DB" w:rsidP="009945DB"/>
    <w:p w14:paraId="462571D7" w14:textId="258D28E9" w:rsidR="009945DB" w:rsidRDefault="009945DB" w:rsidP="009945DB"/>
    <w:p w14:paraId="1EE6ACD2" w14:textId="4B054F7D" w:rsidR="00B3113E" w:rsidRPr="00B3113E" w:rsidRDefault="00B3113E" w:rsidP="00B3113E">
      <w:pPr>
        <w:pStyle w:val="Default"/>
        <w:jc w:val="center"/>
        <w:rPr>
          <w:b/>
          <w:bCs/>
          <w:color w:val="auto"/>
        </w:rPr>
      </w:pPr>
      <w:r w:rsidRPr="00B3113E">
        <w:rPr>
          <w:b/>
          <w:bCs/>
        </w:rPr>
        <w:lastRenderedPageBreak/>
        <w:t>L</w:t>
      </w:r>
      <w:r w:rsidRPr="00B3113E">
        <w:rPr>
          <w:b/>
          <w:bCs/>
          <w:color w:val="auto"/>
        </w:rPr>
        <w:t>ISTA DE TABLAS</w:t>
      </w:r>
    </w:p>
    <w:p w14:paraId="52AB4BA8" w14:textId="77777777" w:rsidR="00B3113E" w:rsidRPr="00B3113E" w:rsidRDefault="00B3113E" w:rsidP="00B3113E">
      <w:pPr>
        <w:pStyle w:val="Default"/>
        <w:rPr>
          <w:color w:val="auto"/>
        </w:rPr>
      </w:pPr>
    </w:p>
    <w:p w14:paraId="1280BA0D" w14:textId="10823B3C" w:rsidR="00B3113E" w:rsidRPr="00B3113E" w:rsidRDefault="00B3113E" w:rsidP="00B3113E">
      <w:pPr>
        <w:pStyle w:val="Default"/>
        <w:jc w:val="right"/>
        <w:rPr>
          <w:color w:val="auto"/>
        </w:rPr>
      </w:pPr>
      <w:r w:rsidRPr="00B3113E">
        <w:rPr>
          <w:color w:val="auto"/>
        </w:rPr>
        <w:t xml:space="preserve">Pág. </w:t>
      </w:r>
    </w:p>
    <w:p w14:paraId="6F27200C" w14:textId="77777777" w:rsidR="00B3113E" w:rsidRPr="00B3113E" w:rsidRDefault="00B3113E" w:rsidP="00B3113E">
      <w:pPr>
        <w:pStyle w:val="Default"/>
        <w:rPr>
          <w:color w:val="auto"/>
        </w:rPr>
      </w:pPr>
    </w:p>
    <w:p w14:paraId="6F6E3C51" w14:textId="75F8CEEC" w:rsidR="00B3113E" w:rsidRPr="00B3113E" w:rsidRDefault="00B3113E" w:rsidP="00B3113E">
      <w:pPr>
        <w:pStyle w:val="Default"/>
        <w:rPr>
          <w:color w:val="auto"/>
        </w:rPr>
      </w:pPr>
      <w:r w:rsidRPr="00B3113E">
        <w:rPr>
          <w:color w:val="auto"/>
        </w:rPr>
        <w:t xml:space="preserve">Tabla 1. Diccionario de datos modelo usuarios ....................................................13 </w:t>
      </w:r>
    </w:p>
    <w:p w14:paraId="730CE715" w14:textId="292BF087" w:rsidR="00B3113E" w:rsidRPr="00B3113E" w:rsidRDefault="00B3113E" w:rsidP="00B3113E">
      <w:pPr>
        <w:pStyle w:val="Default"/>
        <w:rPr>
          <w:color w:val="auto"/>
        </w:rPr>
      </w:pPr>
      <w:r w:rsidRPr="00B3113E">
        <w:rPr>
          <w:color w:val="auto"/>
        </w:rPr>
        <w:t xml:space="preserve">Tabla 2. Diccionario de datos modelo niveles ..................................................... 13 </w:t>
      </w:r>
    </w:p>
    <w:p w14:paraId="33674A63" w14:textId="2E7C3615" w:rsidR="009945DB" w:rsidRPr="00B3113E" w:rsidRDefault="00B3113E" w:rsidP="00B3113E">
      <w:pPr>
        <w:rPr>
          <w:rFonts w:ascii="Arial" w:hAnsi="Arial" w:cs="Arial"/>
          <w:color w:val="auto"/>
          <w:sz w:val="24"/>
          <w:szCs w:val="24"/>
        </w:rPr>
      </w:pPr>
      <w:r w:rsidRPr="00B3113E">
        <w:rPr>
          <w:rFonts w:ascii="Arial" w:hAnsi="Arial" w:cs="Arial"/>
          <w:color w:val="auto"/>
          <w:sz w:val="24"/>
          <w:szCs w:val="24"/>
        </w:rPr>
        <w:t>Tabla 3. Diccionario de datos modelo actividades .............................................. 13</w:t>
      </w:r>
    </w:p>
    <w:p w14:paraId="6237914B" w14:textId="08CDD459" w:rsidR="009945DB" w:rsidRDefault="009945DB" w:rsidP="009945DB"/>
    <w:p w14:paraId="5B581599" w14:textId="5D41826B" w:rsidR="009945DB" w:rsidRDefault="009945DB" w:rsidP="009945DB"/>
    <w:p w14:paraId="35353C08" w14:textId="564CCDBB" w:rsidR="009945DB" w:rsidRDefault="009945DB" w:rsidP="009945DB"/>
    <w:p w14:paraId="5B7D5C11" w14:textId="28CF2298" w:rsidR="009945DB" w:rsidRDefault="009945DB" w:rsidP="009945DB"/>
    <w:p w14:paraId="2D6EF5E4" w14:textId="14DBE90C" w:rsidR="009766EC" w:rsidRDefault="009766EC" w:rsidP="009945DB"/>
    <w:p w14:paraId="53883432" w14:textId="2B473CE7" w:rsidR="009766EC" w:rsidRDefault="009766EC" w:rsidP="009945DB"/>
    <w:p w14:paraId="66F8427B" w14:textId="5D1B5D58" w:rsidR="009766EC" w:rsidRDefault="009766EC" w:rsidP="009945DB"/>
    <w:p w14:paraId="7DD8F20D" w14:textId="06CACAF2" w:rsidR="009766EC" w:rsidRDefault="009766EC" w:rsidP="009945DB"/>
    <w:p w14:paraId="2CD860E2" w14:textId="04099612" w:rsidR="009766EC" w:rsidRDefault="009766EC" w:rsidP="009945DB"/>
    <w:p w14:paraId="7ECEED74" w14:textId="63786ED4" w:rsidR="009766EC" w:rsidRDefault="009766EC" w:rsidP="009945DB"/>
    <w:p w14:paraId="1E40A63E" w14:textId="3136493A" w:rsidR="009766EC" w:rsidRDefault="009766EC" w:rsidP="009945DB"/>
    <w:p w14:paraId="0AA41276" w14:textId="5364EAEB" w:rsidR="009766EC" w:rsidRDefault="009766EC" w:rsidP="009945DB"/>
    <w:p w14:paraId="61952019" w14:textId="30FD3A0C" w:rsidR="009766EC" w:rsidRDefault="009766EC" w:rsidP="009945DB"/>
    <w:p w14:paraId="7DA8A576" w14:textId="49E0AE88" w:rsidR="009766EC" w:rsidRDefault="009766EC" w:rsidP="009945DB"/>
    <w:p w14:paraId="4B946B40" w14:textId="17E359E8" w:rsidR="009766EC" w:rsidRDefault="009766EC" w:rsidP="009945DB"/>
    <w:p w14:paraId="07FCE317" w14:textId="0BA0999D" w:rsidR="009766EC" w:rsidRDefault="009766EC" w:rsidP="009945DB"/>
    <w:p w14:paraId="2B31CE9D" w14:textId="30D027D1" w:rsidR="009766EC" w:rsidRDefault="009766EC" w:rsidP="009945DB"/>
    <w:p w14:paraId="3C943B0B" w14:textId="1DA9DEBA" w:rsidR="009766EC" w:rsidRDefault="009766EC" w:rsidP="009945DB"/>
    <w:p w14:paraId="18D25539" w14:textId="581C2267" w:rsidR="009766EC" w:rsidRDefault="009766EC" w:rsidP="009945DB"/>
    <w:p w14:paraId="4A60BA2F" w14:textId="7BD38512" w:rsidR="009766EC" w:rsidRDefault="009766EC" w:rsidP="009945DB"/>
    <w:p w14:paraId="51D731E2" w14:textId="77777777" w:rsidR="00C41897" w:rsidRDefault="00C41897" w:rsidP="00C41897">
      <w:pPr>
        <w:pStyle w:val="Default"/>
        <w:rPr>
          <w:b/>
          <w:bCs/>
          <w:color w:val="auto"/>
        </w:rPr>
      </w:pPr>
    </w:p>
    <w:p w14:paraId="1C58CD80" w14:textId="77777777" w:rsidR="00C41897" w:rsidRDefault="00C41897" w:rsidP="00C41897">
      <w:pPr>
        <w:pStyle w:val="Default"/>
        <w:rPr>
          <w:b/>
          <w:bCs/>
          <w:color w:val="auto"/>
        </w:rPr>
      </w:pPr>
    </w:p>
    <w:p w14:paraId="54465925" w14:textId="77777777" w:rsidR="00C41897" w:rsidRDefault="00C41897" w:rsidP="00C41897">
      <w:pPr>
        <w:pStyle w:val="Default"/>
        <w:jc w:val="center"/>
        <w:rPr>
          <w:b/>
          <w:bCs/>
          <w:color w:val="auto"/>
        </w:rPr>
      </w:pPr>
    </w:p>
    <w:p w14:paraId="31E55D97" w14:textId="77777777" w:rsidR="00C41897" w:rsidRDefault="00C41897" w:rsidP="00C41897">
      <w:pPr>
        <w:pStyle w:val="Default"/>
        <w:jc w:val="center"/>
        <w:rPr>
          <w:b/>
          <w:bCs/>
          <w:color w:val="auto"/>
        </w:rPr>
      </w:pPr>
    </w:p>
    <w:p w14:paraId="206FFAA4" w14:textId="77777777" w:rsidR="00C41897" w:rsidRDefault="00C41897" w:rsidP="00C41897">
      <w:pPr>
        <w:pStyle w:val="Default"/>
        <w:jc w:val="center"/>
        <w:rPr>
          <w:b/>
          <w:bCs/>
          <w:color w:val="auto"/>
        </w:rPr>
      </w:pPr>
    </w:p>
    <w:p w14:paraId="2BE2C5C4" w14:textId="77777777" w:rsidR="00C41897" w:rsidRDefault="00C41897" w:rsidP="00C41897">
      <w:pPr>
        <w:pStyle w:val="Default"/>
        <w:jc w:val="center"/>
        <w:rPr>
          <w:b/>
          <w:bCs/>
          <w:color w:val="auto"/>
        </w:rPr>
      </w:pPr>
    </w:p>
    <w:p w14:paraId="15E0B8A3" w14:textId="77777777" w:rsidR="00C41897" w:rsidRDefault="00C41897" w:rsidP="00C41897">
      <w:pPr>
        <w:pStyle w:val="Default"/>
        <w:jc w:val="center"/>
        <w:rPr>
          <w:b/>
          <w:bCs/>
          <w:color w:val="auto"/>
        </w:rPr>
      </w:pPr>
    </w:p>
    <w:p w14:paraId="575BF398" w14:textId="77777777" w:rsidR="00C41897" w:rsidRDefault="00C41897" w:rsidP="00C41897">
      <w:pPr>
        <w:pStyle w:val="Default"/>
        <w:jc w:val="center"/>
        <w:rPr>
          <w:b/>
          <w:bCs/>
          <w:color w:val="auto"/>
        </w:rPr>
      </w:pPr>
    </w:p>
    <w:p w14:paraId="1D08E75F" w14:textId="6917F697" w:rsidR="009766EC" w:rsidRDefault="009766EC" w:rsidP="00C41897">
      <w:pPr>
        <w:pStyle w:val="Default"/>
        <w:jc w:val="center"/>
        <w:rPr>
          <w:b/>
          <w:bCs/>
          <w:color w:val="auto"/>
        </w:rPr>
      </w:pPr>
      <w:r w:rsidRPr="009766EC">
        <w:rPr>
          <w:b/>
          <w:bCs/>
          <w:color w:val="auto"/>
        </w:rPr>
        <w:lastRenderedPageBreak/>
        <w:t>PRESENTACIÓN</w:t>
      </w:r>
    </w:p>
    <w:p w14:paraId="7A25F3A8" w14:textId="77777777" w:rsidR="009766EC" w:rsidRPr="009766EC" w:rsidRDefault="009766EC" w:rsidP="009766EC">
      <w:pPr>
        <w:pStyle w:val="Default"/>
        <w:rPr>
          <w:color w:val="auto"/>
        </w:rPr>
      </w:pPr>
    </w:p>
    <w:p w14:paraId="4A7108FC" w14:textId="202F5105" w:rsidR="00851D79" w:rsidRPr="00851D79" w:rsidRDefault="009766EC" w:rsidP="00851D79">
      <w:pPr>
        <w:pStyle w:val="Default"/>
        <w:rPr>
          <w:color w:val="auto"/>
        </w:rPr>
      </w:pPr>
      <w:r w:rsidRPr="009766EC">
        <w:rPr>
          <w:color w:val="auto"/>
        </w:rPr>
        <w:t>El siguiente manual se ha desarrollado con la finalidad de dar a conocer la información necesaria para realizar mantenimiento, instalación y exploración de</w:t>
      </w:r>
      <w:r>
        <w:rPr>
          <w:color w:val="auto"/>
        </w:rPr>
        <w:t xml:space="preserve"> SOFTWARE INVENTORY</w:t>
      </w:r>
      <w:r w:rsidRPr="009766EC">
        <w:rPr>
          <w:color w:val="auto"/>
        </w:rPr>
        <w:t>, el cual consta de diferentes actividades para el mejoramiento de los procesos</w:t>
      </w:r>
      <w:r w:rsidR="00851D79">
        <w:rPr>
          <w:color w:val="auto"/>
        </w:rPr>
        <w:t xml:space="preserve">, </w:t>
      </w:r>
      <w:r w:rsidR="00851D79" w:rsidRPr="00851D79">
        <w:rPr>
          <w:rFonts w:eastAsia="Arial"/>
          <w:color w:val="000000" w:themeColor="text1"/>
        </w:rPr>
        <w:t>determina</w:t>
      </w:r>
      <w:r w:rsidR="00851D79">
        <w:rPr>
          <w:rFonts w:eastAsia="Arial"/>
          <w:color w:val="000000" w:themeColor="text1"/>
        </w:rPr>
        <w:t>ndo</w:t>
      </w:r>
      <w:r w:rsidR="00851D79" w:rsidRPr="00851D79">
        <w:rPr>
          <w:rFonts w:eastAsia="Arial"/>
          <w:color w:val="000000" w:themeColor="text1"/>
        </w:rPr>
        <w:t xml:space="preserve"> la importancia y justificación de desarrollar un sistema automatizado para las microempresas, la cual es registrar, hacer seguimiento, evaluar, controlar y medir el impacto de las estrategias implementadas para eliminar la causa raíz de hallazgos de pérdidas por falta de logística y/o los mismos procesos, para dar así una respuesta inmediata a los diferentes clientes (internos y externos) que soliciten información del estado de los hallazgos, en el momento en que lo requieran evitando pérdida de tiempo. El sistema que se desea desarrollar es de suma importancia porque con </w:t>
      </w:r>
      <w:r w:rsidR="00832D2D">
        <w:rPr>
          <w:rFonts w:eastAsia="Arial"/>
          <w:color w:val="000000" w:themeColor="text1"/>
        </w:rPr>
        <w:t>é</w:t>
      </w:r>
      <w:r w:rsidR="00851D79" w:rsidRPr="00851D79">
        <w:rPr>
          <w:rFonts w:eastAsia="Arial"/>
          <w:color w:val="000000" w:themeColor="text1"/>
        </w:rPr>
        <w:t>l</w:t>
      </w:r>
      <w:r w:rsidR="00832D2D">
        <w:rPr>
          <w:rFonts w:eastAsia="Arial"/>
          <w:color w:val="000000" w:themeColor="text1"/>
        </w:rPr>
        <w:t>,</w:t>
      </w:r>
      <w:r w:rsidR="00851D79" w:rsidRPr="00851D79">
        <w:rPr>
          <w:rFonts w:eastAsia="Arial"/>
          <w:color w:val="000000" w:themeColor="text1"/>
        </w:rPr>
        <w:t xml:space="preserve"> se busca la optimización de los procesos actuales, permitiendo conocer en tiempo real la información del estado de los inventarios que maneje la tienda.</w:t>
      </w:r>
    </w:p>
    <w:p w14:paraId="29B3B9EF" w14:textId="77777777" w:rsidR="00832D2D" w:rsidRDefault="00832D2D" w:rsidP="00832D2D">
      <w:pPr>
        <w:pStyle w:val="Default"/>
        <w:rPr>
          <w:color w:val="auto"/>
          <w:lang w:val="es-ES"/>
        </w:rPr>
      </w:pPr>
    </w:p>
    <w:p w14:paraId="727D9030" w14:textId="41E5762A" w:rsidR="009766EC" w:rsidRPr="009766EC" w:rsidRDefault="009766EC" w:rsidP="00832D2D">
      <w:pPr>
        <w:pStyle w:val="Default"/>
        <w:rPr>
          <w:color w:val="auto"/>
        </w:rPr>
      </w:pPr>
      <w:r w:rsidRPr="009766EC">
        <w:rPr>
          <w:color w:val="auto"/>
        </w:rPr>
        <w:t xml:space="preserve">El manual ofrece la información necesaria de ¿cómo está realizado el software? para que la persona (Desarrollador en el </w:t>
      </w:r>
      <w:r w:rsidR="00832D2D">
        <w:rPr>
          <w:color w:val="auto"/>
        </w:rPr>
        <w:t>SOFTWARE INVENTORY</w:t>
      </w:r>
      <w:r w:rsidRPr="009766EC">
        <w:rPr>
          <w:color w:val="auto"/>
        </w:rPr>
        <w:t>) que quiera editar el software lo haga de una manera apropiada, dando a conocer la estructura del desarrollo del aplicativo.</w:t>
      </w:r>
    </w:p>
    <w:p w14:paraId="75854654" w14:textId="14E80326" w:rsidR="009766EC" w:rsidRDefault="009766EC" w:rsidP="009945DB"/>
    <w:p w14:paraId="23CD7B62" w14:textId="1D032962" w:rsidR="009766EC" w:rsidRDefault="009766EC" w:rsidP="009945DB"/>
    <w:p w14:paraId="1D5752B8" w14:textId="3A0D2693" w:rsidR="009766EC" w:rsidRDefault="009766EC" w:rsidP="009945DB"/>
    <w:p w14:paraId="258DA50E" w14:textId="4601C0C9" w:rsidR="009766EC" w:rsidRDefault="009766EC" w:rsidP="009945DB"/>
    <w:p w14:paraId="4C4DA96C" w14:textId="5A697C3C" w:rsidR="009766EC" w:rsidRDefault="009766EC" w:rsidP="009945DB"/>
    <w:p w14:paraId="1BCFE822" w14:textId="12092E21" w:rsidR="009766EC" w:rsidRDefault="009766EC" w:rsidP="009945DB"/>
    <w:p w14:paraId="053B704C" w14:textId="544FD1F3" w:rsidR="009766EC" w:rsidRDefault="009766EC" w:rsidP="009945DB"/>
    <w:p w14:paraId="153635EA" w14:textId="5BBF154B" w:rsidR="009766EC" w:rsidRDefault="009766EC" w:rsidP="009945DB"/>
    <w:p w14:paraId="4CA0BC6E" w14:textId="4D69AE2A" w:rsidR="009766EC" w:rsidRDefault="009766EC" w:rsidP="009945DB"/>
    <w:p w14:paraId="6A4B51CE" w14:textId="668E2FCA" w:rsidR="009766EC" w:rsidRDefault="009766EC" w:rsidP="009945DB"/>
    <w:p w14:paraId="77CC3E0F" w14:textId="7175B1F1" w:rsidR="009766EC" w:rsidRDefault="009766EC" w:rsidP="009945DB"/>
    <w:p w14:paraId="4B386B5A" w14:textId="4E7B3ED3" w:rsidR="009766EC" w:rsidRDefault="009766EC" w:rsidP="009945DB"/>
    <w:p w14:paraId="447FB112" w14:textId="77777777" w:rsidR="00C41897" w:rsidRDefault="00C41897" w:rsidP="00C41897">
      <w:pPr>
        <w:pStyle w:val="Default"/>
        <w:rPr>
          <w:b/>
          <w:bCs/>
          <w:color w:val="000000" w:themeColor="text1"/>
        </w:rPr>
      </w:pPr>
    </w:p>
    <w:p w14:paraId="59AF2479" w14:textId="77777777" w:rsidR="00C41897" w:rsidRDefault="00C41897" w:rsidP="00C41897">
      <w:pPr>
        <w:pStyle w:val="Default"/>
        <w:rPr>
          <w:b/>
          <w:bCs/>
          <w:color w:val="000000" w:themeColor="text1"/>
        </w:rPr>
      </w:pPr>
    </w:p>
    <w:p w14:paraId="07799962" w14:textId="77777777" w:rsidR="00C41897" w:rsidRDefault="00C41897" w:rsidP="00C41897">
      <w:pPr>
        <w:pStyle w:val="Default"/>
        <w:jc w:val="center"/>
        <w:rPr>
          <w:b/>
          <w:bCs/>
          <w:color w:val="000000" w:themeColor="text1"/>
        </w:rPr>
      </w:pPr>
    </w:p>
    <w:p w14:paraId="514DDB7D" w14:textId="77777777" w:rsidR="00C41897" w:rsidRDefault="00C41897" w:rsidP="00C41897">
      <w:pPr>
        <w:pStyle w:val="Default"/>
        <w:jc w:val="center"/>
        <w:rPr>
          <w:b/>
          <w:bCs/>
          <w:color w:val="000000" w:themeColor="text1"/>
        </w:rPr>
      </w:pPr>
    </w:p>
    <w:p w14:paraId="5A6F4914" w14:textId="77777777" w:rsidR="00C41897" w:rsidRDefault="00C41897" w:rsidP="00C41897">
      <w:pPr>
        <w:pStyle w:val="Default"/>
        <w:jc w:val="center"/>
        <w:rPr>
          <w:b/>
          <w:bCs/>
          <w:color w:val="000000" w:themeColor="text1"/>
        </w:rPr>
      </w:pPr>
    </w:p>
    <w:p w14:paraId="6BCC7DCA" w14:textId="77777777" w:rsidR="00C41897" w:rsidRDefault="00C41897" w:rsidP="00C41897">
      <w:pPr>
        <w:pStyle w:val="Default"/>
        <w:jc w:val="center"/>
        <w:rPr>
          <w:b/>
          <w:bCs/>
          <w:color w:val="000000" w:themeColor="text1"/>
        </w:rPr>
      </w:pPr>
    </w:p>
    <w:p w14:paraId="40B7B2DE" w14:textId="77777777" w:rsidR="00C41897" w:rsidRDefault="00C41897" w:rsidP="00C41897">
      <w:pPr>
        <w:pStyle w:val="Default"/>
        <w:jc w:val="center"/>
        <w:rPr>
          <w:b/>
          <w:bCs/>
          <w:color w:val="000000" w:themeColor="text1"/>
        </w:rPr>
      </w:pPr>
    </w:p>
    <w:p w14:paraId="0D72722F" w14:textId="77777777" w:rsidR="00C41897" w:rsidRDefault="00C41897" w:rsidP="00C41897">
      <w:pPr>
        <w:pStyle w:val="Default"/>
        <w:jc w:val="center"/>
        <w:rPr>
          <w:b/>
          <w:bCs/>
          <w:color w:val="000000" w:themeColor="text1"/>
        </w:rPr>
      </w:pPr>
    </w:p>
    <w:p w14:paraId="18F4C7EF" w14:textId="6255B7A0" w:rsidR="00BE3E33" w:rsidRDefault="00BE3E33" w:rsidP="00C41897">
      <w:pPr>
        <w:pStyle w:val="Default"/>
        <w:jc w:val="center"/>
        <w:rPr>
          <w:b/>
          <w:bCs/>
          <w:color w:val="000000" w:themeColor="text1"/>
        </w:rPr>
      </w:pPr>
      <w:r w:rsidRPr="00BE3E33">
        <w:rPr>
          <w:b/>
          <w:bCs/>
          <w:color w:val="000000" w:themeColor="text1"/>
        </w:rPr>
        <w:lastRenderedPageBreak/>
        <w:t>RESUMEN</w:t>
      </w:r>
    </w:p>
    <w:p w14:paraId="517A4C3E" w14:textId="77777777" w:rsidR="00BE3E33" w:rsidRPr="00BE3E33" w:rsidRDefault="00BE3E33" w:rsidP="00BE3E33">
      <w:pPr>
        <w:pStyle w:val="Default"/>
        <w:jc w:val="center"/>
        <w:rPr>
          <w:color w:val="000000" w:themeColor="text1"/>
        </w:rPr>
      </w:pPr>
    </w:p>
    <w:p w14:paraId="137E8E92" w14:textId="7950C079" w:rsidR="009766EC" w:rsidRPr="00BE3E33" w:rsidRDefault="00BE3E33" w:rsidP="00BE3E33">
      <w:pPr>
        <w:rPr>
          <w:rFonts w:ascii="Arial" w:hAnsi="Arial" w:cs="Arial"/>
          <w:color w:val="000000" w:themeColor="text1"/>
          <w:sz w:val="24"/>
          <w:szCs w:val="24"/>
        </w:rPr>
      </w:pPr>
      <w:r w:rsidRPr="00BE3E33">
        <w:rPr>
          <w:rFonts w:ascii="Arial" w:hAnsi="Arial" w:cs="Arial"/>
          <w:color w:val="000000" w:themeColor="text1"/>
          <w:sz w:val="24"/>
          <w:szCs w:val="24"/>
        </w:rPr>
        <w:t>El manual detalla los aspectos técnicos e informáticos de</w:t>
      </w:r>
      <w:r w:rsidR="00B528D6">
        <w:rPr>
          <w:rFonts w:ascii="Arial" w:hAnsi="Arial" w:cs="Arial"/>
          <w:color w:val="000000" w:themeColor="text1"/>
          <w:sz w:val="24"/>
          <w:szCs w:val="24"/>
        </w:rPr>
        <w:t xml:space="preserve"> SOFTWARE INVENTORY</w:t>
      </w:r>
      <w:r w:rsidRPr="00BE3E33">
        <w:rPr>
          <w:rFonts w:ascii="Arial" w:hAnsi="Arial" w:cs="Arial"/>
          <w:color w:val="000000" w:themeColor="text1"/>
          <w:sz w:val="24"/>
          <w:szCs w:val="24"/>
        </w:rPr>
        <w:t xml:space="preserve"> con la finalidad de explicar la estructura del aplicativo al personal que quiera configurarlo. La siguiente guía se encuentra dividida en las herramientas que se usaron para la creación del software con una breve explicación paso a paso, El aplicativo web </w:t>
      </w:r>
      <w:r w:rsidR="009478D9">
        <w:rPr>
          <w:rFonts w:ascii="Arial" w:hAnsi="Arial" w:cs="Arial"/>
          <w:color w:val="000000" w:themeColor="text1"/>
          <w:sz w:val="24"/>
          <w:szCs w:val="24"/>
        </w:rPr>
        <w:t xml:space="preserve">y móvil </w:t>
      </w:r>
      <w:r w:rsidRPr="00BE3E33">
        <w:rPr>
          <w:rFonts w:ascii="Arial" w:hAnsi="Arial" w:cs="Arial"/>
          <w:color w:val="000000" w:themeColor="text1"/>
          <w:sz w:val="24"/>
          <w:szCs w:val="24"/>
        </w:rPr>
        <w:t>maneja diferentes funcionalidades el cual requieren de hardware y software el cual se explicará que funcionamiento realiza cada uno de ellos, dando sugerencias para el debido uso del sistema de información.</w:t>
      </w:r>
    </w:p>
    <w:p w14:paraId="49B62649" w14:textId="6BE7A28C" w:rsidR="009766EC" w:rsidRDefault="009766EC" w:rsidP="009945DB"/>
    <w:p w14:paraId="3053C182" w14:textId="18335A64" w:rsidR="009766EC" w:rsidRDefault="009766EC" w:rsidP="009945DB"/>
    <w:p w14:paraId="051F70B8" w14:textId="2233F3C6" w:rsidR="009766EC" w:rsidRDefault="009766EC" w:rsidP="009945DB"/>
    <w:p w14:paraId="3E1BBDDC" w14:textId="494F6CF9" w:rsidR="009766EC" w:rsidRDefault="009766EC" w:rsidP="009945DB"/>
    <w:p w14:paraId="07147450" w14:textId="36BECB19" w:rsidR="009766EC" w:rsidRDefault="009766EC" w:rsidP="009945DB"/>
    <w:p w14:paraId="50825419" w14:textId="32E13101" w:rsidR="009766EC" w:rsidRDefault="009766EC" w:rsidP="009945DB"/>
    <w:p w14:paraId="0421B8C0" w14:textId="1CB958DF" w:rsidR="009766EC" w:rsidRDefault="009766EC" w:rsidP="009945DB"/>
    <w:p w14:paraId="0D93228E" w14:textId="60A15642" w:rsidR="009766EC" w:rsidRDefault="009766EC" w:rsidP="009945DB"/>
    <w:p w14:paraId="2877166B" w14:textId="7BA3C4AF" w:rsidR="009766EC" w:rsidRDefault="009766EC" w:rsidP="009945DB"/>
    <w:p w14:paraId="54BD6828" w14:textId="0151A6AB" w:rsidR="009766EC" w:rsidRDefault="009766EC" w:rsidP="009945DB"/>
    <w:p w14:paraId="3473A352" w14:textId="534D5948" w:rsidR="009766EC" w:rsidRDefault="009766EC" w:rsidP="009945DB"/>
    <w:p w14:paraId="5966F1FD" w14:textId="5D5E5C5D" w:rsidR="009766EC" w:rsidRDefault="009766EC" w:rsidP="009945DB"/>
    <w:p w14:paraId="080A3361" w14:textId="0A61D0AE" w:rsidR="009766EC" w:rsidRDefault="009766EC" w:rsidP="009945DB"/>
    <w:p w14:paraId="658F5EC7" w14:textId="4833E1A4" w:rsidR="009766EC" w:rsidRDefault="009766EC" w:rsidP="009945DB"/>
    <w:p w14:paraId="09643942" w14:textId="64F542EF" w:rsidR="009766EC" w:rsidRDefault="009766EC" w:rsidP="009945DB"/>
    <w:p w14:paraId="3015C03D" w14:textId="4D7CAFD6" w:rsidR="009766EC" w:rsidRDefault="009766EC" w:rsidP="009945DB"/>
    <w:p w14:paraId="4372901D" w14:textId="1D0F8D8A" w:rsidR="009766EC" w:rsidRDefault="009766EC" w:rsidP="009945DB"/>
    <w:p w14:paraId="78B5BB46" w14:textId="6EDE6BF5" w:rsidR="009766EC" w:rsidRDefault="009766EC" w:rsidP="009945DB"/>
    <w:p w14:paraId="65E075D6" w14:textId="6F1578DE" w:rsidR="009766EC" w:rsidRDefault="009766EC" w:rsidP="009945DB"/>
    <w:p w14:paraId="25CACC98" w14:textId="7017A514" w:rsidR="009766EC" w:rsidRDefault="009766EC" w:rsidP="009945DB"/>
    <w:p w14:paraId="5624E381" w14:textId="6038B3CA" w:rsidR="009766EC" w:rsidRDefault="009766EC" w:rsidP="009945DB"/>
    <w:p w14:paraId="7A5623BF" w14:textId="55A64EA5" w:rsidR="009766EC" w:rsidRDefault="009766EC" w:rsidP="009945DB"/>
    <w:p w14:paraId="7B70506A" w14:textId="77777777" w:rsidR="00C41897" w:rsidRDefault="00C41897" w:rsidP="00E11970">
      <w:pPr>
        <w:pStyle w:val="Default"/>
        <w:jc w:val="center"/>
        <w:rPr>
          <w:b/>
          <w:bCs/>
          <w:color w:val="000000" w:themeColor="text1"/>
        </w:rPr>
      </w:pPr>
    </w:p>
    <w:p w14:paraId="0ADF71F4" w14:textId="7A932E9E" w:rsidR="00E11970" w:rsidRDefault="00E11970" w:rsidP="00E11970">
      <w:pPr>
        <w:pStyle w:val="Default"/>
        <w:jc w:val="center"/>
        <w:rPr>
          <w:b/>
          <w:bCs/>
          <w:color w:val="000000" w:themeColor="text1"/>
        </w:rPr>
      </w:pPr>
      <w:r w:rsidRPr="00E11970">
        <w:rPr>
          <w:b/>
          <w:bCs/>
          <w:color w:val="000000" w:themeColor="text1"/>
        </w:rPr>
        <w:lastRenderedPageBreak/>
        <w:t>OBJETIVO</w:t>
      </w:r>
    </w:p>
    <w:p w14:paraId="2C621047" w14:textId="77777777" w:rsidR="00E11970" w:rsidRPr="00E11970" w:rsidRDefault="00E11970" w:rsidP="00E11970">
      <w:pPr>
        <w:pStyle w:val="Default"/>
        <w:jc w:val="center"/>
        <w:rPr>
          <w:color w:val="000000" w:themeColor="text1"/>
        </w:rPr>
      </w:pPr>
    </w:p>
    <w:p w14:paraId="39235D2D" w14:textId="343FDC76" w:rsidR="00E11970" w:rsidRDefault="00E11970" w:rsidP="00E11970">
      <w:pPr>
        <w:pStyle w:val="Default"/>
        <w:rPr>
          <w:color w:val="000000" w:themeColor="text1"/>
        </w:rPr>
      </w:pPr>
      <w:r w:rsidRPr="00E11970">
        <w:rPr>
          <w:color w:val="000000" w:themeColor="text1"/>
        </w:rPr>
        <w:t>Dar a conocer el uso adecuado de</w:t>
      </w:r>
      <w:r>
        <w:rPr>
          <w:color w:val="000000" w:themeColor="text1"/>
        </w:rPr>
        <w:t xml:space="preserve"> SOFTWARE INVENTORY</w:t>
      </w:r>
      <w:r w:rsidRPr="00E11970">
        <w:rPr>
          <w:color w:val="000000" w:themeColor="text1"/>
        </w:rPr>
        <w:t xml:space="preserve"> en aspectos técnicos de manera descriptiva e ilustrada sobre los componentes y funcionalidades que conforman el buen funcionamiento del sistema</w:t>
      </w:r>
      <w:r>
        <w:rPr>
          <w:color w:val="000000" w:themeColor="text1"/>
        </w:rPr>
        <w:t>.</w:t>
      </w:r>
    </w:p>
    <w:p w14:paraId="7FA77D34" w14:textId="77777777" w:rsidR="00E11970" w:rsidRPr="00E11970" w:rsidRDefault="00E11970" w:rsidP="00E11970">
      <w:pPr>
        <w:pStyle w:val="Default"/>
        <w:rPr>
          <w:color w:val="000000" w:themeColor="text1"/>
        </w:rPr>
      </w:pPr>
    </w:p>
    <w:p w14:paraId="1CBA4F43" w14:textId="45568F00" w:rsidR="00E11970" w:rsidRDefault="00E11970" w:rsidP="00E11970">
      <w:pPr>
        <w:pStyle w:val="Default"/>
        <w:jc w:val="center"/>
        <w:rPr>
          <w:b/>
          <w:bCs/>
          <w:color w:val="000000" w:themeColor="text1"/>
        </w:rPr>
      </w:pPr>
      <w:r w:rsidRPr="00E11970">
        <w:rPr>
          <w:b/>
          <w:bCs/>
          <w:color w:val="000000" w:themeColor="text1"/>
        </w:rPr>
        <w:t>FINALIDAD DEL MANUAL</w:t>
      </w:r>
    </w:p>
    <w:p w14:paraId="24B8DE4D" w14:textId="77777777" w:rsidR="00E11970" w:rsidRPr="00E11970" w:rsidRDefault="00E11970" w:rsidP="00E11970">
      <w:pPr>
        <w:pStyle w:val="Default"/>
        <w:jc w:val="center"/>
        <w:rPr>
          <w:color w:val="000000" w:themeColor="text1"/>
        </w:rPr>
      </w:pPr>
    </w:p>
    <w:p w14:paraId="0DDC263D" w14:textId="158F6B4E" w:rsidR="009766EC" w:rsidRPr="00E11970" w:rsidRDefault="00E11970" w:rsidP="00E11970">
      <w:pPr>
        <w:rPr>
          <w:rFonts w:ascii="Arial" w:hAnsi="Arial" w:cs="Arial"/>
          <w:color w:val="000000" w:themeColor="text1"/>
          <w:sz w:val="24"/>
          <w:szCs w:val="24"/>
        </w:rPr>
      </w:pPr>
      <w:r w:rsidRPr="00E11970">
        <w:rPr>
          <w:rFonts w:ascii="Arial" w:hAnsi="Arial" w:cs="Arial"/>
          <w:color w:val="000000" w:themeColor="text1"/>
          <w:sz w:val="24"/>
          <w:szCs w:val="24"/>
        </w:rPr>
        <w:t xml:space="preserve">La finalidad de este manual técnico es instruir a la persona que quiera </w:t>
      </w:r>
      <w:r>
        <w:rPr>
          <w:rFonts w:ascii="Arial" w:hAnsi="Arial" w:cs="Arial"/>
          <w:color w:val="000000" w:themeColor="text1"/>
          <w:sz w:val="24"/>
          <w:szCs w:val="24"/>
        </w:rPr>
        <w:t>configurar SOFTWARE INVENTORY</w:t>
      </w:r>
      <w:r w:rsidRPr="00E11970">
        <w:rPr>
          <w:rFonts w:ascii="Arial" w:hAnsi="Arial" w:cs="Arial"/>
          <w:color w:val="000000" w:themeColor="text1"/>
          <w:sz w:val="24"/>
          <w:szCs w:val="24"/>
        </w:rPr>
        <w:t xml:space="preserve"> usando las debidas herramientas.</w:t>
      </w:r>
    </w:p>
    <w:p w14:paraId="72F1DAE0" w14:textId="4366C826" w:rsidR="009766EC" w:rsidRDefault="009766EC" w:rsidP="009945DB"/>
    <w:p w14:paraId="59192E8C" w14:textId="361B9B69" w:rsidR="009766EC" w:rsidRDefault="009766EC" w:rsidP="009945DB"/>
    <w:p w14:paraId="5C25C9DC" w14:textId="30BDD809" w:rsidR="009766EC" w:rsidRDefault="009766EC" w:rsidP="009945DB"/>
    <w:p w14:paraId="7E15A64F" w14:textId="1F9A2B1F" w:rsidR="009766EC" w:rsidRDefault="009766EC" w:rsidP="009945DB"/>
    <w:p w14:paraId="78751901" w14:textId="3F4D25E9" w:rsidR="009766EC" w:rsidRDefault="009766EC" w:rsidP="009945DB"/>
    <w:p w14:paraId="0DB440E0" w14:textId="5729940F" w:rsidR="009766EC" w:rsidRDefault="009766EC" w:rsidP="009945DB"/>
    <w:p w14:paraId="7121F69C" w14:textId="3EFEC5D8" w:rsidR="009766EC" w:rsidRDefault="009766EC" w:rsidP="009945DB"/>
    <w:p w14:paraId="4EF8BD05" w14:textId="37784295" w:rsidR="009766EC" w:rsidRDefault="009766EC" w:rsidP="009945DB"/>
    <w:p w14:paraId="1B9F18D6" w14:textId="418880E4" w:rsidR="009766EC" w:rsidRDefault="009766EC" w:rsidP="009945DB"/>
    <w:p w14:paraId="2CC578AE" w14:textId="2EB37A7D" w:rsidR="009766EC" w:rsidRDefault="009766EC" w:rsidP="009945DB"/>
    <w:p w14:paraId="366EC7A1" w14:textId="52ED4A7F" w:rsidR="009766EC" w:rsidRDefault="009766EC" w:rsidP="009945DB"/>
    <w:p w14:paraId="744FD043" w14:textId="34F58A49" w:rsidR="009766EC" w:rsidRDefault="009766EC" w:rsidP="009945DB"/>
    <w:p w14:paraId="4AC6D462" w14:textId="48CE807A" w:rsidR="009766EC" w:rsidRDefault="009766EC" w:rsidP="009945DB"/>
    <w:p w14:paraId="3523B019" w14:textId="35277883" w:rsidR="009766EC" w:rsidRDefault="009766EC" w:rsidP="009945DB"/>
    <w:p w14:paraId="464713BB" w14:textId="2FCCB41E" w:rsidR="009766EC" w:rsidRDefault="009766EC" w:rsidP="009945DB"/>
    <w:p w14:paraId="5B26ABCD" w14:textId="7599CD8F" w:rsidR="009766EC" w:rsidRDefault="009766EC" w:rsidP="009945DB"/>
    <w:p w14:paraId="286FCAFB" w14:textId="63CAC58A" w:rsidR="009766EC" w:rsidRDefault="009766EC" w:rsidP="009945DB"/>
    <w:p w14:paraId="75092E79" w14:textId="7C48D502" w:rsidR="009766EC" w:rsidRDefault="009766EC" w:rsidP="009945DB"/>
    <w:p w14:paraId="6B442C70" w14:textId="77777777" w:rsidR="00C41897" w:rsidRDefault="00C41897" w:rsidP="00C41897">
      <w:pPr>
        <w:pStyle w:val="Default"/>
        <w:rPr>
          <w:b/>
          <w:bCs/>
          <w:color w:val="000000" w:themeColor="text1"/>
        </w:rPr>
      </w:pPr>
    </w:p>
    <w:p w14:paraId="3DC7FDC9" w14:textId="77777777" w:rsidR="00C41897" w:rsidRDefault="00C41897" w:rsidP="00C41897">
      <w:pPr>
        <w:pStyle w:val="Default"/>
        <w:rPr>
          <w:b/>
          <w:bCs/>
          <w:color w:val="000000" w:themeColor="text1"/>
        </w:rPr>
      </w:pPr>
    </w:p>
    <w:p w14:paraId="2023F10F" w14:textId="77777777" w:rsidR="00C41897" w:rsidRDefault="00C41897" w:rsidP="00C41897">
      <w:pPr>
        <w:pStyle w:val="Default"/>
        <w:jc w:val="center"/>
        <w:rPr>
          <w:b/>
          <w:bCs/>
          <w:color w:val="000000" w:themeColor="text1"/>
        </w:rPr>
      </w:pPr>
    </w:p>
    <w:p w14:paraId="3C05B4E4" w14:textId="77777777" w:rsidR="00C41897" w:rsidRDefault="00C41897" w:rsidP="00C41897">
      <w:pPr>
        <w:pStyle w:val="Default"/>
        <w:jc w:val="center"/>
        <w:rPr>
          <w:b/>
          <w:bCs/>
          <w:color w:val="000000" w:themeColor="text1"/>
        </w:rPr>
      </w:pPr>
    </w:p>
    <w:p w14:paraId="16D84951" w14:textId="77777777" w:rsidR="00C41897" w:rsidRDefault="00C41897" w:rsidP="00C41897">
      <w:pPr>
        <w:pStyle w:val="Default"/>
        <w:jc w:val="center"/>
        <w:rPr>
          <w:b/>
          <w:bCs/>
          <w:color w:val="000000" w:themeColor="text1"/>
        </w:rPr>
      </w:pPr>
    </w:p>
    <w:p w14:paraId="36FD469C" w14:textId="77777777" w:rsidR="00C41897" w:rsidRDefault="00C41897" w:rsidP="00C41897">
      <w:pPr>
        <w:pStyle w:val="Default"/>
        <w:jc w:val="center"/>
        <w:rPr>
          <w:b/>
          <w:bCs/>
          <w:color w:val="000000" w:themeColor="text1"/>
        </w:rPr>
      </w:pPr>
    </w:p>
    <w:p w14:paraId="396A298B" w14:textId="77777777" w:rsidR="00C41897" w:rsidRDefault="00C41897" w:rsidP="00C41897">
      <w:pPr>
        <w:pStyle w:val="Default"/>
        <w:jc w:val="center"/>
        <w:rPr>
          <w:b/>
          <w:bCs/>
          <w:color w:val="000000" w:themeColor="text1"/>
        </w:rPr>
      </w:pPr>
    </w:p>
    <w:p w14:paraId="024A7619" w14:textId="77777777" w:rsidR="00C41897" w:rsidRDefault="00C41897" w:rsidP="00C41897">
      <w:pPr>
        <w:pStyle w:val="Default"/>
        <w:jc w:val="center"/>
        <w:rPr>
          <w:b/>
          <w:bCs/>
          <w:color w:val="000000" w:themeColor="text1"/>
        </w:rPr>
      </w:pPr>
    </w:p>
    <w:p w14:paraId="0765202C" w14:textId="38C896B5" w:rsidR="00536ACE" w:rsidRDefault="00536ACE" w:rsidP="00C41897">
      <w:pPr>
        <w:pStyle w:val="Default"/>
        <w:jc w:val="center"/>
        <w:rPr>
          <w:b/>
          <w:bCs/>
          <w:color w:val="000000" w:themeColor="text1"/>
        </w:rPr>
      </w:pPr>
      <w:r w:rsidRPr="00536ACE">
        <w:rPr>
          <w:b/>
          <w:bCs/>
          <w:color w:val="000000" w:themeColor="text1"/>
        </w:rPr>
        <w:lastRenderedPageBreak/>
        <w:t>INTRODUCCIÓN</w:t>
      </w:r>
    </w:p>
    <w:p w14:paraId="461A6EB9" w14:textId="77777777" w:rsidR="00C41897" w:rsidRPr="00536ACE" w:rsidRDefault="00C41897" w:rsidP="00536ACE">
      <w:pPr>
        <w:pStyle w:val="Default"/>
        <w:jc w:val="center"/>
        <w:rPr>
          <w:color w:val="000000" w:themeColor="text1"/>
        </w:rPr>
      </w:pPr>
    </w:p>
    <w:p w14:paraId="4D8FED55" w14:textId="0E2FDB39" w:rsidR="00536ACE" w:rsidRDefault="00536ACE" w:rsidP="00536ACE">
      <w:pPr>
        <w:pStyle w:val="Default"/>
        <w:rPr>
          <w:color w:val="000000" w:themeColor="text1"/>
        </w:rPr>
      </w:pPr>
      <w:r w:rsidRPr="00536ACE">
        <w:rPr>
          <w:color w:val="000000" w:themeColor="text1"/>
        </w:rPr>
        <w:t>El manual se realiza con el fin de detallar</w:t>
      </w:r>
      <w:r>
        <w:rPr>
          <w:color w:val="000000" w:themeColor="text1"/>
        </w:rPr>
        <w:t xml:space="preserve"> SOFTWARE INVENTORY </w:t>
      </w:r>
      <w:r w:rsidRPr="00536ACE">
        <w:rPr>
          <w:color w:val="000000" w:themeColor="text1"/>
        </w:rPr>
        <w:t xml:space="preserve">en términos técnicos para que la persona que </w:t>
      </w:r>
      <w:r w:rsidR="00A07C5D">
        <w:rPr>
          <w:color w:val="000000" w:themeColor="text1"/>
        </w:rPr>
        <w:t>v</w:t>
      </w:r>
      <w:r>
        <w:rPr>
          <w:color w:val="000000" w:themeColor="text1"/>
        </w:rPr>
        <w:t>a</w:t>
      </w:r>
      <w:r w:rsidR="00A07C5D">
        <w:rPr>
          <w:color w:val="000000" w:themeColor="text1"/>
        </w:rPr>
        <w:t xml:space="preserve"> a realizar la</w:t>
      </w:r>
      <w:r>
        <w:rPr>
          <w:color w:val="000000" w:themeColor="text1"/>
        </w:rPr>
        <w:t xml:space="preserve"> </w:t>
      </w:r>
      <w:r w:rsidR="00A07C5D" w:rsidRPr="00536ACE">
        <w:rPr>
          <w:color w:val="000000" w:themeColor="text1"/>
        </w:rPr>
        <w:t>configura</w:t>
      </w:r>
      <w:r w:rsidR="00A07C5D">
        <w:rPr>
          <w:color w:val="000000" w:themeColor="text1"/>
        </w:rPr>
        <w:t>ción</w:t>
      </w:r>
      <w:r w:rsidRPr="00536ACE">
        <w:rPr>
          <w:color w:val="000000" w:themeColor="text1"/>
        </w:rPr>
        <w:t xml:space="preserve"> </w:t>
      </w:r>
      <w:r w:rsidR="00A07C5D">
        <w:rPr>
          <w:color w:val="000000" w:themeColor="text1"/>
        </w:rPr>
        <w:t>d</w:t>
      </w:r>
      <w:r w:rsidRPr="00536ACE">
        <w:rPr>
          <w:color w:val="000000" w:themeColor="text1"/>
        </w:rPr>
        <w:t xml:space="preserve">el aplicativo lo haga de una manera apropiada. El documento se encuentra dividido en las siguientes secciones: </w:t>
      </w:r>
    </w:p>
    <w:p w14:paraId="6018DC6D" w14:textId="34CD245B" w:rsidR="00536ACE" w:rsidRDefault="00536ACE" w:rsidP="00536ACE">
      <w:pPr>
        <w:pStyle w:val="Default"/>
        <w:rPr>
          <w:color w:val="000000" w:themeColor="text1"/>
        </w:rPr>
      </w:pPr>
    </w:p>
    <w:p w14:paraId="3CF879F8" w14:textId="77777777" w:rsidR="00536ACE" w:rsidRPr="00536ACE" w:rsidRDefault="00536ACE" w:rsidP="00536ACE">
      <w:pPr>
        <w:pStyle w:val="Default"/>
        <w:rPr>
          <w:color w:val="000000" w:themeColor="text1"/>
        </w:rPr>
      </w:pPr>
    </w:p>
    <w:p w14:paraId="67044AB4" w14:textId="41266F49" w:rsidR="00300744" w:rsidRDefault="00536ACE" w:rsidP="00300744">
      <w:pPr>
        <w:pStyle w:val="Default"/>
        <w:jc w:val="center"/>
        <w:rPr>
          <w:b/>
          <w:bCs/>
          <w:color w:val="000000" w:themeColor="text1"/>
        </w:rPr>
      </w:pPr>
      <w:r w:rsidRPr="00536ACE">
        <w:rPr>
          <w:b/>
          <w:bCs/>
          <w:color w:val="000000" w:themeColor="text1"/>
        </w:rPr>
        <w:t>ASPECTOS TEÓRICOS</w:t>
      </w:r>
    </w:p>
    <w:p w14:paraId="7A881DCE" w14:textId="77777777" w:rsidR="00300744" w:rsidRDefault="00300744" w:rsidP="00300744">
      <w:pPr>
        <w:pStyle w:val="Default"/>
        <w:jc w:val="center"/>
        <w:rPr>
          <w:b/>
          <w:bCs/>
          <w:color w:val="000000" w:themeColor="text1"/>
        </w:rPr>
      </w:pPr>
    </w:p>
    <w:p w14:paraId="2590BC4F" w14:textId="7446A8CE" w:rsidR="00536ACE" w:rsidRPr="00536ACE" w:rsidRDefault="00536ACE" w:rsidP="00536ACE">
      <w:pPr>
        <w:pStyle w:val="Default"/>
        <w:rPr>
          <w:color w:val="000000" w:themeColor="text1"/>
        </w:rPr>
      </w:pPr>
      <w:r w:rsidRPr="00536ACE">
        <w:rPr>
          <w:color w:val="000000" w:themeColor="text1"/>
        </w:rPr>
        <w:t xml:space="preserve">Se darán a conocer conceptos, definiciones y explicaciones de los componentes del aplicativo desde un punto de vista teórico para mayor entendimiento por parte del lector sobre el funcionamiento del sistema de información </w:t>
      </w:r>
      <w:r w:rsidR="00915CC6">
        <w:rPr>
          <w:color w:val="000000" w:themeColor="text1"/>
        </w:rPr>
        <w:t>de las</w:t>
      </w:r>
      <w:r w:rsidRPr="00536ACE">
        <w:rPr>
          <w:color w:val="000000" w:themeColor="text1"/>
        </w:rPr>
        <w:t xml:space="preserve"> herramientas.</w:t>
      </w:r>
    </w:p>
    <w:p w14:paraId="3C94E1CA" w14:textId="236C00CD" w:rsidR="00536ACE" w:rsidRDefault="00536ACE" w:rsidP="00536ACE">
      <w:pPr>
        <w:pStyle w:val="Default"/>
        <w:rPr>
          <w:color w:val="000000" w:themeColor="text1"/>
        </w:rPr>
      </w:pPr>
    </w:p>
    <w:p w14:paraId="01678CEC" w14:textId="77777777" w:rsidR="00536ACE" w:rsidRPr="00536ACE" w:rsidRDefault="00536ACE" w:rsidP="00536ACE">
      <w:pPr>
        <w:pStyle w:val="Default"/>
        <w:rPr>
          <w:color w:val="000000" w:themeColor="text1"/>
        </w:rPr>
      </w:pPr>
    </w:p>
    <w:p w14:paraId="28638F9E" w14:textId="1488077F" w:rsidR="00300744" w:rsidRDefault="00536ACE" w:rsidP="00300744">
      <w:pPr>
        <w:pStyle w:val="Default"/>
        <w:jc w:val="center"/>
        <w:rPr>
          <w:b/>
          <w:bCs/>
          <w:color w:val="000000" w:themeColor="text1"/>
        </w:rPr>
      </w:pPr>
      <w:r w:rsidRPr="00536ACE">
        <w:rPr>
          <w:b/>
          <w:bCs/>
          <w:color w:val="000000" w:themeColor="text1"/>
        </w:rPr>
        <w:t>DIAGRAMAS DE MODELAMIENTO</w:t>
      </w:r>
    </w:p>
    <w:p w14:paraId="45DC449D" w14:textId="77777777" w:rsidR="00300744" w:rsidRDefault="00300744" w:rsidP="00536ACE">
      <w:pPr>
        <w:pStyle w:val="Default"/>
        <w:rPr>
          <w:b/>
          <w:bCs/>
          <w:color w:val="000000" w:themeColor="text1"/>
        </w:rPr>
      </w:pPr>
    </w:p>
    <w:p w14:paraId="36A6D9FA" w14:textId="7AFA129B" w:rsidR="00536ACE" w:rsidRPr="00536ACE" w:rsidRDefault="00536ACE" w:rsidP="00536ACE">
      <w:pPr>
        <w:pStyle w:val="Default"/>
        <w:rPr>
          <w:color w:val="000000" w:themeColor="text1"/>
        </w:rPr>
      </w:pPr>
      <w:r w:rsidRPr="00536ACE">
        <w:rPr>
          <w:color w:val="000000" w:themeColor="text1"/>
        </w:rPr>
        <w:t xml:space="preserve">Se compone por diagramas e ilustraciones alusivos al funcionamiento del aplicativo. </w:t>
      </w:r>
    </w:p>
    <w:p w14:paraId="3A050C42" w14:textId="7C95E20B" w:rsidR="00536ACE" w:rsidRDefault="00536ACE" w:rsidP="00536ACE">
      <w:pPr>
        <w:pStyle w:val="Default"/>
        <w:rPr>
          <w:color w:val="000000" w:themeColor="text1"/>
        </w:rPr>
      </w:pPr>
    </w:p>
    <w:p w14:paraId="1D0DB590" w14:textId="77777777" w:rsidR="00536ACE" w:rsidRPr="00536ACE" w:rsidRDefault="00536ACE" w:rsidP="00536ACE">
      <w:pPr>
        <w:pStyle w:val="Default"/>
        <w:rPr>
          <w:color w:val="000000" w:themeColor="text1"/>
        </w:rPr>
      </w:pPr>
    </w:p>
    <w:p w14:paraId="7A93A60F" w14:textId="77777777" w:rsidR="00300744" w:rsidRDefault="00536ACE" w:rsidP="00300744">
      <w:pPr>
        <w:pStyle w:val="Default"/>
        <w:jc w:val="center"/>
        <w:rPr>
          <w:b/>
          <w:bCs/>
          <w:color w:val="000000" w:themeColor="text1"/>
        </w:rPr>
      </w:pPr>
      <w:r w:rsidRPr="00536ACE">
        <w:rPr>
          <w:b/>
          <w:bCs/>
          <w:color w:val="000000" w:themeColor="text1"/>
        </w:rPr>
        <w:t>ASPECTO TÉCNICO DEL DESARROLLO DEL SISTEMA</w:t>
      </w:r>
    </w:p>
    <w:p w14:paraId="4D1D6A7C" w14:textId="77777777" w:rsidR="00300744" w:rsidRDefault="00300744" w:rsidP="00536ACE">
      <w:pPr>
        <w:pStyle w:val="Default"/>
        <w:rPr>
          <w:b/>
          <w:bCs/>
          <w:color w:val="000000" w:themeColor="text1"/>
        </w:rPr>
      </w:pPr>
    </w:p>
    <w:p w14:paraId="6EB421E8" w14:textId="7C8AFC32" w:rsidR="00536ACE" w:rsidRPr="00536ACE" w:rsidRDefault="00536ACE" w:rsidP="00536ACE">
      <w:pPr>
        <w:pStyle w:val="Default"/>
        <w:rPr>
          <w:color w:val="000000" w:themeColor="text1"/>
        </w:rPr>
      </w:pPr>
      <w:r w:rsidRPr="00536ACE">
        <w:rPr>
          <w:color w:val="000000" w:themeColor="text1"/>
        </w:rPr>
        <w:t xml:space="preserve">Corresponde a la instrucción al lector sobre los componentes del aplicativo desde una perspectiva técnica en los aspectos de almacenamiento de datos, estructura del desarrollo y recomendaciones del uso debido del aplicativo. </w:t>
      </w:r>
    </w:p>
    <w:p w14:paraId="0F85AAA2" w14:textId="31FB142E" w:rsidR="00536ACE" w:rsidRDefault="00536ACE" w:rsidP="00536ACE">
      <w:pPr>
        <w:pStyle w:val="Default"/>
        <w:rPr>
          <w:color w:val="000000" w:themeColor="text1"/>
        </w:rPr>
      </w:pPr>
    </w:p>
    <w:p w14:paraId="0841EB67" w14:textId="77777777" w:rsidR="00536ACE" w:rsidRPr="00536ACE" w:rsidRDefault="00536ACE" w:rsidP="00536ACE">
      <w:pPr>
        <w:pStyle w:val="Default"/>
        <w:rPr>
          <w:color w:val="000000" w:themeColor="text1"/>
        </w:rPr>
      </w:pPr>
    </w:p>
    <w:p w14:paraId="61B69F80" w14:textId="66367D4E" w:rsidR="00300744" w:rsidRDefault="00536ACE" w:rsidP="00300744">
      <w:pPr>
        <w:pStyle w:val="Default"/>
        <w:jc w:val="center"/>
        <w:rPr>
          <w:b/>
          <w:bCs/>
          <w:color w:val="000000" w:themeColor="text1"/>
        </w:rPr>
      </w:pPr>
      <w:r w:rsidRPr="00536ACE">
        <w:rPr>
          <w:b/>
          <w:bCs/>
          <w:color w:val="000000" w:themeColor="text1"/>
        </w:rPr>
        <w:t>REQUERIMIENTOS DEL SOFTWARE</w:t>
      </w:r>
    </w:p>
    <w:p w14:paraId="537216B1" w14:textId="77777777" w:rsidR="00300744" w:rsidRDefault="00300744" w:rsidP="00536ACE">
      <w:pPr>
        <w:pStyle w:val="Default"/>
        <w:rPr>
          <w:b/>
          <w:bCs/>
          <w:color w:val="000000" w:themeColor="text1"/>
        </w:rPr>
      </w:pPr>
    </w:p>
    <w:p w14:paraId="15EFCB51" w14:textId="2EC58C5B" w:rsidR="00536ACE" w:rsidRPr="00536ACE" w:rsidRDefault="00536ACE" w:rsidP="00536ACE">
      <w:pPr>
        <w:pStyle w:val="Default"/>
        <w:rPr>
          <w:color w:val="000000" w:themeColor="text1"/>
        </w:rPr>
      </w:pPr>
      <w:r w:rsidRPr="00536ACE">
        <w:rPr>
          <w:color w:val="000000" w:themeColor="text1"/>
        </w:rPr>
        <w:t>Detalla los requerimientos básicos necesarios para el funcionamiento de</w:t>
      </w:r>
      <w:r w:rsidR="00101FEE">
        <w:rPr>
          <w:color w:val="000000" w:themeColor="text1"/>
        </w:rPr>
        <w:t xml:space="preserve"> SOFTWARE INVENTORY</w:t>
      </w:r>
      <w:r w:rsidRPr="00536ACE">
        <w:rPr>
          <w:color w:val="000000" w:themeColor="text1"/>
        </w:rPr>
        <w:t xml:space="preserve">. </w:t>
      </w:r>
    </w:p>
    <w:p w14:paraId="01C79A2E" w14:textId="617279B3" w:rsidR="009766EC" w:rsidRPr="00536ACE" w:rsidRDefault="009766EC" w:rsidP="009945DB">
      <w:pPr>
        <w:rPr>
          <w:lang w:val="es-CO"/>
        </w:rPr>
      </w:pPr>
    </w:p>
    <w:p w14:paraId="7FB3C18F" w14:textId="2E15939F" w:rsidR="009766EC" w:rsidRDefault="009766EC" w:rsidP="009945DB"/>
    <w:p w14:paraId="0CCCFA3B" w14:textId="2EA85724" w:rsidR="009766EC" w:rsidRDefault="009766EC" w:rsidP="009945DB"/>
    <w:p w14:paraId="0B23D247" w14:textId="7846AB3B" w:rsidR="009766EC" w:rsidRDefault="009766EC" w:rsidP="009945DB"/>
    <w:p w14:paraId="4A23F48A" w14:textId="60692095" w:rsidR="009766EC" w:rsidRDefault="009766EC" w:rsidP="009945DB"/>
    <w:p w14:paraId="3C13D4C9" w14:textId="5FD708FF" w:rsidR="009766EC" w:rsidRDefault="009766EC" w:rsidP="009945DB"/>
    <w:p w14:paraId="578100A4" w14:textId="0B0283E6" w:rsidR="009766EC" w:rsidRDefault="009766EC" w:rsidP="009945DB"/>
    <w:p w14:paraId="7A8ACCBE" w14:textId="39DD8C16" w:rsidR="009766EC" w:rsidRDefault="009766EC" w:rsidP="009945DB"/>
    <w:p w14:paraId="0353F399" w14:textId="46B4F29F" w:rsidR="009766EC" w:rsidRDefault="009766EC" w:rsidP="009945DB"/>
    <w:p w14:paraId="1A9CCCFF" w14:textId="77777777" w:rsidR="00933337" w:rsidRDefault="00933337" w:rsidP="00933337">
      <w:pPr>
        <w:pStyle w:val="Default"/>
        <w:rPr>
          <w:b/>
          <w:bCs/>
          <w:sz w:val="23"/>
          <w:szCs w:val="23"/>
        </w:rPr>
      </w:pPr>
    </w:p>
    <w:p w14:paraId="56420096" w14:textId="41D3A6DA" w:rsidR="00933337" w:rsidRDefault="00933337" w:rsidP="00D716C6">
      <w:pPr>
        <w:pStyle w:val="Default"/>
        <w:numPr>
          <w:ilvl w:val="0"/>
          <w:numId w:val="8"/>
        </w:numPr>
        <w:jc w:val="center"/>
        <w:rPr>
          <w:b/>
          <w:bCs/>
        </w:rPr>
      </w:pPr>
      <w:r w:rsidRPr="00933337">
        <w:rPr>
          <w:b/>
          <w:bCs/>
        </w:rPr>
        <w:t>ASPECTOS TÉCNICOS</w:t>
      </w:r>
    </w:p>
    <w:p w14:paraId="0EE15408" w14:textId="77777777" w:rsidR="003D68DE" w:rsidRPr="00933337" w:rsidRDefault="003D68DE" w:rsidP="003D68DE">
      <w:pPr>
        <w:pStyle w:val="Default"/>
        <w:ind w:left="720"/>
      </w:pPr>
    </w:p>
    <w:p w14:paraId="2B5EF4AA" w14:textId="77B9E434" w:rsidR="00933337" w:rsidRPr="00933337" w:rsidRDefault="00933337" w:rsidP="009945DB">
      <w:pPr>
        <w:rPr>
          <w:rFonts w:ascii="Arial" w:hAnsi="Arial" w:cs="Arial"/>
          <w:color w:val="000000" w:themeColor="text1"/>
          <w:sz w:val="24"/>
          <w:szCs w:val="24"/>
        </w:rPr>
      </w:pPr>
      <w:r w:rsidRPr="00933337">
        <w:rPr>
          <w:rFonts w:ascii="Arial" w:hAnsi="Arial" w:cs="Arial"/>
          <w:color w:val="000000" w:themeColor="text1"/>
          <w:sz w:val="24"/>
          <w:szCs w:val="24"/>
        </w:rPr>
        <w:t xml:space="preserve">El aplicativo </w:t>
      </w:r>
      <w:r>
        <w:rPr>
          <w:rFonts w:ascii="Arial" w:hAnsi="Arial" w:cs="Arial"/>
          <w:color w:val="000000" w:themeColor="text1"/>
          <w:sz w:val="24"/>
          <w:szCs w:val="24"/>
        </w:rPr>
        <w:t>SOFTWARE INVENTORY</w:t>
      </w:r>
      <w:r w:rsidRPr="00933337">
        <w:rPr>
          <w:rFonts w:ascii="Arial" w:hAnsi="Arial" w:cs="Arial"/>
          <w:color w:val="000000" w:themeColor="text1"/>
          <w:sz w:val="24"/>
          <w:szCs w:val="24"/>
        </w:rPr>
        <w:t xml:space="preserve"> tiene la finalidad de mejorar los procesos </w:t>
      </w:r>
      <w:r>
        <w:rPr>
          <w:rFonts w:ascii="Arial" w:hAnsi="Arial" w:cs="Arial"/>
          <w:color w:val="000000" w:themeColor="text1"/>
          <w:sz w:val="24"/>
          <w:szCs w:val="24"/>
        </w:rPr>
        <w:t>de todas las microempresas del sector comercial e industrial, desplegando las estrategias de ventas, inventarios, marketing</w:t>
      </w:r>
      <w:r w:rsidR="003D68DE">
        <w:rPr>
          <w:rFonts w:ascii="Arial" w:hAnsi="Arial" w:cs="Arial"/>
          <w:color w:val="000000" w:themeColor="text1"/>
          <w:sz w:val="24"/>
          <w:szCs w:val="24"/>
        </w:rPr>
        <w:t xml:space="preserve"> y</w:t>
      </w:r>
      <w:r>
        <w:rPr>
          <w:rFonts w:ascii="Arial" w:hAnsi="Arial" w:cs="Arial"/>
          <w:color w:val="000000" w:themeColor="text1"/>
          <w:sz w:val="24"/>
          <w:szCs w:val="24"/>
        </w:rPr>
        <w:t xml:space="preserve"> relaciones públicas</w:t>
      </w:r>
      <w:r w:rsidR="003D68DE">
        <w:rPr>
          <w:rFonts w:ascii="Arial" w:hAnsi="Arial" w:cs="Arial"/>
          <w:color w:val="000000" w:themeColor="text1"/>
          <w:sz w:val="24"/>
          <w:szCs w:val="24"/>
        </w:rPr>
        <w:t>, donde van a encontrar toda la información almacenada de una forma más organizada, donde los clientes van a tener acceso a la información con más fluidez, siendo más agiles y eficaces.</w:t>
      </w:r>
    </w:p>
    <w:p w14:paraId="5F3887EA" w14:textId="16C2F866" w:rsidR="009766EC" w:rsidRDefault="009766EC" w:rsidP="009945DB"/>
    <w:p w14:paraId="0032BB10" w14:textId="1ABF8EBD" w:rsidR="00D07B82" w:rsidRPr="00D07B82" w:rsidRDefault="00D07B82" w:rsidP="00D716C6">
      <w:pPr>
        <w:pStyle w:val="Default"/>
        <w:jc w:val="center"/>
        <w:rPr>
          <w:color w:val="auto"/>
        </w:rPr>
      </w:pPr>
      <w:r w:rsidRPr="00D07B82">
        <w:rPr>
          <w:b/>
          <w:bCs/>
          <w:color w:val="auto"/>
        </w:rPr>
        <w:t>HERRAMIENTAS UTILIZADAS PARA EL DESARROLLO</w:t>
      </w:r>
    </w:p>
    <w:p w14:paraId="50C0131B" w14:textId="01B77F66" w:rsidR="009766EC" w:rsidRPr="00D07B82" w:rsidRDefault="00D07B82" w:rsidP="00D07B82">
      <w:pPr>
        <w:rPr>
          <w:rFonts w:ascii="Arial" w:hAnsi="Arial" w:cs="Arial"/>
          <w:color w:val="auto"/>
          <w:sz w:val="24"/>
          <w:szCs w:val="24"/>
        </w:rPr>
      </w:pPr>
      <w:r w:rsidRPr="00D07B82">
        <w:rPr>
          <w:rFonts w:ascii="Arial" w:hAnsi="Arial" w:cs="Arial"/>
          <w:color w:val="auto"/>
          <w:sz w:val="24"/>
          <w:szCs w:val="24"/>
        </w:rPr>
        <w:t>E</w:t>
      </w:r>
      <w:r w:rsidR="00510B66">
        <w:rPr>
          <w:rFonts w:ascii="Arial" w:hAnsi="Arial" w:cs="Arial"/>
          <w:color w:val="auto"/>
          <w:sz w:val="24"/>
          <w:szCs w:val="24"/>
        </w:rPr>
        <w:t>n</w:t>
      </w:r>
      <w:r w:rsidRPr="00D07B82">
        <w:rPr>
          <w:rFonts w:ascii="Arial" w:hAnsi="Arial" w:cs="Arial"/>
          <w:color w:val="auto"/>
          <w:sz w:val="24"/>
          <w:szCs w:val="24"/>
        </w:rPr>
        <w:t xml:space="preserve"> esta sección se procede a explicar las herramientas informáticas empleadas para el desarrollo del aplicativo:</w:t>
      </w:r>
    </w:p>
    <w:p w14:paraId="560B37BB" w14:textId="32BB4520" w:rsidR="009766EC" w:rsidRPr="00C41897" w:rsidRDefault="00C41897" w:rsidP="00D716C6">
      <w:pPr>
        <w:jc w:val="center"/>
        <w:rPr>
          <w:rFonts w:ascii="Arial" w:hAnsi="Arial" w:cs="Arial"/>
          <w:b/>
          <w:bCs/>
          <w:color w:val="auto"/>
          <w:sz w:val="24"/>
          <w:szCs w:val="24"/>
        </w:rPr>
      </w:pPr>
      <w:r w:rsidRPr="00C41897">
        <w:rPr>
          <w:rFonts w:ascii="Arial" w:hAnsi="Arial" w:cs="Arial"/>
          <w:b/>
          <w:bCs/>
          <w:color w:val="auto"/>
          <w:sz w:val="24"/>
          <w:szCs w:val="24"/>
        </w:rPr>
        <w:t>VISUAL STUDIO CODE</w:t>
      </w:r>
    </w:p>
    <w:p w14:paraId="05B9A995" w14:textId="560F4FFF" w:rsidR="00A72940" w:rsidRPr="00A72940" w:rsidRDefault="00A83F72" w:rsidP="00A72940">
      <w:pPr>
        <w:shd w:val="clear" w:color="auto" w:fill="FFFFFF"/>
        <w:spacing w:after="120" w:line="240" w:lineRule="auto"/>
        <w:rPr>
          <w:rFonts w:ascii="Arial" w:eastAsia="Times New Roman" w:hAnsi="Arial" w:cs="Arial"/>
          <w:color w:val="auto"/>
          <w:sz w:val="24"/>
          <w:szCs w:val="24"/>
          <w:lang w:val="es-CO" w:eastAsia="es-CO"/>
        </w:rPr>
      </w:pPr>
      <w:r>
        <w:rPr>
          <w:rFonts w:ascii="Arial" w:eastAsia="Times New Roman" w:hAnsi="Arial" w:cs="Arial"/>
          <w:color w:val="auto"/>
          <w:sz w:val="24"/>
          <w:szCs w:val="24"/>
          <w:lang w:eastAsia="es-CO"/>
        </w:rPr>
        <w:t>E</w:t>
      </w:r>
      <w:r w:rsidR="00A72940" w:rsidRPr="00A72940">
        <w:rPr>
          <w:rFonts w:ascii="Arial" w:eastAsia="Times New Roman" w:hAnsi="Arial" w:cs="Arial"/>
          <w:color w:val="auto"/>
          <w:sz w:val="24"/>
          <w:szCs w:val="24"/>
          <w:lang w:val="es-CO" w:eastAsia="es-CO"/>
        </w:rPr>
        <w:t>s un </w:t>
      </w:r>
      <w:hyperlink r:id="rId12" w:tooltip="Editor de código fuente" w:history="1">
        <w:r w:rsidR="00A72940" w:rsidRPr="00A72940">
          <w:rPr>
            <w:rFonts w:ascii="Arial" w:eastAsia="Times New Roman" w:hAnsi="Arial" w:cs="Arial"/>
            <w:color w:val="auto"/>
            <w:sz w:val="24"/>
            <w:szCs w:val="24"/>
            <w:lang w:val="es-CO" w:eastAsia="es-CO"/>
          </w:rPr>
          <w:t>editor de código fuente</w:t>
        </w:r>
      </w:hyperlink>
      <w:r w:rsidR="00A72940" w:rsidRPr="00A72940">
        <w:rPr>
          <w:rFonts w:ascii="Arial" w:eastAsia="Times New Roman" w:hAnsi="Arial" w:cs="Arial"/>
          <w:color w:val="auto"/>
          <w:sz w:val="24"/>
          <w:szCs w:val="24"/>
          <w:lang w:val="es-CO" w:eastAsia="es-CO"/>
        </w:rPr>
        <w:t> desarrollado</w:t>
      </w:r>
      <w:r>
        <w:rPr>
          <w:rFonts w:ascii="Arial" w:eastAsia="Times New Roman" w:hAnsi="Arial" w:cs="Arial"/>
          <w:color w:val="auto"/>
          <w:sz w:val="24"/>
          <w:szCs w:val="24"/>
          <w:lang w:val="es-CO" w:eastAsia="es-CO"/>
        </w:rPr>
        <w:t xml:space="preserve"> </w:t>
      </w:r>
      <w:r w:rsidR="00A72940" w:rsidRPr="00A72940">
        <w:rPr>
          <w:rFonts w:ascii="Arial" w:eastAsia="Times New Roman" w:hAnsi="Arial" w:cs="Arial"/>
          <w:color w:val="auto"/>
          <w:sz w:val="24"/>
          <w:szCs w:val="24"/>
          <w:lang w:val="es-CO" w:eastAsia="es-CO"/>
        </w:rPr>
        <w:t>por </w:t>
      </w:r>
      <w:hyperlink r:id="rId13" w:history="1">
        <w:r w:rsidR="00A72940" w:rsidRPr="00A72940">
          <w:rPr>
            <w:rFonts w:ascii="Arial" w:eastAsia="Times New Roman" w:hAnsi="Arial" w:cs="Arial"/>
            <w:color w:val="auto"/>
            <w:sz w:val="24"/>
            <w:szCs w:val="24"/>
            <w:lang w:val="es-CO" w:eastAsia="es-CO"/>
          </w:rPr>
          <w:t>Microsoft</w:t>
        </w:r>
      </w:hyperlink>
      <w:r w:rsidR="00A72940" w:rsidRPr="00A72940">
        <w:rPr>
          <w:rFonts w:ascii="Arial" w:eastAsia="Times New Roman" w:hAnsi="Arial" w:cs="Arial"/>
          <w:color w:val="auto"/>
          <w:sz w:val="24"/>
          <w:szCs w:val="24"/>
          <w:lang w:val="es-CO" w:eastAsia="es-CO"/>
        </w:rPr>
        <w:t> para </w:t>
      </w:r>
      <w:hyperlink r:id="rId14" w:tooltip="Microsoft Windows" w:history="1">
        <w:r w:rsidR="00A72940" w:rsidRPr="00A72940">
          <w:rPr>
            <w:rFonts w:ascii="Arial" w:eastAsia="Times New Roman" w:hAnsi="Arial" w:cs="Arial"/>
            <w:color w:val="auto"/>
            <w:sz w:val="24"/>
            <w:szCs w:val="24"/>
            <w:lang w:val="es-CO" w:eastAsia="es-CO"/>
          </w:rPr>
          <w:t>Windows</w:t>
        </w:r>
      </w:hyperlink>
      <w:r w:rsidR="00A72940" w:rsidRPr="00A72940">
        <w:rPr>
          <w:rFonts w:ascii="Arial" w:eastAsia="Times New Roman" w:hAnsi="Arial" w:cs="Arial"/>
          <w:color w:val="auto"/>
          <w:sz w:val="24"/>
          <w:szCs w:val="24"/>
          <w:lang w:val="es-CO" w:eastAsia="es-CO"/>
        </w:rPr>
        <w:t>, </w:t>
      </w:r>
      <w:hyperlink r:id="rId15" w:tooltip="Linux" w:history="1">
        <w:r w:rsidR="00A72940" w:rsidRPr="00A72940">
          <w:rPr>
            <w:rFonts w:ascii="Arial" w:eastAsia="Times New Roman" w:hAnsi="Arial" w:cs="Arial"/>
            <w:color w:val="auto"/>
            <w:sz w:val="24"/>
            <w:szCs w:val="24"/>
            <w:lang w:val="es-CO" w:eastAsia="es-CO"/>
          </w:rPr>
          <w:t>Linux</w:t>
        </w:r>
      </w:hyperlink>
      <w:r w:rsidR="00A72940" w:rsidRPr="00A72940">
        <w:rPr>
          <w:rFonts w:ascii="Arial" w:eastAsia="Times New Roman" w:hAnsi="Arial" w:cs="Arial"/>
          <w:color w:val="auto"/>
          <w:sz w:val="24"/>
          <w:szCs w:val="24"/>
          <w:lang w:val="es-CO" w:eastAsia="es-CO"/>
        </w:rPr>
        <w:t>, </w:t>
      </w:r>
      <w:hyperlink r:id="rId16" w:tooltip="MacOS" w:history="1">
        <w:r w:rsidR="00A72940" w:rsidRPr="00A72940">
          <w:rPr>
            <w:rFonts w:ascii="Arial" w:eastAsia="Times New Roman" w:hAnsi="Arial" w:cs="Arial"/>
            <w:color w:val="auto"/>
            <w:sz w:val="24"/>
            <w:szCs w:val="24"/>
            <w:lang w:val="es-CO" w:eastAsia="es-CO"/>
          </w:rPr>
          <w:t>macOS</w:t>
        </w:r>
      </w:hyperlink>
      <w:r w:rsidR="00A72940" w:rsidRPr="00A72940">
        <w:rPr>
          <w:rFonts w:ascii="Arial" w:eastAsia="Times New Roman" w:hAnsi="Arial" w:cs="Arial"/>
          <w:color w:val="auto"/>
          <w:sz w:val="24"/>
          <w:szCs w:val="24"/>
          <w:lang w:val="es-CO" w:eastAsia="es-CO"/>
        </w:rPr>
        <w:t> y </w:t>
      </w:r>
      <w:hyperlink r:id="rId17" w:tooltip="World Wide Web" w:history="1">
        <w:r w:rsidR="00A72940" w:rsidRPr="00A72940">
          <w:rPr>
            <w:rFonts w:ascii="Arial" w:eastAsia="Times New Roman" w:hAnsi="Arial" w:cs="Arial"/>
            <w:color w:val="auto"/>
            <w:sz w:val="24"/>
            <w:szCs w:val="24"/>
            <w:lang w:val="es-CO" w:eastAsia="es-CO"/>
          </w:rPr>
          <w:t>Web</w:t>
        </w:r>
      </w:hyperlink>
      <w:r w:rsidR="00A72940" w:rsidRPr="00A72940">
        <w:rPr>
          <w:rFonts w:ascii="Arial" w:eastAsia="Times New Roman" w:hAnsi="Arial" w:cs="Arial"/>
          <w:color w:val="auto"/>
          <w:sz w:val="24"/>
          <w:szCs w:val="24"/>
          <w:lang w:val="es-CO" w:eastAsia="es-CO"/>
        </w:rPr>
        <w:t>. Incluye soporte para la </w:t>
      </w:r>
      <w:hyperlink r:id="rId18" w:tooltip="Depuración de programas" w:history="1">
        <w:r w:rsidR="00A72940" w:rsidRPr="00A72940">
          <w:rPr>
            <w:rFonts w:ascii="Arial" w:eastAsia="Times New Roman" w:hAnsi="Arial" w:cs="Arial"/>
            <w:color w:val="auto"/>
            <w:sz w:val="24"/>
            <w:szCs w:val="24"/>
            <w:lang w:val="es-CO" w:eastAsia="es-CO"/>
          </w:rPr>
          <w:t>depuración</w:t>
        </w:r>
      </w:hyperlink>
      <w:r w:rsidR="00A72940" w:rsidRPr="00A72940">
        <w:rPr>
          <w:rFonts w:ascii="Arial" w:eastAsia="Times New Roman" w:hAnsi="Arial" w:cs="Arial"/>
          <w:color w:val="auto"/>
          <w:sz w:val="24"/>
          <w:szCs w:val="24"/>
          <w:lang w:val="es-CO" w:eastAsia="es-CO"/>
        </w:rPr>
        <w:t>, control integrado de </w:t>
      </w:r>
      <w:hyperlink r:id="rId19" w:tooltip="Git" w:history="1">
        <w:r w:rsidR="00A72940" w:rsidRPr="00A72940">
          <w:rPr>
            <w:rFonts w:ascii="Arial" w:eastAsia="Times New Roman" w:hAnsi="Arial" w:cs="Arial"/>
            <w:color w:val="auto"/>
            <w:sz w:val="24"/>
            <w:szCs w:val="24"/>
            <w:lang w:val="es-CO" w:eastAsia="es-CO"/>
          </w:rPr>
          <w:t>Git</w:t>
        </w:r>
      </w:hyperlink>
      <w:r w:rsidR="00A72940" w:rsidRPr="00A72940">
        <w:rPr>
          <w:rFonts w:ascii="Arial" w:eastAsia="Times New Roman" w:hAnsi="Arial" w:cs="Arial"/>
          <w:color w:val="auto"/>
          <w:sz w:val="24"/>
          <w:szCs w:val="24"/>
          <w:lang w:val="es-CO" w:eastAsia="es-CO"/>
        </w:rPr>
        <w:t>, resaltado de sintaxis, finalización inteligente de código, </w:t>
      </w:r>
      <w:hyperlink r:id="rId20" w:tooltip="Snippet" w:history="1">
        <w:r w:rsidR="00A72940" w:rsidRPr="00A72940">
          <w:rPr>
            <w:rFonts w:ascii="Arial" w:eastAsia="Times New Roman" w:hAnsi="Arial" w:cs="Arial"/>
            <w:color w:val="auto"/>
            <w:sz w:val="24"/>
            <w:szCs w:val="24"/>
            <w:lang w:val="es-CO" w:eastAsia="es-CO"/>
          </w:rPr>
          <w:t>fragmentos</w:t>
        </w:r>
      </w:hyperlink>
      <w:r w:rsidR="00A72940" w:rsidRPr="00A72940">
        <w:rPr>
          <w:rFonts w:ascii="Arial" w:eastAsia="Times New Roman" w:hAnsi="Arial" w:cs="Arial"/>
          <w:color w:val="auto"/>
          <w:sz w:val="24"/>
          <w:szCs w:val="24"/>
          <w:lang w:val="es-CO" w:eastAsia="es-CO"/>
        </w:rPr>
        <w:t> y refactorización de código. También es personalizable, por lo que los usuarios pueden cambiar el tema del editor, los atajos de teclado y las preferencias. Es gratuito y de </w:t>
      </w:r>
      <w:hyperlink r:id="rId21" w:tooltip="Código abierto" w:history="1">
        <w:r w:rsidR="00A72940" w:rsidRPr="00A72940">
          <w:rPr>
            <w:rFonts w:ascii="Arial" w:eastAsia="Times New Roman" w:hAnsi="Arial" w:cs="Arial"/>
            <w:color w:val="auto"/>
            <w:sz w:val="24"/>
            <w:szCs w:val="24"/>
            <w:lang w:val="es-CO" w:eastAsia="es-CO"/>
          </w:rPr>
          <w:t>código abierto</w:t>
        </w:r>
      </w:hyperlink>
      <w:r w:rsidR="00A72940" w:rsidRPr="00A72940">
        <w:rPr>
          <w:rFonts w:ascii="Arial" w:eastAsia="Times New Roman" w:hAnsi="Arial" w:cs="Arial"/>
          <w:color w:val="auto"/>
          <w:sz w:val="24"/>
          <w:szCs w:val="24"/>
          <w:lang w:val="es-CO" w:eastAsia="es-CO"/>
        </w:rPr>
        <w:t>,</w:t>
      </w:r>
      <w:hyperlink r:id="rId22" w:anchor="cite_note-ars-opensource-1" w:history="1">
        <w:r w:rsidR="00A72940" w:rsidRPr="00A72940">
          <w:rPr>
            <w:rFonts w:ascii="Arial" w:eastAsia="Times New Roman" w:hAnsi="Arial" w:cs="Arial"/>
            <w:color w:val="auto"/>
            <w:sz w:val="24"/>
            <w:szCs w:val="24"/>
            <w:vertAlign w:val="superscript"/>
            <w:lang w:val="es-CO" w:eastAsia="es-CO"/>
          </w:rPr>
          <w:t>1</w:t>
        </w:r>
      </w:hyperlink>
      <w:r w:rsidR="00A72940" w:rsidRPr="00A72940">
        <w:rPr>
          <w:rFonts w:ascii="Arial" w:eastAsia="Times New Roman" w:hAnsi="Arial" w:cs="Arial"/>
          <w:color w:val="auto"/>
          <w:sz w:val="24"/>
          <w:szCs w:val="24"/>
          <w:lang w:val="es-CO" w:eastAsia="es-CO"/>
        </w:rPr>
        <w:t>​</w:t>
      </w:r>
      <w:hyperlink r:id="rId23" w:anchor="cite_note-TechCrunch-2" w:history="1">
        <w:r w:rsidR="00A72940" w:rsidRPr="00A72940">
          <w:rPr>
            <w:rFonts w:ascii="Arial" w:eastAsia="Times New Roman" w:hAnsi="Arial" w:cs="Arial"/>
            <w:color w:val="auto"/>
            <w:sz w:val="24"/>
            <w:szCs w:val="24"/>
            <w:vertAlign w:val="superscript"/>
            <w:lang w:val="es-CO" w:eastAsia="es-CO"/>
          </w:rPr>
          <w:t>2</w:t>
        </w:r>
      </w:hyperlink>
      <w:r w:rsidR="00A72940" w:rsidRPr="00A72940">
        <w:rPr>
          <w:rFonts w:ascii="Arial" w:eastAsia="Times New Roman" w:hAnsi="Arial" w:cs="Arial"/>
          <w:color w:val="auto"/>
          <w:sz w:val="24"/>
          <w:szCs w:val="24"/>
          <w:lang w:val="es-CO" w:eastAsia="es-CO"/>
        </w:rPr>
        <w:t>​ aunque la descarga oficial está bajo </w:t>
      </w:r>
      <w:hyperlink r:id="rId24" w:tooltip="Software privativo" w:history="1">
        <w:r w:rsidR="00A72940" w:rsidRPr="00A72940">
          <w:rPr>
            <w:rFonts w:ascii="Arial" w:eastAsia="Times New Roman" w:hAnsi="Arial" w:cs="Arial"/>
            <w:color w:val="auto"/>
            <w:sz w:val="24"/>
            <w:szCs w:val="24"/>
            <w:lang w:val="es-CO" w:eastAsia="es-CO"/>
          </w:rPr>
          <w:t>software privativo</w:t>
        </w:r>
      </w:hyperlink>
      <w:r w:rsidR="00A72940" w:rsidRPr="00A72940">
        <w:rPr>
          <w:rFonts w:ascii="Arial" w:eastAsia="Times New Roman" w:hAnsi="Arial" w:cs="Arial"/>
          <w:color w:val="auto"/>
          <w:sz w:val="24"/>
          <w:szCs w:val="24"/>
          <w:lang w:val="es-CO" w:eastAsia="es-CO"/>
        </w:rPr>
        <w:t> e incluye características personalizadas por </w:t>
      </w:r>
      <w:hyperlink r:id="rId25" w:tooltip="Microsoft" w:history="1">
        <w:r w:rsidR="00A72940" w:rsidRPr="00A72940">
          <w:rPr>
            <w:rFonts w:ascii="Arial" w:eastAsia="Times New Roman" w:hAnsi="Arial" w:cs="Arial"/>
            <w:color w:val="auto"/>
            <w:sz w:val="24"/>
            <w:szCs w:val="24"/>
            <w:lang w:val="es-CO" w:eastAsia="es-CO"/>
          </w:rPr>
          <w:t>Microsoft</w:t>
        </w:r>
      </w:hyperlink>
      <w:r w:rsidR="00A72940" w:rsidRPr="00A72940">
        <w:rPr>
          <w:rFonts w:ascii="Arial" w:eastAsia="Times New Roman" w:hAnsi="Arial" w:cs="Arial"/>
          <w:color w:val="auto"/>
          <w:sz w:val="24"/>
          <w:szCs w:val="24"/>
          <w:lang w:val="es-CO" w:eastAsia="es-CO"/>
        </w:rPr>
        <w:t>.</w:t>
      </w:r>
      <w:hyperlink r:id="rId26" w:anchor="cite_note-official-download-license-3" w:history="1">
        <w:r w:rsidR="00A72940" w:rsidRPr="00A72940">
          <w:rPr>
            <w:rFonts w:ascii="Arial" w:eastAsia="Times New Roman" w:hAnsi="Arial" w:cs="Arial"/>
            <w:color w:val="auto"/>
            <w:sz w:val="24"/>
            <w:szCs w:val="24"/>
            <w:vertAlign w:val="superscript"/>
            <w:lang w:val="es-CO" w:eastAsia="es-CO"/>
          </w:rPr>
          <w:t>3</w:t>
        </w:r>
      </w:hyperlink>
      <w:r w:rsidR="00A72940" w:rsidRPr="00A72940">
        <w:rPr>
          <w:rFonts w:ascii="Arial" w:eastAsia="Times New Roman" w:hAnsi="Arial" w:cs="Arial"/>
          <w:color w:val="auto"/>
          <w:sz w:val="24"/>
          <w:szCs w:val="24"/>
          <w:lang w:val="es-CO" w:eastAsia="es-CO"/>
        </w:rPr>
        <w:t>​</w:t>
      </w:r>
    </w:p>
    <w:p w14:paraId="39B66721" w14:textId="34F866CF" w:rsidR="00D716C6" w:rsidRPr="00A72940" w:rsidRDefault="00A72940" w:rsidP="00A72940">
      <w:pPr>
        <w:shd w:val="clear" w:color="auto" w:fill="FFFFFF"/>
        <w:spacing w:after="120" w:line="240" w:lineRule="auto"/>
        <w:rPr>
          <w:rFonts w:ascii="Arial" w:eastAsia="Times New Roman" w:hAnsi="Arial" w:cs="Arial"/>
          <w:color w:val="auto"/>
          <w:sz w:val="24"/>
          <w:szCs w:val="24"/>
          <w:lang w:val="es-CO" w:eastAsia="es-CO"/>
        </w:rPr>
      </w:pPr>
      <w:r w:rsidRPr="00A72940">
        <w:rPr>
          <w:rFonts w:ascii="Arial" w:eastAsia="Times New Roman" w:hAnsi="Arial" w:cs="Arial"/>
          <w:color w:val="auto"/>
          <w:sz w:val="24"/>
          <w:szCs w:val="24"/>
          <w:lang w:val="es-CO" w:eastAsia="es-CO"/>
        </w:rPr>
        <w:t>Visual Studio Code se basa en </w:t>
      </w:r>
      <w:hyperlink r:id="rId27" w:tooltip="Electron (software)" w:history="1">
        <w:r w:rsidRPr="00A72940">
          <w:rPr>
            <w:rFonts w:ascii="Arial" w:eastAsia="Times New Roman" w:hAnsi="Arial" w:cs="Arial"/>
            <w:color w:val="auto"/>
            <w:sz w:val="24"/>
            <w:szCs w:val="24"/>
            <w:lang w:val="es-CO" w:eastAsia="es-CO"/>
          </w:rPr>
          <w:t>Electron</w:t>
        </w:r>
      </w:hyperlink>
      <w:r w:rsidRPr="00A72940">
        <w:rPr>
          <w:rFonts w:ascii="Arial" w:eastAsia="Times New Roman" w:hAnsi="Arial" w:cs="Arial"/>
          <w:color w:val="auto"/>
          <w:sz w:val="24"/>
          <w:szCs w:val="24"/>
          <w:lang w:val="es-CO" w:eastAsia="es-CO"/>
        </w:rPr>
        <w:t>, un </w:t>
      </w:r>
      <w:r w:rsidRPr="00A72940">
        <w:rPr>
          <w:rFonts w:ascii="Arial" w:eastAsia="Times New Roman" w:hAnsi="Arial" w:cs="Arial"/>
          <w:i/>
          <w:iCs/>
          <w:color w:val="auto"/>
          <w:sz w:val="24"/>
          <w:szCs w:val="24"/>
          <w:lang w:val="es-CO" w:eastAsia="es-CO"/>
        </w:rPr>
        <w:t>framework</w:t>
      </w:r>
      <w:r w:rsidRPr="00A72940">
        <w:rPr>
          <w:rFonts w:ascii="Arial" w:eastAsia="Times New Roman" w:hAnsi="Arial" w:cs="Arial"/>
          <w:color w:val="auto"/>
          <w:sz w:val="24"/>
          <w:szCs w:val="24"/>
          <w:lang w:val="es-CO" w:eastAsia="es-CO"/>
        </w:rPr>
        <w:t> que se utiliza para implementar </w:t>
      </w:r>
      <w:hyperlink r:id="rId28" w:tooltip="Chromium (navegador)" w:history="1">
        <w:r w:rsidRPr="00A72940">
          <w:rPr>
            <w:rFonts w:ascii="Arial" w:eastAsia="Times New Roman" w:hAnsi="Arial" w:cs="Arial"/>
            <w:color w:val="auto"/>
            <w:sz w:val="24"/>
            <w:szCs w:val="24"/>
            <w:lang w:val="es-CO" w:eastAsia="es-CO"/>
          </w:rPr>
          <w:t>Chromium</w:t>
        </w:r>
      </w:hyperlink>
      <w:r w:rsidRPr="00A72940">
        <w:rPr>
          <w:rFonts w:ascii="Arial" w:eastAsia="Times New Roman" w:hAnsi="Arial" w:cs="Arial"/>
          <w:color w:val="auto"/>
          <w:sz w:val="24"/>
          <w:szCs w:val="24"/>
          <w:lang w:val="es-CO" w:eastAsia="es-CO"/>
        </w:rPr>
        <w:t> y </w:t>
      </w:r>
      <w:hyperlink r:id="rId29" w:tooltip="Node.js" w:history="1">
        <w:r w:rsidRPr="00A72940">
          <w:rPr>
            <w:rFonts w:ascii="Arial" w:eastAsia="Times New Roman" w:hAnsi="Arial" w:cs="Arial"/>
            <w:color w:val="auto"/>
            <w:sz w:val="24"/>
            <w:szCs w:val="24"/>
            <w:lang w:val="es-CO" w:eastAsia="es-CO"/>
          </w:rPr>
          <w:t>Node.js</w:t>
        </w:r>
      </w:hyperlink>
      <w:r w:rsidRPr="00A72940">
        <w:rPr>
          <w:rFonts w:ascii="Arial" w:eastAsia="Times New Roman" w:hAnsi="Arial" w:cs="Arial"/>
          <w:color w:val="auto"/>
          <w:sz w:val="24"/>
          <w:szCs w:val="24"/>
          <w:lang w:val="es-CO" w:eastAsia="es-CO"/>
        </w:rPr>
        <w:t> como aplicaciones para escritorio, que se ejecuta en el motor de diseño Blink. Aunque utiliza el </w:t>
      </w:r>
      <w:r w:rsidRPr="00A72940">
        <w:rPr>
          <w:rFonts w:ascii="Arial" w:eastAsia="Times New Roman" w:hAnsi="Arial" w:cs="Arial"/>
          <w:i/>
          <w:iCs/>
          <w:color w:val="auto"/>
          <w:sz w:val="24"/>
          <w:szCs w:val="24"/>
          <w:lang w:val="es-CO" w:eastAsia="es-CO"/>
        </w:rPr>
        <w:t>framework</w:t>
      </w:r>
      <w:r w:rsidRPr="00A72940">
        <w:rPr>
          <w:rFonts w:ascii="Arial" w:eastAsia="Times New Roman" w:hAnsi="Arial" w:cs="Arial"/>
          <w:color w:val="auto"/>
          <w:sz w:val="24"/>
          <w:szCs w:val="24"/>
          <w:lang w:val="es-CO" w:eastAsia="es-CO"/>
        </w:rPr>
        <w:t> Electron, el software no usa </w:t>
      </w:r>
      <w:hyperlink r:id="rId30" w:tooltip="Atom (editor de textos)" w:history="1">
        <w:r w:rsidRPr="00A72940">
          <w:rPr>
            <w:rFonts w:ascii="Arial" w:eastAsia="Times New Roman" w:hAnsi="Arial" w:cs="Arial"/>
            <w:color w:val="auto"/>
            <w:sz w:val="24"/>
            <w:szCs w:val="24"/>
            <w:lang w:val="es-CO" w:eastAsia="es-CO"/>
          </w:rPr>
          <w:t>Atom</w:t>
        </w:r>
      </w:hyperlink>
      <w:r w:rsidRPr="00A72940">
        <w:rPr>
          <w:rFonts w:ascii="Arial" w:eastAsia="Times New Roman" w:hAnsi="Arial" w:cs="Arial"/>
          <w:color w:val="auto"/>
          <w:sz w:val="24"/>
          <w:szCs w:val="24"/>
          <w:lang w:val="es-CO" w:eastAsia="es-CO"/>
        </w:rPr>
        <w:t> y en su lugar emplea el mismo componente editor (Monaco) utilizado en Visual Studio Team Servicies (anteriormente llamado Visual Studio Online)</w:t>
      </w:r>
    </w:p>
    <w:p w14:paraId="31F789E6" w14:textId="77777777" w:rsidR="00A72940" w:rsidRPr="00A72940" w:rsidRDefault="00A72940" w:rsidP="00A72940">
      <w:pPr>
        <w:shd w:val="clear" w:color="auto" w:fill="FFFFFF"/>
        <w:spacing w:after="120" w:line="240" w:lineRule="auto"/>
        <w:rPr>
          <w:rFonts w:ascii="Arial" w:eastAsia="Times New Roman" w:hAnsi="Arial" w:cs="Arial"/>
          <w:color w:val="202122"/>
          <w:sz w:val="21"/>
          <w:szCs w:val="21"/>
          <w:lang w:val="es-CO" w:eastAsia="es-CO"/>
        </w:rPr>
      </w:pPr>
    </w:p>
    <w:p w14:paraId="753C57EF" w14:textId="259F425E" w:rsidR="00D716C6" w:rsidRPr="00A83F72" w:rsidRDefault="00D716C6" w:rsidP="00D716C6">
      <w:pPr>
        <w:jc w:val="center"/>
        <w:rPr>
          <w:rFonts w:ascii="Arial" w:hAnsi="Arial" w:cs="Arial"/>
          <w:b/>
          <w:bCs/>
          <w:color w:val="auto"/>
          <w:sz w:val="24"/>
          <w:szCs w:val="24"/>
          <w:lang w:val="es-CO"/>
        </w:rPr>
      </w:pPr>
      <w:r w:rsidRPr="00A83F72">
        <w:rPr>
          <w:rFonts w:ascii="Arial" w:hAnsi="Arial" w:cs="Arial"/>
          <w:b/>
          <w:bCs/>
          <w:color w:val="auto"/>
          <w:sz w:val="24"/>
          <w:szCs w:val="24"/>
          <w:lang w:val="es-CO"/>
        </w:rPr>
        <w:t>MYSQL WORKBENCH</w:t>
      </w:r>
    </w:p>
    <w:p w14:paraId="69C1E0C5" w14:textId="3543B6F0" w:rsidR="00D716C6" w:rsidRDefault="00A83F72" w:rsidP="00D716C6">
      <w:pPr>
        <w:rPr>
          <w:rFonts w:ascii="Arial" w:hAnsi="Arial" w:cs="Arial"/>
          <w:color w:val="auto"/>
          <w:sz w:val="24"/>
          <w:szCs w:val="24"/>
          <w:shd w:val="clear" w:color="auto" w:fill="FFFFFF"/>
        </w:rPr>
      </w:pPr>
      <w:r w:rsidRPr="00A83F72">
        <w:rPr>
          <w:rFonts w:ascii="Arial" w:hAnsi="Arial" w:cs="Arial"/>
          <w:color w:val="auto"/>
          <w:sz w:val="24"/>
          <w:szCs w:val="24"/>
          <w:shd w:val="clear" w:color="auto" w:fill="FFFFFF"/>
          <w:lang w:val="es-CO"/>
        </w:rPr>
        <w:t>E</w:t>
      </w:r>
      <w:r w:rsidRPr="00A83F72">
        <w:rPr>
          <w:rFonts w:ascii="Arial" w:hAnsi="Arial" w:cs="Arial"/>
          <w:color w:val="auto"/>
          <w:sz w:val="24"/>
          <w:szCs w:val="24"/>
          <w:shd w:val="clear" w:color="auto" w:fill="FFFFFF"/>
        </w:rPr>
        <w:t>s una herramienta visual de diseño de bases de datos que integra desarrollo de software, administración de bases de datos, diseño de bases de datos, gestión y mantenimiento para el sistema de base de datos </w:t>
      </w:r>
      <w:hyperlink r:id="rId31" w:tooltip="MySQL" w:history="1">
        <w:r w:rsidRPr="00A83F72">
          <w:rPr>
            <w:rStyle w:val="Hipervnculo"/>
            <w:rFonts w:ascii="Arial" w:hAnsi="Arial" w:cs="Arial"/>
            <w:color w:val="auto"/>
            <w:sz w:val="24"/>
            <w:szCs w:val="24"/>
            <w:u w:val="none"/>
            <w:shd w:val="clear" w:color="auto" w:fill="FFFFFF"/>
          </w:rPr>
          <w:t>MySQL</w:t>
        </w:r>
      </w:hyperlink>
      <w:r w:rsidRPr="00A83F72">
        <w:rPr>
          <w:rFonts w:ascii="Arial" w:hAnsi="Arial" w:cs="Arial"/>
          <w:color w:val="auto"/>
          <w:sz w:val="24"/>
          <w:szCs w:val="24"/>
          <w:shd w:val="clear" w:color="auto" w:fill="FFFFFF"/>
        </w:rPr>
        <w:t>. Es el sucesor de </w:t>
      </w:r>
      <w:r w:rsidRPr="00A83F72">
        <w:rPr>
          <w:rFonts w:ascii="Arial" w:hAnsi="Arial" w:cs="Arial"/>
          <w:i/>
          <w:iCs/>
          <w:color w:val="auto"/>
          <w:sz w:val="24"/>
          <w:szCs w:val="24"/>
          <w:shd w:val="clear" w:color="auto" w:fill="FFFFFF"/>
        </w:rPr>
        <w:t>DBDesigner 4</w:t>
      </w:r>
      <w:r w:rsidRPr="00A83F72">
        <w:rPr>
          <w:rFonts w:ascii="Arial" w:hAnsi="Arial" w:cs="Arial"/>
          <w:color w:val="auto"/>
          <w:sz w:val="24"/>
          <w:szCs w:val="24"/>
          <w:shd w:val="clear" w:color="auto" w:fill="FFFFFF"/>
        </w:rPr>
        <w:t> de </w:t>
      </w:r>
      <w:r w:rsidRPr="00A83F72">
        <w:rPr>
          <w:rFonts w:ascii="Arial" w:hAnsi="Arial" w:cs="Arial"/>
          <w:i/>
          <w:iCs/>
          <w:color w:val="auto"/>
          <w:sz w:val="24"/>
          <w:szCs w:val="24"/>
          <w:shd w:val="clear" w:color="auto" w:fill="FFFFFF"/>
        </w:rPr>
        <w:t>fabFORCE.net</w:t>
      </w:r>
      <w:r w:rsidRPr="00A83F72">
        <w:rPr>
          <w:rFonts w:ascii="Arial" w:hAnsi="Arial" w:cs="Arial"/>
          <w:color w:val="auto"/>
          <w:sz w:val="24"/>
          <w:szCs w:val="24"/>
          <w:shd w:val="clear" w:color="auto" w:fill="FFFFFF"/>
        </w:rPr>
        <w:t>, y reemplaza el anterior conjunto de software, </w:t>
      </w:r>
      <w:hyperlink r:id="rId32" w:tooltip="MySQL GUI Tools Bundle (aún no redactado)" w:history="1">
        <w:r w:rsidRPr="00A83F72">
          <w:rPr>
            <w:rStyle w:val="Hipervnculo"/>
            <w:rFonts w:ascii="Arial" w:hAnsi="Arial" w:cs="Arial"/>
            <w:color w:val="auto"/>
            <w:sz w:val="24"/>
            <w:szCs w:val="24"/>
            <w:u w:val="none"/>
            <w:shd w:val="clear" w:color="auto" w:fill="FFFFFF"/>
          </w:rPr>
          <w:t>MySQL GUI Tools Bundle</w:t>
        </w:r>
      </w:hyperlink>
      <w:r w:rsidRPr="00A83F72">
        <w:rPr>
          <w:rFonts w:ascii="Arial" w:hAnsi="Arial" w:cs="Arial"/>
          <w:color w:val="auto"/>
          <w:sz w:val="24"/>
          <w:szCs w:val="24"/>
          <w:shd w:val="clear" w:color="auto" w:fill="FFFFFF"/>
        </w:rPr>
        <w:t>.</w:t>
      </w:r>
    </w:p>
    <w:p w14:paraId="01CDD8DA" w14:textId="5104D77F" w:rsidR="00A83F72" w:rsidRDefault="00A83F72" w:rsidP="00D716C6">
      <w:pPr>
        <w:rPr>
          <w:rFonts w:ascii="Arial" w:hAnsi="Arial" w:cs="Arial"/>
          <w:color w:val="auto"/>
          <w:sz w:val="24"/>
          <w:szCs w:val="24"/>
          <w:shd w:val="clear" w:color="auto" w:fill="FFFFFF"/>
        </w:rPr>
      </w:pPr>
    </w:p>
    <w:p w14:paraId="5A79B77C" w14:textId="77777777" w:rsidR="00A83F72" w:rsidRDefault="00A83F72" w:rsidP="00D716C6">
      <w:pPr>
        <w:jc w:val="center"/>
        <w:rPr>
          <w:rFonts w:ascii="Arial" w:hAnsi="Arial" w:cs="Arial"/>
          <w:b/>
          <w:bCs/>
          <w:color w:val="auto"/>
          <w:sz w:val="24"/>
          <w:szCs w:val="24"/>
          <w:lang w:val="es-CO"/>
        </w:rPr>
      </w:pPr>
    </w:p>
    <w:p w14:paraId="71125AF4" w14:textId="77777777" w:rsidR="00C41897" w:rsidRDefault="00C41897" w:rsidP="00D716C6">
      <w:pPr>
        <w:jc w:val="center"/>
        <w:rPr>
          <w:rFonts w:ascii="Arial" w:hAnsi="Arial" w:cs="Arial"/>
          <w:b/>
          <w:bCs/>
          <w:color w:val="auto"/>
          <w:sz w:val="24"/>
          <w:szCs w:val="24"/>
          <w:lang w:val="es-CO"/>
        </w:rPr>
      </w:pPr>
    </w:p>
    <w:p w14:paraId="505536A1" w14:textId="77777777" w:rsidR="00C41897" w:rsidRDefault="00C41897" w:rsidP="00D716C6">
      <w:pPr>
        <w:jc w:val="center"/>
        <w:rPr>
          <w:rFonts w:ascii="Arial" w:hAnsi="Arial" w:cs="Arial"/>
          <w:b/>
          <w:bCs/>
          <w:color w:val="auto"/>
          <w:sz w:val="24"/>
          <w:szCs w:val="24"/>
          <w:lang w:val="es-CO"/>
        </w:rPr>
      </w:pPr>
    </w:p>
    <w:p w14:paraId="47FD41FD" w14:textId="68383BA6" w:rsidR="00D716C6" w:rsidRPr="00A83F72" w:rsidRDefault="00D716C6" w:rsidP="00D716C6">
      <w:pPr>
        <w:jc w:val="center"/>
        <w:rPr>
          <w:rFonts w:ascii="Arial" w:hAnsi="Arial" w:cs="Arial"/>
          <w:b/>
          <w:bCs/>
          <w:color w:val="auto"/>
          <w:sz w:val="24"/>
          <w:szCs w:val="24"/>
          <w:lang w:val="es-CO"/>
        </w:rPr>
      </w:pPr>
      <w:r w:rsidRPr="00A83F72">
        <w:rPr>
          <w:rFonts w:ascii="Arial" w:hAnsi="Arial" w:cs="Arial"/>
          <w:b/>
          <w:bCs/>
          <w:color w:val="auto"/>
          <w:sz w:val="24"/>
          <w:szCs w:val="24"/>
          <w:lang w:val="es-CO"/>
        </w:rPr>
        <w:t>XAMPP</w:t>
      </w:r>
    </w:p>
    <w:p w14:paraId="1BE6CB29" w14:textId="3FAF5C87" w:rsidR="00A83F72" w:rsidRPr="00A83F72" w:rsidRDefault="00A83F72" w:rsidP="00A83F72">
      <w:pPr>
        <w:pStyle w:val="NormalWeb"/>
        <w:shd w:val="clear" w:color="auto" w:fill="FFFFFF"/>
        <w:spacing w:before="120" w:beforeAutospacing="0" w:after="120" w:afterAutospacing="0"/>
        <w:rPr>
          <w:rFonts w:ascii="Arial" w:hAnsi="Arial" w:cs="Arial"/>
        </w:rPr>
      </w:pPr>
      <w:r>
        <w:rPr>
          <w:rFonts w:ascii="Arial" w:hAnsi="Arial" w:cs="Arial"/>
        </w:rPr>
        <w:t>Es</w:t>
      </w:r>
      <w:r w:rsidRPr="00A83F72">
        <w:rPr>
          <w:rFonts w:ascii="Arial" w:hAnsi="Arial" w:cs="Arial"/>
        </w:rPr>
        <w:t xml:space="preserve"> un paquete de </w:t>
      </w:r>
      <w:hyperlink r:id="rId33" w:tooltip="Software libre" w:history="1">
        <w:r w:rsidRPr="00A83F72">
          <w:rPr>
            <w:rStyle w:val="Hipervnculo"/>
            <w:rFonts w:ascii="Arial" w:eastAsiaTheme="majorEastAsia" w:hAnsi="Arial" w:cs="Arial"/>
            <w:color w:val="auto"/>
            <w:u w:val="none"/>
          </w:rPr>
          <w:t>software libre</w:t>
        </w:r>
      </w:hyperlink>
      <w:r w:rsidRPr="00A83F72">
        <w:rPr>
          <w:rFonts w:ascii="Arial" w:hAnsi="Arial" w:cs="Arial"/>
        </w:rPr>
        <w:t>, que consiste principalmente en el </w:t>
      </w:r>
      <w:hyperlink r:id="rId34" w:tooltip="Sistema de gestión de bases de datos" w:history="1">
        <w:r w:rsidRPr="00A83F72">
          <w:rPr>
            <w:rStyle w:val="Hipervnculo"/>
            <w:rFonts w:ascii="Arial" w:eastAsiaTheme="majorEastAsia" w:hAnsi="Arial" w:cs="Arial"/>
            <w:color w:val="auto"/>
            <w:u w:val="none"/>
          </w:rPr>
          <w:t>sistema de gestión de bases de datos</w:t>
        </w:r>
      </w:hyperlink>
      <w:r w:rsidRPr="00A83F72">
        <w:rPr>
          <w:rFonts w:ascii="Arial" w:hAnsi="Arial" w:cs="Arial"/>
        </w:rPr>
        <w:t> </w:t>
      </w:r>
      <w:hyperlink r:id="rId35" w:tooltip="MySQL" w:history="1">
        <w:r w:rsidRPr="00A83F72">
          <w:rPr>
            <w:rStyle w:val="Hipervnculo"/>
            <w:rFonts w:ascii="Arial" w:eastAsiaTheme="majorEastAsia" w:hAnsi="Arial" w:cs="Arial"/>
            <w:color w:val="auto"/>
            <w:u w:val="none"/>
          </w:rPr>
          <w:t>MySQL</w:t>
        </w:r>
      </w:hyperlink>
      <w:r w:rsidRPr="00A83F72">
        <w:rPr>
          <w:rFonts w:ascii="Arial" w:hAnsi="Arial" w:cs="Arial"/>
        </w:rPr>
        <w:t>, el </w:t>
      </w:r>
      <w:hyperlink r:id="rId36" w:tooltip="Servidor" w:history="1">
        <w:r w:rsidRPr="00A83F72">
          <w:rPr>
            <w:rStyle w:val="Hipervnculo"/>
            <w:rFonts w:ascii="Arial" w:eastAsiaTheme="majorEastAsia" w:hAnsi="Arial" w:cs="Arial"/>
            <w:color w:val="auto"/>
            <w:u w:val="none"/>
          </w:rPr>
          <w:t>servidor</w:t>
        </w:r>
      </w:hyperlink>
      <w:r w:rsidRPr="00A83F72">
        <w:rPr>
          <w:rFonts w:ascii="Arial" w:hAnsi="Arial" w:cs="Arial"/>
        </w:rPr>
        <w:t> web </w:t>
      </w:r>
      <w:hyperlink r:id="rId37" w:tooltip="Servidor HTTP Apache" w:history="1">
        <w:r w:rsidRPr="00A83F72">
          <w:rPr>
            <w:rStyle w:val="Hipervnculo"/>
            <w:rFonts w:ascii="Arial" w:eastAsiaTheme="majorEastAsia" w:hAnsi="Arial" w:cs="Arial"/>
            <w:color w:val="auto"/>
            <w:u w:val="none"/>
          </w:rPr>
          <w:t>Apache</w:t>
        </w:r>
      </w:hyperlink>
      <w:r w:rsidRPr="00A83F72">
        <w:rPr>
          <w:rFonts w:ascii="Arial" w:hAnsi="Arial" w:cs="Arial"/>
        </w:rPr>
        <w:t> y los </w:t>
      </w:r>
      <w:hyperlink r:id="rId38" w:tooltip="Intérpretes" w:history="1">
        <w:r w:rsidRPr="00A83F72">
          <w:rPr>
            <w:rStyle w:val="Hipervnculo"/>
            <w:rFonts w:ascii="Arial" w:eastAsiaTheme="majorEastAsia" w:hAnsi="Arial" w:cs="Arial"/>
            <w:color w:val="auto"/>
            <w:u w:val="none"/>
          </w:rPr>
          <w:t>intérpretes</w:t>
        </w:r>
      </w:hyperlink>
      <w:r w:rsidRPr="00A83F72">
        <w:rPr>
          <w:rFonts w:ascii="Arial" w:hAnsi="Arial" w:cs="Arial"/>
        </w:rPr>
        <w:t> para </w:t>
      </w:r>
      <w:hyperlink r:id="rId39" w:tooltip="Lenguaje de script" w:history="1">
        <w:r w:rsidRPr="00A83F72">
          <w:rPr>
            <w:rStyle w:val="Hipervnculo"/>
            <w:rFonts w:ascii="Arial" w:eastAsiaTheme="majorEastAsia" w:hAnsi="Arial" w:cs="Arial"/>
            <w:color w:val="auto"/>
            <w:u w:val="none"/>
          </w:rPr>
          <w:t>lenguajes de script</w:t>
        </w:r>
      </w:hyperlink>
      <w:r w:rsidRPr="00A83F72">
        <w:rPr>
          <w:rFonts w:ascii="Arial" w:hAnsi="Arial" w:cs="Arial"/>
        </w:rPr>
        <w:t> </w:t>
      </w:r>
      <w:hyperlink r:id="rId40" w:tooltip="PHP" w:history="1">
        <w:r w:rsidRPr="00A83F72">
          <w:rPr>
            <w:rStyle w:val="Hipervnculo"/>
            <w:rFonts w:ascii="Arial" w:eastAsiaTheme="majorEastAsia" w:hAnsi="Arial" w:cs="Arial"/>
            <w:color w:val="auto"/>
            <w:u w:val="none"/>
          </w:rPr>
          <w:t>PHP</w:t>
        </w:r>
      </w:hyperlink>
      <w:r w:rsidRPr="00A83F72">
        <w:rPr>
          <w:rFonts w:ascii="Arial" w:hAnsi="Arial" w:cs="Arial"/>
        </w:rPr>
        <w:t> y </w:t>
      </w:r>
      <w:hyperlink r:id="rId41" w:tooltip="Perl" w:history="1">
        <w:r w:rsidRPr="00A83F72">
          <w:rPr>
            <w:rStyle w:val="Hipervnculo"/>
            <w:rFonts w:ascii="Arial" w:eastAsiaTheme="majorEastAsia" w:hAnsi="Arial" w:cs="Arial"/>
            <w:color w:val="auto"/>
            <w:u w:val="none"/>
          </w:rPr>
          <w:t>Perl</w:t>
        </w:r>
      </w:hyperlink>
      <w:r w:rsidRPr="00A83F72">
        <w:rPr>
          <w:rFonts w:ascii="Arial" w:hAnsi="Arial" w:cs="Arial"/>
        </w:rPr>
        <w:t>. El nombre es en realidad un </w:t>
      </w:r>
      <w:hyperlink r:id="rId42" w:tooltip="Acrónimo" w:history="1">
        <w:r w:rsidRPr="00A83F72">
          <w:rPr>
            <w:rStyle w:val="Hipervnculo"/>
            <w:rFonts w:ascii="Arial" w:eastAsiaTheme="majorEastAsia" w:hAnsi="Arial" w:cs="Arial"/>
            <w:color w:val="auto"/>
            <w:u w:val="none"/>
          </w:rPr>
          <w:t>acrónimo</w:t>
        </w:r>
      </w:hyperlink>
      <w:r w:rsidRPr="00A83F72">
        <w:rPr>
          <w:rFonts w:ascii="Arial" w:hAnsi="Arial" w:cs="Arial"/>
        </w:rPr>
        <w:t>: </w:t>
      </w:r>
      <w:r w:rsidRPr="00A83F72">
        <w:rPr>
          <w:rFonts w:ascii="Arial" w:hAnsi="Arial" w:cs="Arial"/>
          <w:b/>
          <w:bCs/>
        </w:rPr>
        <w:t>X</w:t>
      </w:r>
      <w:r w:rsidRPr="00A83F72">
        <w:rPr>
          <w:rFonts w:ascii="Arial" w:hAnsi="Arial" w:cs="Arial"/>
        </w:rPr>
        <w:t> (para cualquiera de los diferentes </w:t>
      </w:r>
      <w:hyperlink r:id="rId43" w:tooltip="Sistema operativo" w:history="1">
        <w:r w:rsidRPr="00A83F72">
          <w:rPr>
            <w:rStyle w:val="Hipervnculo"/>
            <w:rFonts w:ascii="Arial" w:eastAsiaTheme="majorEastAsia" w:hAnsi="Arial" w:cs="Arial"/>
            <w:color w:val="auto"/>
            <w:u w:val="none"/>
          </w:rPr>
          <w:t>sistemas operativos</w:t>
        </w:r>
      </w:hyperlink>
      <w:r w:rsidRPr="00A83F72">
        <w:rPr>
          <w:rFonts w:ascii="Arial" w:hAnsi="Arial" w:cs="Arial"/>
        </w:rPr>
        <w:t>), </w:t>
      </w:r>
      <w:r w:rsidRPr="00A83F72">
        <w:rPr>
          <w:rFonts w:ascii="Arial" w:hAnsi="Arial" w:cs="Arial"/>
          <w:b/>
          <w:bCs/>
        </w:rPr>
        <w:t>A</w:t>
      </w:r>
      <w:r w:rsidRPr="00A83F72">
        <w:rPr>
          <w:rFonts w:ascii="Arial" w:hAnsi="Arial" w:cs="Arial"/>
        </w:rPr>
        <w:t>pache, </w:t>
      </w:r>
      <w:hyperlink r:id="rId44" w:tooltip="MariaDB" w:history="1">
        <w:r w:rsidRPr="00A83F72">
          <w:rPr>
            <w:rStyle w:val="Hipervnculo"/>
            <w:rFonts w:ascii="Arial" w:eastAsiaTheme="majorEastAsia" w:hAnsi="Arial" w:cs="Arial"/>
            <w:b/>
            <w:bCs/>
            <w:color w:val="auto"/>
            <w:u w:val="none"/>
          </w:rPr>
          <w:t>M</w:t>
        </w:r>
        <w:r w:rsidRPr="00A83F72">
          <w:rPr>
            <w:rStyle w:val="Hipervnculo"/>
            <w:rFonts w:ascii="Arial" w:eastAsiaTheme="majorEastAsia" w:hAnsi="Arial" w:cs="Arial"/>
            <w:color w:val="auto"/>
            <w:u w:val="none"/>
          </w:rPr>
          <w:t>ariaDB/MySQL</w:t>
        </w:r>
      </w:hyperlink>
      <w:r w:rsidRPr="00A83F72">
        <w:rPr>
          <w:rFonts w:ascii="Arial" w:hAnsi="Arial" w:cs="Arial"/>
        </w:rPr>
        <w:t>, </w:t>
      </w:r>
      <w:r w:rsidRPr="00A83F72">
        <w:rPr>
          <w:rFonts w:ascii="Arial" w:hAnsi="Arial" w:cs="Arial"/>
          <w:b/>
          <w:bCs/>
        </w:rPr>
        <w:t>P</w:t>
      </w:r>
      <w:r w:rsidRPr="00A83F72">
        <w:rPr>
          <w:rFonts w:ascii="Arial" w:hAnsi="Arial" w:cs="Arial"/>
        </w:rPr>
        <w:t>HP, </w:t>
      </w:r>
      <w:r w:rsidRPr="00A83F72">
        <w:rPr>
          <w:rFonts w:ascii="Arial" w:hAnsi="Arial" w:cs="Arial"/>
          <w:b/>
          <w:bCs/>
        </w:rPr>
        <w:t>P</w:t>
      </w:r>
      <w:r w:rsidRPr="00A83F72">
        <w:rPr>
          <w:rFonts w:ascii="Arial" w:hAnsi="Arial" w:cs="Arial"/>
        </w:rPr>
        <w:t>erl. A partir de la versión 5.6.15, XAMPP cambió la </w:t>
      </w:r>
      <w:hyperlink r:id="rId45" w:tooltip="Base de datos" w:history="1">
        <w:r w:rsidRPr="00A83F72">
          <w:rPr>
            <w:rStyle w:val="Hipervnculo"/>
            <w:rFonts w:ascii="Arial" w:eastAsiaTheme="majorEastAsia" w:hAnsi="Arial" w:cs="Arial"/>
            <w:color w:val="auto"/>
            <w:u w:val="none"/>
          </w:rPr>
          <w:t>base de datos</w:t>
        </w:r>
      </w:hyperlink>
      <w:r w:rsidRPr="00A83F72">
        <w:rPr>
          <w:rFonts w:ascii="Arial" w:hAnsi="Arial" w:cs="Arial"/>
        </w:rPr>
        <w:t> MySQL por MariaDB, un </w:t>
      </w:r>
      <w:hyperlink r:id="rId46" w:tooltip="Fork" w:history="1">
        <w:r w:rsidRPr="00A83F72">
          <w:rPr>
            <w:rStyle w:val="Hipervnculo"/>
            <w:rFonts w:ascii="Arial" w:eastAsiaTheme="majorEastAsia" w:hAnsi="Arial" w:cs="Arial"/>
            <w:color w:val="auto"/>
            <w:u w:val="none"/>
          </w:rPr>
          <w:t>fork</w:t>
        </w:r>
      </w:hyperlink>
      <w:r w:rsidRPr="00A83F72">
        <w:rPr>
          <w:rFonts w:ascii="Arial" w:hAnsi="Arial" w:cs="Arial"/>
        </w:rPr>
        <w:t> de MySQL con </w:t>
      </w:r>
      <w:hyperlink r:id="rId47" w:tooltip="Licencia GPL" w:history="1">
        <w:r w:rsidRPr="00A83F72">
          <w:rPr>
            <w:rStyle w:val="Hipervnculo"/>
            <w:rFonts w:ascii="Arial" w:eastAsiaTheme="majorEastAsia" w:hAnsi="Arial" w:cs="Arial"/>
            <w:color w:val="auto"/>
            <w:u w:val="none"/>
          </w:rPr>
          <w:t>licencia GPL</w:t>
        </w:r>
      </w:hyperlink>
      <w:r w:rsidRPr="00A83F72">
        <w:rPr>
          <w:rFonts w:ascii="Arial" w:hAnsi="Arial" w:cs="Arial"/>
        </w:rPr>
        <w:t>.</w:t>
      </w:r>
    </w:p>
    <w:p w14:paraId="000C980D" w14:textId="77777777" w:rsidR="00A83F72" w:rsidRPr="00A83F72" w:rsidRDefault="00A83F72" w:rsidP="00A83F72">
      <w:pPr>
        <w:pStyle w:val="NormalWeb"/>
        <w:shd w:val="clear" w:color="auto" w:fill="FFFFFF"/>
        <w:spacing w:before="120" w:beforeAutospacing="0" w:after="120" w:afterAutospacing="0"/>
        <w:rPr>
          <w:rFonts w:ascii="Arial" w:hAnsi="Arial" w:cs="Arial"/>
        </w:rPr>
      </w:pPr>
      <w:r w:rsidRPr="00A83F72">
        <w:rPr>
          <w:rFonts w:ascii="Arial" w:hAnsi="Arial" w:cs="Arial"/>
        </w:rPr>
        <w:t>El programa se distribuye con la licencia </w:t>
      </w:r>
      <w:hyperlink r:id="rId48" w:tooltip="GNU" w:history="1">
        <w:r w:rsidRPr="00A83F72">
          <w:rPr>
            <w:rStyle w:val="Hipervnculo"/>
            <w:rFonts w:ascii="Arial" w:eastAsiaTheme="majorEastAsia" w:hAnsi="Arial" w:cs="Arial"/>
            <w:color w:val="auto"/>
            <w:u w:val="none"/>
          </w:rPr>
          <w:t>GNU</w:t>
        </w:r>
      </w:hyperlink>
      <w:r w:rsidRPr="00A83F72">
        <w:rPr>
          <w:rFonts w:ascii="Arial" w:hAnsi="Arial" w:cs="Arial"/>
        </w:rPr>
        <w:t> y actúa como un servidor web libre, fácil de usar y capaz de interpretar páginas dinámicas. A esta fecha, XAMPP está disponible para </w:t>
      </w:r>
      <w:hyperlink r:id="rId49" w:tooltip="Microsoft Windows" w:history="1">
        <w:r w:rsidRPr="00A83F72">
          <w:rPr>
            <w:rStyle w:val="Hipervnculo"/>
            <w:rFonts w:ascii="Arial" w:eastAsiaTheme="majorEastAsia" w:hAnsi="Arial" w:cs="Arial"/>
            <w:color w:val="auto"/>
            <w:u w:val="none"/>
          </w:rPr>
          <w:t>Microsoft Windows</w:t>
        </w:r>
      </w:hyperlink>
      <w:r w:rsidRPr="00A83F72">
        <w:rPr>
          <w:rFonts w:ascii="Arial" w:hAnsi="Arial" w:cs="Arial"/>
        </w:rPr>
        <w:t>, </w:t>
      </w:r>
      <w:hyperlink r:id="rId50" w:tooltip="GNU/Linux" w:history="1">
        <w:r w:rsidRPr="00A83F72">
          <w:rPr>
            <w:rStyle w:val="Hipervnculo"/>
            <w:rFonts w:ascii="Arial" w:eastAsiaTheme="majorEastAsia" w:hAnsi="Arial" w:cs="Arial"/>
            <w:color w:val="auto"/>
            <w:u w:val="none"/>
          </w:rPr>
          <w:t>GNU/Linux</w:t>
        </w:r>
      </w:hyperlink>
      <w:r w:rsidRPr="00A83F72">
        <w:rPr>
          <w:rFonts w:ascii="Arial" w:hAnsi="Arial" w:cs="Arial"/>
        </w:rPr>
        <w:t>, </w:t>
      </w:r>
      <w:hyperlink r:id="rId51" w:tooltip="Solaris (sistema operativo)" w:history="1">
        <w:r w:rsidRPr="00A83F72">
          <w:rPr>
            <w:rStyle w:val="Hipervnculo"/>
            <w:rFonts w:ascii="Arial" w:eastAsiaTheme="majorEastAsia" w:hAnsi="Arial" w:cs="Arial"/>
            <w:color w:val="auto"/>
            <w:u w:val="none"/>
          </w:rPr>
          <w:t>Solaris</w:t>
        </w:r>
      </w:hyperlink>
      <w:r w:rsidRPr="00A83F72">
        <w:rPr>
          <w:rFonts w:ascii="Arial" w:hAnsi="Arial" w:cs="Arial"/>
        </w:rPr>
        <w:t> y </w:t>
      </w:r>
      <w:hyperlink r:id="rId52" w:tooltip="Mac OS X" w:history="1">
        <w:r w:rsidRPr="00A83F72">
          <w:rPr>
            <w:rStyle w:val="Hipervnculo"/>
            <w:rFonts w:ascii="Arial" w:eastAsiaTheme="majorEastAsia" w:hAnsi="Arial" w:cs="Arial"/>
            <w:color w:val="auto"/>
            <w:u w:val="none"/>
          </w:rPr>
          <w:t>Mac OS X</w:t>
        </w:r>
      </w:hyperlink>
      <w:r w:rsidRPr="00A83F72">
        <w:rPr>
          <w:rFonts w:ascii="Arial" w:hAnsi="Arial" w:cs="Arial"/>
        </w:rPr>
        <w:t>.</w:t>
      </w:r>
    </w:p>
    <w:p w14:paraId="11C32CF8" w14:textId="77777777" w:rsidR="00D716C6" w:rsidRPr="00A83F72" w:rsidRDefault="00D716C6" w:rsidP="00D716C6">
      <w:pPr>
        <w:rPr>
          <w:rFonts w:ascii="Arial" w:hAnsi="Arial" w:cs="Arial"/>
          <w:b/>
          <w:bCs/>
          <w:color w:val="auto"/>
          <w:sz w:val="24"/>
          <w:szCs w:val="24"/>
          <w:lang w:val="es-CO"/>
        </w:rPr>
      </w:pPr>
    </w:p>
    <w:p w14:paraId="2180B2F4" w14:textId="07A0EC9B" w:rsidR="00D716C6" w:rsidRPr="004A0405" w:rsidRDefault="00D716C6" w:rsidP="00D716C6">
      <w:pPr>
        <w:jc w:val="center"/>
        <w:rPr>
          <w:rFonts w:ascii="Arial" w:hAnsi="Arial" w:cs="Arial"/>
          <w:b/>
          <w:bCs/>
          <w:color w:val="auto"/>
          <w:sz w:val="24"/>
          <w:szCs w:val="24"/>
          <w:lang w:val="es-CO"/>
        </w:rPr>
      </w:pPr>
      <w:r w:rsidRPr="004A0405">
        <w:rPr>
          <w:rFonts w:ascii="Arial" w:hAnsi="Arial" w:cs="Arial"/>
          <w:b/>
          <w:bCs/>
          <w:color w:val="auto"/>
          <w:sz w:val="24"/>
          <w:szCs w:val="24"/>
          <w:lang w:val="es-CO"/>
        </w:rPr>
        <w:t>GITHUB</w:t>
      </w:r>
    </w:p>
    <w:p w14:paraId="7F84F1A8" w14:textId="51E8FC15" w:rsidR="00790AE5" w:rsidRPr="00790AE5" w:rsidRDefault="004A0405" w:rsidP="00790AE5">
      <w:pPr>
        <w:pStyle w:val="NormalWeb"/>
        <w:shd w:val="clear" w:color="auto" w:fill="FFFFFF"/>
        <w:spacing w:before="120" w:beforeAutospacing="0" w:after="120" w:afterAutospacing="0"/>
        <w:rPr>
          <w:rFonts w:ascii="Arial" w:hAnsi="Arial" w:cs="Arial"/>
        </w:rPr>
      </w:pPr>
      <w:r>
        <w:rPr>
          <w:rFonts w:ascii="Arial" w:hAnsi="Arial" w:cs="Arial"/>
        </w:rPr>
        <w:t>E</w:t>
      </w:r>
      <w:r w:rsidR="00790AE5" w:rsidRPr="00790AE5">
        <w:rPr>
          <w:rFonts w:ascii="Arial" w:hAnsi="Arial" w:cs="Arial"/>
        </w:rPr>
        <w:t>s una </w:t>
      </w:r>
      <w:hyperlink r:id="rId53" w:tooltip="Forja (software)" w:history="1">
        <w:r w:rsidR="00790AE5" w:rsidRPr="00790AE5">
          <w:rPr>
            <w:rStyle w:val="Hipervnculo"/>
            <w:rFonts w:ascii="Arial" w:eastAsiaTheme="majorEastAsia" w:hAnsi="Arial" w:cs="Arial"/>
            <w:color w:val="auto"/>
            <w:u w:val="none"/>
          </w:rPr>
          <w:t>forja</w:t>
        </w:r>
      </w:hyperlink>
      <w:r w:rsidR="00790AE5" w:rsidRPr="00790AE5">
        <w:rPr>
          <w:rFonts w:ascii="Arial" w:hAnsi="Arial" w:cs="Arial"/>
        </w:rPr>
        <w:t> (plataforma de desarrollo colaborativo) para alojar proyectos utilizando el sistema de </w:t>
      </w:r>
      <w:hyperlink r:id="rId54" w:tooltip="Control de versiones" w:history="1">
        <w:r w:rsidR="00790AE5" w:rsidRPr="00790AE5">
          <w:rPr>
            <w:rStyle w:val="Hipervnculo"/>
            <w:rFonts w:ascii="Arial" w:eastAsiaTheme="majorEastAsia" w:hAnsi="Arial" w:cs="Arial"/>
            <w:color w:val="auto"/>
            <w:u w:val="none"/>
          </w:rPr>
          <w:t>control de versiones</w:t>
        </w:r>
      </w:hyperlink>
      <w:r w:rsidR="00790AE5" w:rsidRPr="00790AE5">
        <w:rPr>
          <w:rFonts w:ascii="Arial" w:hAnsi="Arial" w:cs="Arial"/>
        </w:rPr>
        <w:t> </w:t>
      </w:r>
      <w:hyperlink r:id="rId55" w:tooltip="Git" w:history="1">
        <w:r w:rsidR="00790AE5" w:rsidRPr="00790AE5">
          <w:rPr>
            <w:rStyle w:val="Hipervnculo"/>
            <w:rFonts w:ascii="Arial" w:eastAsiaTheme="majorEastAsia" w:hAnsi="Arial" w:cs="Arial"/>
            <w:color w:val="auto"/>
            <w:u w:val="none"/>
          </w:rPr>
          <w:t>Git</w:t>
        </w:r>
      </w:hyperlink>
      <w:r w:rsidR="00790AE5" w:rsidRPr="00790AE5">
        <w:rPr>
          <w:rFonts w:ascii="Arial" w:hAnsi="Arial" w:cs="Arial"/>
        </w:rPr>
        <w:t>. Se utiliza principalmente para la creación de </w:t>
      </w:r>
      <w:hyperlink r:id="rId56" w:tooltip="Código fuente" w:history="1">
        <w:r w:rsidR="00790AE5" w:rsidRPr="00790AE5">
          <w:rPr>
            <w:rStyle w:val="Hipervnculo"/>
            <w:rFonts w:ascii="Arial" w:eastAsiaTheme="majorEastAsia" w:hAnsi="Arial" w:cs="Arial"/>
            <w:color w:val="auto"/>
            <w:u w:val="none"/>
          </w:rPr>
          <w:t>código fuente</w:t>
        </w:r>
      </w:hyperlink>
      <w:r w:rsidR="00790AE5" w:rsidRPr="00790AE5">
        <w:rPr>
          <w:rFonts w:ascii="Arial" w:hAnsi="Arial" w:cs="Arial"/>
        </w:rPr>
        <w:t> de </w:t>
      </w:r>
      <w:hyperlink r:id="rId57" w:tooltip="Programa informático" w:history="1">
        <w:r w:rsidR="00790AE5" w:rsidRPr="00790AE5">
          <w:rPr>
            <w:rStyle w:val="Hipervnculo"/>
            <w:rFonts w:ascii="Arial" w:eastAsiaTheme="majorEastAsia" w:hAnsi="Arial" w:cs="Arial"/>
            <w:color w:val="auto"/>
            <w:u w:val="none"/>
          </w:rPr>
          <w:t>programas</w:t>
        </w:r>
      </w:hyperlink>
      <w:r w:rsidR="00790AE5" w:rsidRPr="00790AE5">
        <w:rPr>
          <w:rFonts w:ascii="Arial" w:hAnsi="Arial" w:cs="Arial"/>
        </w:rPr>
        <w:t> de </w:t>
      </w:r>
      <w:hyperlink r:id="rId58" w:tooltip="Ordenador" w:history="1">
        <w:r w:rsidR="00790AE5" w:rsidRPr="00790AE5">
          <w:rPr>
            <w:rStyle w:val="Hipervnculo"/>
            <w:rFonts w:ascii="Arial" w:eastAsiaTheme="majorEastAsia" w:hAnsi="Arial" w:cs="Arial"/>
            <w:color w:val="auto"/>
            <w:u w:val="none"/>
          </w:rPr>
          <w:t>ordenador</w:t>
        </w:r>
      </w:hyperlink>
      <w:r w:rsidR="00790AE5" w:rsidRPr="00790AE5">
        <w:rPr>
          <w:rFonts w:ascii="Arial" w:hAnsi="Arial" w:cs="Arial"/>
        </w:rPr>
        <w:t>. El </w:t>
      </w:r>
      <w:hyperlink r:id="rId59" w:tooltip="Software" w:history="1">
        <w:r w:rsidR="00790AE5" w:rsidRPr="00790AE5">
          <w:rPr>
            <w:rStyle w:val="Hipervnculo"/>
            <w:rFonts w:ascii="Arial" w:eastAsiaTheme="majorEastAsia" w:hAnsi="Arial" w:cs="Arial"/>
            <w:i/>
            <w:iCs/>
            <w:color w:val="auto"/>
            <w:u w:val="none"/>
          </w:rPr>
          <w:t>software</w:t>
        </w:r>
      </w:hyperlink>
      <w:r w:rsidR="00790AE5" w:rsidRPr="00790AE5">
        <w:rPr>
          <w:rFonts w:ascii="Arial" w:hAnsi="Arial" w:cs="Arial"/>
        </w:rPr>
        <w:t> que opera GitHub fue escrito en </w:t>
      </w:r>
      <w:hyperlink r:id="rId60" w:tooltip="Ruby on Rails" w:history="1">
        <w:r w:rsidR="00790AE5" w:rsidRPr="00790AE5">
          <w:rPr>
            <w:rStyle w:val="Hipervnculo"/>
            <w:rFonts w:ascii="Arial" w:eastAsiaTheme="majorEastAsia" w:hAnsi="Arial" w:cs="Arial"/>
            <w:color w:val="auto"/>
            <w:u w:val="none"/>
          </w:rPr>
          <w:t>Ruby on Rails</w:t>
        </w:r>
      </w:hyperlink>
      <w:r w:rsidR="00790AE5" w:rsidRPr="00790AE5">
        <w:rPr>
          <w:rFonts w:ascii="Arial" w:hAnsi="Arial" w:cs="Arial"/>
        </w:rPr>
        <w:t>. Desde enero de </w:t>
      </w:r>
      <w:hyperlink r:id="rId61" w:tooltip="2010" w:history="1">
        <w:r w:rsidR="00790AE5" w:rsidRPr="00790AE5">
          <w:rPr>
            <w:rStyle w:val="Hipervnculo"/>
            <w:rFonts w:ascii="Arial" w:eastAsiaTheme="majorEastAsia" w:hAnsi="Arial" w:cs="Arial"/>
            <w:color w:val="auto"/>
            <w:u w:val="none"/>
          </w:rPr>
          <w:t>2010</w:t>
        </w:r>
      </w:hyperlink>
      <w:r w:rsidR="00790AE5" w:rsidRPr="00790AE5">
        <w:rPr>
          <w:rFonts w:ascii="Arial" w:hAnsi="Arial" w:cs="Arial"/>
        </w:rPr>
        <w:t>, GitHub opera bajo el nombre de </w:t>
      </w:r>
      <w:r w:rsidR="00790AE5" w:rsidRPr="00790AE5">
        <w:rPr>
          <w:rFonts w:ascii="Arial" w:hAnsi="Arial" w:cs="Arial"/>
          <w:i/>
          <w:iCs/>
        </w:rPr>
        <w:t>GitHub, Inc.</w:t>
      </w:r>
      <w:r w:rsidR="00790AE5" w:rsidRPr="00790AE5">
        <w:rPr>
          <w:rFonts w:ascii="Arial" w:hAnsi="Arial" w:cs="Arial"/>
        </w:rPr>
        <w:t> Anteriormente era conocida como </w:t>
      </w:r>
      <w:r w:rsidR="00790AE5" w:rsidRPr="00790AE5">
        <w:rPr>
          <w:rFonts w:ascii="Arial" w:hAnsi="Arial" w:cs="Arial"/>
          <w:i/>
          <w:iCs/>
        </w:rPr>
        <w:t>Logical Awesome LLC</w:t>
      </w:r>
      <w:r w:rsidR="00790AE5" w:rsidRPr="00790AE5">
        <w:rPr>
          <w:rFonts w:ascii="Arial" w:hAnsi="Arial" w:cs="Arial"/>
        </w:rPr>
        <w:t>. El código de los proyectos alojados en GitHub se almacena generalmente de forma </w:t>
      </w:r>
      <w:hyperlink r:id="rId62" w:tooltip="Código abierto" w:history="1">
        <w:r w:rsidR="00790AE5" w:rsidRPr="00790AE5">
          <w:rPr>
            <w:rStyle w:val="Hipervnculo"/>
            <w:rFonts w:ascii="Arial" w:eastAsiaTheme="majorEastAsia" w:hAnsi="Arial" w:cs="Arial"/>
            <w:color w:val="auto"/>
            <w:u w:val="none"/>
          </w:rPr>
          <w:t>pública</w:t>
        </w:r>
      </w:hyperlink>
      <w:r w:rsidR="00790AE5" w:rsidRPr="00790AE5">
        <w:rPr>
          <w:rFonts w:ascii="Arial" w:hAnsi="Arial" w:cs="Arial"/>
        </w:rPr>
        <w:t>.</w:t>
      </w:r>
    </w:p>
    <w:p w14:paraId="2A37B60A" w14:textId="77777777" w:rsidR="00790AE5" w:rsidRPr="00790AE5" w:rsidRDefault="00790AE5" w:rsidP="00790AE5">
      <w:pPr>
        <w:pStyle w:val="NormalWeb"/>
        <w:shd w:val="clear" w:color="auto" w:fill="FFFFFF"/>
        <w:spacing w:before="120" w:beforeAutospacing="0" w:after="120" w:afterAutospacing="0"/>
        <w:rPr>
          <w:rFonts w:ascii="Arial" w:hAnsi="Arial" w:cs="Arial"/>
        </w:rPr>
      </w:pPr>
      <w:r w:rsidRPr="00790AE5">
        <w:rPr>
          <w:rFonts w:ascii="Arial" w:hAnsi="Arial" w:cs="Arial"/>
        </w:rPr>
        <w:t>El 4 de junio de 2018, </w:t>
      </w:r>
      <w:hyperlink r:id="rId63" w:tooltip="Microsoft" w:history="1">
        <w:r w:rsidRPr="00790AE5">
          <w:rPr>
            <w:rStyle w:val="Hipervnculo"/>
            <w:rFonts w:ascii="Arial" w:eastAsiaTheme="majorEastAsia" w:hAnsi="Arial" w:cs="Arial"/>
            <w:color w:val="auto"/>
            <w:u w:val="none"/>
          </w:rPr>
          <w:t>Microsoft</w:t>
        </w:r>
      </w:hyperlink>
      <w:r w:rsidRPr="00790AE5">
        <w:rPr>
          <w:rFonts w:ascii="Arial" w:hAnsi="Arial" w:cs="Arial"/>
        </w:rPr>
        <w:t> compró GitHub por la cantidad de 7500 millones de dólares.</w:t>
      </w:r>
      <w:hyperlink r:id="rId64" w:anchor="cite_note-1" w:history="1">
        <w:r w:rsidRPr="00790AE5">
          <w:rPr>
            <w:rStyle w:val="Hipervnculo"/>
            <w:rFonts w:ascii="Arial" w:eastAsiaTheme="majorEastAsia" w:hAnsi="Arial" w:cs="Arial"/>
            <w:color w:val="auto"/>
            <w:u w:val="none"/>
            <w:vertAlign w:val="superscript"/>
          </w:rPr>
          <w:t>1</w:t>
        </w:r>
      </w:hyperlink>
      <w:r w:rsidRPr="00790AE5">
        <w:rPr>
          <w:rFonts w:ascii="Arial" w:hAnsi="Arial" w:cs="Arial"/>
        </w:rPr>
        <w:t>​</w:t>
      </w:r>
      <w:hyperlink r:id="rId65" w:anchor="cite_note-2" w:history="1">
        <w:r w:rsidRPr="00790AE5">
          <w:rPr>
            <w:rStyle w:val="Hipervnculo"/>
            <w:rFonts w:ascii="Arial" w:eastAsiaTheme="majorEastAsia" w:hAnsi="Arial" w:cs="Arial"/>
            <w:color w:val="auto"/>
            <w:u w:val="none"/>
            <w:vertAlign w:val="superscript"/>
          </w:rPr>
          <w:t>2</w:t>
        </w:r>
      </w:hyperlink>
      <w:r w:rsidRPr="00790AE5">
        <w:rPr>
          <w:rFonts w:ascii="Arial" w:hAnsi="Arial" w:cs="Arial"/>
        </w:rPr>
        <w:t>​ Al inicio, el cambio de propietario generó preocupaciones y la salida de algunos proyectos de este sitio;</w:t>
      </w:r>
      <w:hyperlink r:id="rId66" w:anchor="cite_note-3" w:history="1">
        <w:r w:rsidRPr="00790AE5">
          <w:rPr>
            <w:rStyle w:val="Hipervnculo"/>
            <w:rFonts w:ascii="Arial" w:eastAsiaTheme="majorEastAsia" w:hAnsi="Arial" w:cs="Arial"/>
            <w:color w:val="auto"/>
            <w:u w:val="none"/>
            <w:vertAlign w:val="superscript"/>
          </w:rPr>
          <w:t>3</w:t>
        </w:r>
      </w:hyperlink>
      <w:r w:rsidRPr="00790AE5">
        <w:rPr>
          <w:rFonts w:ascii="Arial" w:hAnsi="Arial" w:cs="Arial"/>
        </w:rPr>
        <w:t>​ sin embargo, no fueron representativos. GitHub continúa siendo la plataforma más importante de colaboración para proyectos de </w:t>
      </w:r>
      <w:hyperlink r:id="rId67" w:tooltip="Código abierto" w:history="1">
        <w:r w:rsidRPr="00790AE5">
          <w:rPr>
            <w:rStyle w:val="Hipervnculo"/>
            <w:rFonts w:ascii="Arial" w:eastAsiaTheme="majorEastAsia" w:hAnsi="Arial" w:cs="Arial"/>
            <w:color w:val="auto"/>
            <w:u w:val="none"/>
          </w:rPr>
          <w:t>código abierto</w:t>
        </w:r>
      </w:hyperlink>
      <w:r w:rsidRPr="00790AE5">
        <w:rPr>
          <w:rFonts w:ascii="Arial" w:hAnsi="Arial" w:cs="Arial"/>
        </w:rPr>
        <w:t>.</w:t>
      </w:r>
    </w:p>
    <w:p w14:paraId="43A1A6DD" w14:textId="77777777" w:rsidR="00D716C6" w:rsidRPr="00790AE5" w:rsidRDefault="00D716C6" w:rsidP="00D716C6">
      <w:pPr>
        <w:rPr>
          <w:rFonts w:ascii="Arial" w:hAnsi="Arial" w:cs="Arial"/>
          <w:b/>
          <w:bCs/>
          <w:color w:val="auto"/>
          <w:sz w:val="24"/>
          <w:szCs w:val="24"/>
          <w:lang w:val="es-CO"/>
        </w:rPr>
      </w:pPr>
    </w:p>
    <w:p w14:paraId="2F15871D" w14:textId="2B8B3ABD" w:rsidR="00D716C6" w:rsidRPr="00BA6875" w:rsidRDefault="00D716C6" w:rsidP="00D716C6">
      <w:pPr>
        <w:jc w:val="center"/>
        <w:rPr>
          <w:rFonts w:ascii="Arial" w:hAnsi="Arial" w:cs="Arial"/>
          <w:b/>
          <w:bCs/>
          <w:color w:val="auto"/>
          <w:sz w:val="24"/>
          <w:szCs w:val="24"/>
          <w:lang w:val="es-CO"/>
        </w:rPr>
      </w:pPr>
      <w:r w:rsidRPr="00BA6875">
        <w:rPr>
          <w:rFonts w:ascii="Arial" w:hAnsi="Arial" w:cs="Arial"/>
          <w:b/>
          <w:bCs/>
          <w:color w:val="auto"/>
          <w:sz w:val="24"/>
          <w:szCs w:val="24"/>
          <w:lang w:val="es-CO"/>
        </w:rPr>
        <w:t>MOQUPS</w:t>
      </w:r>
    </w:p>
    <w:p w14:paraId="17591EF5" w14:textId="2CB1D6F6" w:rsidR="00D716C6" w:rsidRPr="004A0405" w:rsidRDefault="004A0405" w:rsidP="00D716C6">
      <w:pPr>
        <w:rPr>
          <w:rFonts w:ascii="Arial" w:hAnsi="Arial" w:cs="Arial"/>
          <w:color w:val="auto"/>
          <w:sz w:val="24"/>
          <w:szCs w:val="24"/>
          <w:lang w:val="es-CO"/>
        </w:rPr>
      </w:pPr>
      <w:r w:rsidRPr="004A0405">
        <w:rPr>
          <w:rFonts w:ascii="Arial" w:hAnsi="Arial" w:cs="Arial"/>
          <w:color w:val="auto"/>
          <w:sz w:val="24"/>
          <w:szCs w:val="24"/>
          <w:lang w:val="es-CO"/>
        </w:rPr>
        <w:t>Una herramienta de diseño con todas las funciones que necesitas Trabaja en Windows o MacOS para construir diseños directamente en tu navegador. Tanto los diseñadores como los no diseñadores pueden arrastrar y soltar los elementos de UI prefabricados para hacer esquemas rápidos, convenientes.</w:t>
      </w:r>
    </w:p>
    <w:p w14:paraId="2B21244E" w14:textId="4F9EE6F0" w:rsidR="00D716C6" w:rsidRPr="004A0405" w:rsidRDefault="00D716C6" w:rsidP="00D716C6">
      <w:pPr>
        <w:jc w:val="center"/>
        <w:rPr>
          <w:rFonts w:ascii="Arial" w:hAnsi="Arial" w:cs="Arial"/>
          <w:b/>
          <w:bCs/>
          <w:color w:val="auto"/>
          <w:sz w:val="24"/>
          <w:szCs w:val="24"/>
          <w:lang w:val="es-CO"/>
        </w:rPr>
      </w:pPr>
      <w:r w:rsidRPr="004A0405">
        <w:rPr>
          <w:rFonts w:ascii="Arial" w:hAnsi="Arial" w:cs="Arial"/>
          <w:b/>
          <w:bCs/>
          <w:color w:val="auto"/>
          <w:sz w:val="24"/>
          <w:szCs w:val="24"/>
          <w:lang w:val="es-CO"/>
        </w:rPr>
        <w:t>MICROSOF</w:t>
      </w:r>
      <w:r w:rsidR="004A0405" w:rsidRPr="004A0405">
        <w:rPr>
          <w:rFonts w:ascii="Arial" w:hAnsi="Arial" w:cs="Arial"/>
          <w:b/>
          <w:bCs/>
          <w:color w:val="auto"/>
          <w:sz w:val="24"/>
          <w:szCs w:val="24"/>
          <w:lang w:val="es-CO"/>
        </w:rPr>
        <w:t>T</w:t>
      </w:r>
      <w:r w:rsidRPr="004A0405">
        <w:rPr>
          <w:rFonts w:ascii="Arial" w:hAnsi="Arial" w:cs="Arial"/>
          <w:b/>
          <w:bCs/>
          <w:color w:val="auto"/>
          <w:sz w:val="24"/>
          <w:szCs w:val="24"/>
          <w:lang w:val="es-CO"/>
        </w:rPr>
        <w:t xml:space="preserve"> PROJECT</w:t>
      </w:r>
    </w:p>
    <w:p w14:paraId="78F781E2" w14:textId="77777777" w:rsidR="004A0405" w:rsidRPr="004A0405" w:rsidRDefault="004A0405" w:rsidP="004A0405">
      <w:pPr>
        <w:pStyle w:val="NormalWeb"/>
        <w:shd w:val="clear" w:color="auto" w:fill="FFFFFF"/>
        <w:spacing w:before="120" w:beforeAutospacing="0" w:after="120" w:afterAutospacing="0"/>
        <w:rPr>
          <w:rFonts w:ascii="Arial" w:hAnsi="Arial" w:cs="Arial"/>
        </w:rPr>
      </w:pPr>
      <w:r w:rsidRPr="004A0405">
        <w:rPr>
          <w:rFonts w:ascii="Arial" w:hAnsi="Arial" w:cs="Arial"/>
        </w:rPr>
        <w:t>es un </w:t>
      </w:r>
      <w:hyperlink r:id="rId68" w:tooltip="Software de administración de proyectos" w:history="1">
        <w:r w:rsidRPr="004A0405">
          <w:rPr>
            <w:rStyle w:val="Hipervnculo"/>
            <w:rFonts w:ascii="Arial" w:eastAsiaTheme="majorEastAsia" w:hAnsi="Arial" w:cs="Arial"/>
            <w:color w:val="auto"/>
            <w:u w:val="none"/>
          </w:rPr>
          <w:t>software de administración de proyectos</w:t>
        </w:r>
      </w:hyperlink>
      <w:r w:rsidRPr="004A0405">
        <w:rPr>
          <w:rFonts w:ascii="Arial" w:hAnsi="Arial" w:cs="Arial"/>
        </w:rPr>
        <w:t> y programas de proyectos desarrollado y comercializado por </w:t>
      </w:r>
      <w:hyperlink r:id="rId69" w:tooltip="Microsoft" w:history="1">
        <w:r w:rsidRPr="004A0405">
          <w:rPr>
            <w:rStyle w:val="Hipervnculo"/>
            <w:rFonts w:ascii="Arial" w:eastAsiaTheme="majorEastAsia" w:hAnsi="Arial" w:cs="Arial"/>
            <w:color w:val="auto"/>
            <w:u w:val="none"/>
          </w:rPr>
          <w:t>Microsoft</w:t>
        </w:r>
      </w:hyperlink>
      <w:r w:rsidRPr="004A0405">
        <w:rPr>
          <w:rFonts w:ascii="Arial" w:hAnsi="Arial" w:cs="Arial"/>
        </w:rPr>
        <w:t> para asistir a administradores de proyectos en el desarrollo de planes, asignación de recursos a tareas, dar seguimiento al progreso, administrar presupuesto y analizar cargas de trabajo.</w:t>
      </w:r>
    </w:p>
    <w:p w14:paraId="4A3EB47C" w14:textId="77777777" w:rsidR="004A0405" w:rsidRPr="004A0405" w:rsidRDefault="004A0405" w:rsidP="004A0405">
      <w:pPr>
        <w:pStyle w:val="NormalWeb"/>
        <w:shd w:val="clear" w:color="auto" w:fill="FFFFFF"/>
        <w:spacing w:before="120" w:beforeAutospacing="0" w:after="120" w:afterAutospacing="0"/>
        <w:rPr>
          <w:rFonts w:ascii="Arial" w:hAnsi="Arial" w:cs="Arial"/>
        </w:rPr>
      </w:pPr>
      <w:r w:rsidRPr="004A0405">
        <w:rPr>
          <w:rFonts w:ascii="Arial" w:hAnsi="Arial" w:cs="Arial"/>
        </w:rPr>
        <w:lastRenderedPageBreak/>
        <w:t>El software Microsoft Office Project en todas sus versiones (la versión 2019 es la más reciente a enero de 2019) es útil para la gestión de proyectos, aplicando procedimientos descritos en el </w:t>
      </w:r>
      <w:hyperlink r:id="rId70" w:tooltip="Guía de los fundamentos de gestión de proyectos" w:history="1">
        <w:r w:rsidRPr="004A0405">
          <w:rPr>
            <w:rStyle w:val="Hipervnculo"/>
            <w:rFonts w:ascii="Arial" w:eastAsiaTheme="majorEastAsia" w:hAnsi="Arial" w:cs="Arial"/>
            <w:color w:val="auto"/>
            <w:u w:val="none"/>
          </w:rPr>
          <w:t>PMBoK</w:t>
        </w:r>
      </w:hyperlink>
      <w:r w:rsidRPr="004A0405">
        <w:rPr>
          <w:rFonts w:ascii="Arial" w:hAnsi="Arial" w:cs="Arial"/>
        </w:rPr>
        <w:t> del </w:t>
      </w:r>
      <w:hyperlink r:id="rId71" w:tooltip="Project Management Institute" w:history="1">
        <w:r w:rsidRPr="004A0405">
          <w:rPr>
            <w:rStyle w:val="Hipervnculo"/>
            <w:rFonts w:ascii="Arial" w:eastAsiaTheme="majorEastAsia" w:hAnsi="Arial" w:cs="Arial"/>
            <w:color w:val="auto"/>
            <w:u w:val="none"/>
          </w:rPr>
          <w:t>Project Management Institute</w:t>
        </w:r>
      </w:hyperlink>
      <w:r w:rsidRPr="004A0405">
        <w:rPr>
          <w:rFonts w:ascii="Arial" w:hAnsi="Arial" w:cs="Arial"/>
        </w:rPr>
        <w:t>.</w:t>
      </w:r>
    </w:p>
    <w:p w14:paraId="629EDCC6" w14:textId="77777777" w:rsidR="004A0405" w:rsidRPr="004A0405" w:rsidRDefault="004A0405" w:rsidP="004A0405">
      <w:pPr>
        <w:pStyle w:val="NormalWeb"/>
        <w:shd w:val="clear" w:color="auto" w:fill="FFFFFF"/>
        <w:spacing w:before="120" w:beforeAutospacing="0" w:after="120" w:afterAutospacing="0"/>
        <w:rPr>
          <w:rFonts w:ascii="Arial" w:hAnsi="Arial" w:cs="Arial"/>
        </w:rPr>
      </w:pPr>
      <w:r w:rsidRPr="004A0405">
        <w:rPr>
          <w:rFonts w:ascii="Arial" w:hAnsi="Arial" w:cs="Arial"/>
        </w:rPr>
        <w:t>Microsoft Project en sus versiones de escritorio para usuarios finales Project Professional y Project Pro para </w:t>
      </w:r>
      <w:hyperlink r:id="rId72" w:tooltip="Microsoft Office 365" w:history="1">
        <w:r w:rsidRPr="004A0405">
          <w:rPr>
            <w:rStyle w:val="Hipervnculo"/>
            <w:rFonts w:ascii="Arial" w:eastAsiaTheme="majorEastAsia" w:hAnsi="Arial" w:cs="Arial"/>
            <w:color w:val="auto"/>
            <w:u w:val="none"/>
          </w:rPr>
          <w:t>Office 365</w:t>
        </w:r>
      </w:hyperlink>
      <w:r w:rsidRPr="004A0405">
        <w:rPr>
          <w:rFonts w:ascii="Arial" w:hAnsi="Arial" w:cs="Arial"/>
        </w:rPr>
        <w:t>, permite conectar con Microsoft Project Online y Project Server, vinculando y adquiriendo bondades de administración centralizada del portafolio de proyectos y otras grandes funcionalidades para administrar, proyectos, programas y portafolios.</w:t>
      </w:r>
    </w:p>
    <w:p w14:paraId="55BEFB67" w14:textId="5A361543" w:rsidR="00D716C6" w:rsidRDefault="00D716C6" w:rsidP="00D716C6">
      <w:pPr>
        <w:rPr>
          <w:rFonts w:ascii="Arial" w:hAnsi="Arial" w:cs="Arial"/>
          <w:b/>
          <w:bCs/>
          <w:color w:val="auto"/>
          <w:sz w:val="24"/>
          <w:szCs w:val="24"/>
          <w:lang w:val="es-CO"/>
        </w:rPr>
      </w:pPr>
    </w:p>
    <w:p w14:paraId="2C76D2AE" w14:textId="2668B197" w:rsidR="00DD6356" w:rsidRDefault="00DD6356" w:rsidP="00DD6356">
      <w:pPr>
        <w:jc w:val="center"/>
        <w:rPr>
          <w:rFonts w:ascii="Arial" w:hAnsi="Arial" w:cs="Arial"/>
          <w:b/>
          <w:bCs/>
          <w:color w:val="auto"/>
          <w:sz w:val="24"/>
          <w:szCs w:val="24"/>
          <w:lang w:val="es-CO"/>
        </w:rPr>
      </w:pPr>
      <w:r>
        <w:rPr>
          <w:rFonts w:ascii="Arial" w:hAnsi="Arial" w:cs="Arial"/>
          <w:b/>
          <w:bCs/>
          <w:color w:val="auto"/>
          <w:sz w:val="24"/>
          <w:szCs w:val="24"/>
          <w:lang w:val="es-CO"/>
        </w:rPr>
        <w:t>PHPUNIT</w:t>
      </w:r>
    </w:p>
    <w:p w14:paraId="1971A1EF" w14:textId="214958A6" w:rsidR="00DD6356" w:rsidRPr="00DD6356" w:rsidRDefault="00DD6356" w:rsidP="00DD6356">
      <w:pPr>
        <w:rPr>
          <w:rFonts w:ascii="Arial" w:hAnsi="Arial" w:cs="Arial"/>
          <w:color w:val="auto"/>
          <w:sz w:val="24"/>
          <w:szCs w:val="24"/>
          <w:shd w:val="clear" w:color="auto" w:fill="FFFFFF"/>
        </w:rPr>
      </w:pPr>
      <w:r w:rsidRPr="00DD6356">
        <w:rPr>
          <w:rFonts w:ascii="Arial" w:hAnsi="Arial" w:cs="Arial"/>
          <w:color w:val="auto"/>
          <w:sz w:val="24"/>
          <w:szCs w:val="24"/>
          <w:shd w:val="clear" w:color="auto" w:fill="FFFFFF"/>
        </w:rPr>
        <w:t>Es un entorno para realizar </w:t>
      </w:r>
      <w:hyperlink r:id="rId73" w:tooltip="Prueba unitaria" w:history="1">
        <w:r w:rsidRPr="00DD6356">
          <w:rPr>
            <w:rStyle w:val="Hipervnculo"/>
            <w:rFonts w:ascii="Arial" w:hAnsi="Arial" w:cs="Arial"/>
            <w:color w:val="auto"/>
            <w:sz w:val="24"/>
            <w:szCs w:val="24"/>
            <w:u w:val="none"/>
            <w:shd w:val="clear" w:color="auto" w:fill="FFFFFF"/>
          </w:rPr>
          <w:t>pruebas unitarias</w:t>
        </w:r>
      </w:hyperlink>
      <w:r w:rsidRPr="00DD6356">
        <w:rPr>
          <w:rFonts w:ascii="Arial" w:hAnsi="Arial" w:cs="Arial"/>
          <w:color w:val="auto"/>
          <w:sz w:val="24"/>
          <w:szCs w:val="24"/>
          <w:shd w:val="clear" w:color="auto" w:fill="FFFFFF"/>
        </w:rPr>
        <w:t> en el lenguaje de programación </w:t>
      </w:r>
      <w:hyperlink r:id="rId74" w:tooltip="PHP" w:history="1">
        <w:r w:rsidRPr="00DD6356">
          <w:rPr>
            <w:rStyle w:val="Hipervnculo"/>
            <w:rFonts w:ascii="Arial" w:hAnsi="Arial" w:cs="Arial"/>
            <w:color w:val="auto"/>
            <w:sz w:val="24"/>
            <w:szCs w:val="24"/>
            <w:u w:val="none"/>
            <w:shd w:val="clear" w:color="auto" w:fill="FFFFFF"/>
          </w:rPr>
          <w:t>PHP</w:t>
        </w:r>
      </w:hyperlink>
      <w:r w:rsidRPr="00DD6356">
        <w:rPr>
          <w:rFonts w:ascii="Arial" w:hAnsi="Arial" w:cs="Arial"/>
          <w:color w:val="auto"/>
          <w:sz w:val="24"/>
          <w:szCs w:val="24"/>
          <w:shd w:val="clear" w:color="auto" w:fill="FFFFFF"/>
        </w:rPr>
        <w:t>. PHPUnit es un framework de la familia </w:t>
      </w:r>
      <w:hyperlink r:id="rId75" w:tooltip="XUnit" w:history="1">
        <w:r w:rsidRPr="00DD6356">
          <w:rPr>
            <w:rStyle w:val="Hipervnculo"/>
            <w:rFonts w:ascii="Arial" w:hAnsi="Arial" w:cs="Arial"/>
            <w:color w:val="auto"/>
            <w:sz w:val="24"/>
            <w:szCs w:val="24"/>
            <w:u w:val="none"/>
            <w:shd w:val="clear" w:color="auto" w:fill="FFFFFF"/>
          </w:rPr>
          <w:t>xUnit</w:t>
        </w:r>
      </w:hyperlink>
      <w:r w:rsidRPr="00DD6356">
        <w:rPr>
          <w:rFonts w:ascii="Arial" w:hAnsi="Arial" w:cs="Arial"/>
          <w:color w:val="auto"/>
          <w:sz w:val="24"/>
          <w:szCs w:val="24"/>
          <w:shd w:val="clear" w:color="auto" w:fill="FFFFFF"/>
        </w:rPr>
        <w:t> originada con </w:t>
      </w:r>
      <w:hyperlink r:id="rId76" w:tooltip="SUnit (aún no redactado)" w:history="1">
        <w:r w:rsidRPr="00DD6356">
          <w:rPr>
            <w:rStyle w:val="Hipervnculo"/>
            <w:rFonts w:ascii="Arial" w:hAnsi="Arial" w:cs="Arial"/>
            <w:color w:val="auto"/>
            <w:sz w:val="24"/>
            <w:szCs w:val="24"/>
            <w:u w:val="none"/>
            <w:shd w:val="clear" w:color="auto" w:fill="FFFFFF"/>
          </w:rPr>
          <w:t>SUnit</w:t>
        </w:r>
      </w:hyperlink>
      <w:r w:rsidRPr="00DD6356">
        <w:rPr>
          <w:rFonts w:ascii="Arial" w:hAnsi="Arial" w:cs="Arial"/>
          <w:color w:val="auto"/>
          <w:sz w:val="24"/>
          <w:szCs w:val="24"/>
          <w:shd w:val="clear" w:color="auto" w:fill="FFFFFF"/>
        </w:rPr>
        <w:t> de </w:t>
      </w:r>
      <w:hyperlink r:id="rId77" w:tooltip="Kent Beck" w:history="1">
        <w:r w:rsidRPr="00DD6356">
          <w:rPr>
            <w:rStyle w:val="Hipervnculo"/>
            <w:rFonts w:ascii="Arial" w:hAnsi="Arial" w:cs="Arial"/>
            <w:color w:val="auto"/>
            <w:sz w:val="24"/>
            <w:szCs w:val="24"/>
            <w:u w:val="none"/>
            <w:shd w:val="clear" w:color="auto" w:fill="FFFFFF"/>
          </w:rPr>
          <w:t>Kent Beck</w:t>
        </w:r>
      </w:hyperlink>
      <w:r w:rsidRPr="00DD6356">
        <w:rPr>
          <w:rFonts w:ascii="Arial" w:hAnsi="Arial" w:cs="Arial"/>
          <w:color w:val="auto"/>
          <w:sz w:val="24"/>
          <w:szCs w:val="24"/>
          <w:shd w:val="clear" w:color="auto" w:fill="FFFFFF"/>
        </w:rPr>
        <w:t>. PHPUnit se puede encontrar en </w:t>
      </w:r>
      <w:hyperlink r:id="rId78" w:tooltip="GitHub" w:history="1">
        <w:r w:rsidRPr="00DD6356">
          <w:rPr>
            <w:rStyle w:val="Hipervnculo"/>
            <w:rFonts w:ascii="Arial" w:hAnsi="Arial" w:cs="Arial"/>
            <w:color w:val="auto"/>
            <w:sz w:val="24"/>
            <w:szCs w:val="24"/>
            <w:u w:val="none"/>
            <w:shd w:val="clear" w:color="auto" w:fill="FFFFFF"/>
          </w:rPr>
          <w:t>GitHub</w:t>
        </w:r>
      </w:hyperlink>
      <w:hyperlink r:id="rId79" w:anchor="cite_note-github-1" w:history="1">
        <w:r w:rsidRPr="00DD6356">
          <w:rPr>
            <w:rStyle w:val="Hipervnculo"/>
            <w:rFonts w:ascii="Arial" w:hAnsi="Arial" w:cs="Arial"/>
            <w:color w:val="auto"/>
            <w:sz w:val="24"/>
            <w:szCs w:val="24"/>
            <w:u w:val="none"/>
            <w:shd w:val="clear" w:color="auto" w:fill="FFFFFF"/>
            <w:vertAlign w:val="superscript"/>
          </w:rPr>
          <w:t>1</w:t>
        </w:r>
      </w:hyperlink>
      <w:r w:rsidRPr="00DD6356">
        <w:rPr>
          <w:rFonts w:ascii="Arial" w:hAnsi="Arial" w:cs="Arial"/>
          <w:color w:val="auto"/>
          <w:sz w:val="24"/>
          <w:szCs w:val="24"/>
          <w:shd w:val="clear" w:color="auto" w:fill="FFFFFF"/>
        </w:rPr>
        <w:t>​ y ha sido creado por Sebastián Bergman.</w:t>
      </w:r>
    </w:p>
    <w:p w14:paraId="15DA93F3" w14:textId="2A70BE61" w:rsidR="00DD6356" w:rsidRPr="00DD6356" w:rsidRDefault="00DD6356" w:rsidP="00DD6356">
      <w:pPr>
        <w:rPr>
          <w:rFonts w:ascii="Arial" w:hAnsi="Arial" w:cs="Arial"/>
          <w:color w:val="auto"/>
          <w:sz w:val="24"/>
          <w:szCs w:val="24"/>
          <w:lang w:val="es-CO"/>
        </w:rPr>
      </w:pPr>
      <w:r w:rsidRPr="00DD6356">
        <w:rPr>
          <w:rFonts w:ascii="Arial" w:hAnsi="Arial" w:cs="Arial"/>
          <w:color w:val="auto"/>
          <w:sz w:val="24"/>
          <w:szCs w:val="24"/>
          <w:shd w:val="clear" w:color="auto" w:fill="FFFFFF"/>
        </w:rPr>
        <w:t>Se creó con idea de que cuanto antes se detecten los errores en el código antes podrán ser corregidos. Este conocido framework para PHP nos permite crear y ejecutar juegos de test unitarios de manera sencilla Como todos los frameworks de </w:t>
      </w:r>
      <w:hyperlink r:id="rId80" w:tooltip="Prueba unitaria" w:history="1">
        <w:r w:rsidRPr="00DD6356">
          <w:rPr>
            <w:rStyle w:val="Hipervnculo"/>
            <w:rFonts w:ascii="Arial" w:hAnsi="Arial" w:cs="Arial"/>
            <w:color w:val="auto"/>
            <w:sz w:val="24"/>
            <w:szCs w:val="24"/>
            <w:u w:val="none"/>
            <w:shd w:val="clear" w:color="auto" w:fill="FFFFFF"/>
          </w:rPr>
          <w:t>pruebas unitarias</w:t>
        </w:r>
      </w:hyperlink>
      <w:r w:rsidRPr="00DD6356">
        <w:rPr>
          <w:rFonts w:ascii="Arial" w:hAnsi="Arial" w:cs="Arial"/>
          <w:color w:val="auto"/>
          <w:sz w:val="24"/>
          <w:szCs w:val="24"/>
          <w:shd w:val="clear" w:color="auto" w:fill="FFFFFF"/>
        </w:rPr>
        <w:t>, PHPUnit utiliza </w:t>
      </w:r>
      <w:hyperlink r:id="rId81" w:anchor="Assertions" w:tooltip="XUnit" w:history="1">
        <w:r w:rsidRPr="00DD6356">
          <w:rPr>
            <w:rStyle w:val="Hipervnculo"/>
            <w:rFonts w:ascii="Arial" w:hAnsi="Arial" w:cs="Arial"/>
            <w:color w:val="auto"/>
            <w:sz w:val="24"/>
            <w:szCs w:val="24"/>
            <w:u w:val="none"/>
            <w:shd w:val="clear" w:color="auto" w:fill="FFFFFF"/>
          </w:rPr>
          <w:t>assertions</w:t>
        </w:r>
      </w:hyperlink>
      <w:r w:rsidRPr="00DD6356">
        <w:rPr>
          <w:rFonts w:ascii="Arial" w:hAnsi="Arial" w:cs="Arial"/>
          <w:color w:val="auto"/>
          <w:sz w:val="24"/>
          <w:szCs w:val="24"/>
          <w:shd w:val="clear" w:color="auto" w:fill="FFFFFF"/>
        </w:rPr>
        <w:t> para verificar que el comportamiento de una </w:t>
      </w:r>
      <w:r w:rsidRPr="00DD6356">
        <w:rPr>
          <w:rFonts w:ascii="Arial" w:hAnsi="Arial" w:cs="Arial"/>
          <w:i/>
          <w:iCs/>
          <w:color w:val="auto"/>
          <w:sz w:val="24"/>
          <w:szCs w:val="24"/>
          <w:shd w:val="clear" w:color="auto" w:fill="FFFFFF"/>
        </w:rPr>
        <w:t>unidad</w:t>
      </w:r>
      <w:r w:rsidRPr="00DD6356">
        <w:rPr>
          <w:rFonts w:ascii="Arial" w:hAnsi="Arial" w:cs="Arial"/>
          <w:color w:val="auto"/>
          <w:sz w:val="24"/>
          <w:szCs w:val="24"/>
          <w:shd w:val="clear" w:color="auto" w:fill="FFFFFF"/>
        </w:rPr>
        <w:t> de código es el esperado.</w:t>
      </w:r>
    </w:p>
    <w:p w14:paraId="67DAA3E6" w14:textId="0AAB4876" w:rsidR="00DD6356" w:rsidRDefault="00DD6356" w:rsidP="0021697E">
      <w:pPr>
        <w:jc w:val="center"/>
        <w:rPr>
          <w:rFonts w:ascii="Arial" w:hAnsi="Arial" w:cs="Arial"/>
          <w:b/>
          <w:bCs/>
          <w:color w:val="auto"/>
          <w:sz w:val="24"/>
          <w:szCs w:val="24"/>
          <w:lang w:val="es-CO"/>
        </w:rPr>
      </w:pPr>
    </w:p>
    <w:p w14:paraId="680784F2" w14:textId="1EFC48AA" w:rsidR="0021697E" w:rsidRPr="004A0405" w:rsidRDefault="0021697E" w:rsidP="0021697E">
      <w:pPr>
        <w:jc w:val="center"/>
        <w:rPr>
          <w:rFonts w:ascii="Arial" w:hAnsi="Arial" w:cs="Arial"/>
          <w:b/>
          <w:bCs/>
          <w:color w:val="auto"/>
          <w:sz w:val="24"/>
          <w:szCs w:val="24"/>
          <w:lang w:val="es-CO"/>
        </w:rPr>
      </w:pPr>
      <w:r>
        <w:rPr>
          <w:rFonts w:ascii="Arial" w:hAnsi="Arial" w:cs="Arial"/>
          <w:b/>
          <w:bCs/>
          <w:color w:val="auto"/>
          <w:sz w:val="24"/>
          <w:szCs w:val="24"/>
          <w:lang w:val="es-CO"/>
        </w:rPr>
        <w:t>PHP 8.0</w:t>
      </w:r>
    </w:p>
    <w:p w14:paraId="2A00019D" w14:textId="0A0F228D" w:rsidR="00D716C6" w:rsidRPr="0021697E" w:rsidRDefault="0021697E" w:rsidP="009945DB">
      <w:pPr>
        <w:rPr>
          <w:rFonts w:ascii="Arial" w:hAnsi="Arial" w:cs="Arial"/>
          <w:color w:val="auto"/>
          <w:sz w:val="24"/>
          <w:szCs w:val="24"/>
          <w:lang w:val="es-CO"/>
        </w:rPr>
      </w:pPr>
      <w:r w:rsidRPr="0021697E">
        <w:rPr>
          <w:rFonts w:ascii="Arial" w:hAnsi="Arial" w:cs="Arial"/>
          <w:color w:val="auto"/>
          <w:sz w:val="24"/>
          <w:szCs w:val="24"/>
          <w:lang w:val="es-CO"/>
        </w:rPr>
        <w:t>PHP 8.0 es una actualización importante del lenguaje PHP que contiene nuevos recursos y optimizaciones incluyendo argumentos nombrados, tipos de uniones, atributos, promoción de propiedades constructivas, expresiones match, operador nullsafe, JIT (traducción dinámica) y también mejoras en el sistema de tipos, manejo de errores y consistencia en general.</w:t>
      </w:r>
    </w:p>
    <w:p w14:paraId="0DF9E713" w14:textId="47228DA2" w:rsidR="009766EC" w:rsidRPr="004A0405" w:rsidRDefault="009766EC" w:rsidP="009945DB">
      <w:pPr>
        <w:rPr>
          <w:lang w:val="es-CO"/>
        </w:rPr>
      </w:pPr>
    </w:p>
    <w:p w14:paraId="13A04F81" w14:textId="0816BE91" w:rsidR="009766EC" w:rsidRPr="004A0405" w:rsidRDefault="009766EC" w:rsidP="009945DB">
      <w:pPr>
        <w:rPr>
          <w:lang w:val="es-CO"/>
        </w:rPr>
      </w:pPr>
    </w:p>
    <w:p w14:paraId="6B9964B7" w14:textId="76B9A87A" w:rsidR="009766EC" w:rsidRPr="004A0405" w:rsidRDefault="009766EC" w:rsidP="009945DB">
      <w:pPr>
        <w:rPr>
          <w:lang w:val="es-CO"/>
        </w:rPr>
      </w:pPr>
    </w:p>
    <w:p w14:paraId="339B705E" w14:textId="03C3F69F" w:rsidR="006A418F" w:rsidRDefault="006A418F" w:rsidP="006A418F">
      <w:pPr>
        <w:pStyle w:val="Default"/>
        <w:numPr>
          <w:ilvl w:val="0"/>
          <w:numId w:val="8"/>
        </w:numPr>
        <w:jc w:val="center"/>
        <w:rPr>
          <w:b/>
          <w:bCs/>
        </w:rPr>
      </w:pPr>
      <w:r w:rsidRPr="006A418F">
        <w:rPr>
          <w:b/>
          <w:bCs/>
        </w:rPr>
        <w:t>DIAGRAMAS DE MODELAMIENTO</w:t>
      </w:r>
    </w:p>
    <w:p w14:paraId="21ACF872" w14:textId="77777777" w:rsidR="006A418F" w:rsidRPr="006A418F" w:rsidRDefault="006A418F" w:rsidP="006A418F">
      <w:pPr>
        <w:pStyle w:val="Default"/>
        <w:ind w:left="720"/>
      </w:pPr>
    </w:p>
    <w:p w14:paraId="286E88EB" w14:textId="77777777" w:rsidR="006A418F" w:rsidRDefault="006A418F" w:rsidP="006A418F">
      <w:pPr>
        <w:pStyle w:val="Default"/>
        <w:numPr>
          <w:ilvl w:val="1"/>
          <w:numId w:val="8"/>
        </w:numPr>
        <w:rPr>
          <w:b/>
          <w:bCs/>
        </w:rPr>
      </w:pPr>
      <w:r w:rsidRPr="006A418F">
        <w:rPr>
          <w:b/>
          <w:bCs/>
        </w:rPr>
        <w:t>DIAGRAMA DE CLASES</w:t>
      </w:r>
    </w:p>
    <w:p w14:paraId="6D328A41" w14:textId="13185B2D" w:rsidR="006A418F" w:rsidRPr="006A418F" w:rsidRDefault="006A418F" w:rsidP="006A418F">
      <w:pPr>
        <w:pStyle w:val="Default"/>
        <w:ind w:left="360"/>
        <w:rPr>
          <w:b/>
          <w:bCs/>
        </w:rPr>
      </w:pPr>
      <w:r w:rsidRPr="006A418F">
        <w:rPr>
          <w:b/>
          <w:bCs/>
        </w:rPr>
        <w:t xml:space="preserve"> </w:t>
      </w:r>
    </w:p>
    <w:p w14:paraId="24E16296" w14:textId="77777777" w:rsidR="006A418F" w:rsidRDefault="006A418F" w:rsidP="006A418F">
      <w:pPr>
        <w:pStyle w:val="Default"/>
      </w:pPr>
      <w:r w:rsidRPr="006A418F">
        <w:t>El diagrama de clases está compuesto de las entidades y atributos que se crearon para el almacenamiento de datos del software.</w:t>
      </w:r>
    </w:p>
    <w:p w14:paraId="6413A114" w14:textId="2874D378" w:rsidR="006A418F" w:rsidRPr="006A418F" w:rsidRDefault="006A418F" w:rsidP="006A418F">
      <w:pPr>
        <w:pStyle w:val="Default"/>
      </w:pPr>
      <w:r w:rsidRPr="006A418F">
        <w:t xml:space="preserve"> </w:t>
      </w:r>
    </w:p>
    <w:p w14:paraId="7B0406C0" w14:textId="60175DBF" w:rsidR="006A418F" w:rsidRPr="006A418F" w:rsidRDefault="006A418F" w:rsidP="006A418F">
      <w:pPr>
        <w:pStyle w:val="Default"/>
        <w:numPr>
          <w:ilvl w:val="1"/>
          <w:numId w:val="9"/>
        </w:numPr>
      </w:pPr>
      <w:r w:rsidRPr="006A418F">
        <w:t>Figura 1. Diagrama de modelado de clases</w:t>
      </w:r>
    </w:p>
    <w:p w14:paraId="214D6566" w14:textId="3137B446" w:rsidR="009766EC" w:rsidRDefault="009766EC" w:rsidP="009945DB"/>
    <w:p w14:paraId="410BC070" w14:textId="7AE26ED0" w:rsidR="009766EC" w:rsidRDefault="009766EC" w:rsidP="009945DB"/>
    <w:p w14:paraId="5BC21181" w14:textId="3F266A17" w:rsidR="009766EC" w:rsidRDefault="009766EC" w:rsidP="009945DB"/>
    <w:p w14:paraId="3FC0C13B" w14:textId="60C1DC35" w:rsidR="009766EC" w:rsidRDefault="009766EC" w:rsidP="009945DB"/>
    <w:p w14:paraId="0829CD0D" w14:textId="46AC1F7F" w:rsidR="009766EC" w:rsidRDefault="009766EC" w:rsidP="009945DB"/>
    <w:p w14:paraId="544138AE" w14:textId="65285A7A" w:rsidR="009766EC" w:rsidRDefault="009766EC" w:rsidP="009945DB"/>
    <w:p w14:paraId="5823F068" w14:textId="75CAA9CF" w:rsidR="009766EC" w:rsidRDefault="009766EC" w:rsidP="009945DB"/>
    <w:p w14:paraId="7AE156D8" w14:textId="31CD84FF" w:rsidR="009766EC" w:rsidRDefault="009766EC" w:rsidP="009945DB"/>
    <w:p w14:paraId="3473ED19" w14:textId="5E5BB657" w:rsidR="009766EC" w:rsidRDefault="009766EC" w:rsidP="009945DB"/>
    <w:p w14:paraId="7F6F14C6" w14:textId="637CE2B8" w:rsidR="009766EC" w:rsidRDefault="009766EC" w:rsidP="009945DB"/>
    <w:p w14:paraId="4912912C" w14:textId="68582723" w:rsidR="009766EC" w:rsidRDefault="009766EC" w:rsidP="009945DB"/>
    <w:p w14:paraId="18E267F9" w14:textId="40BB7168" w:rsidR="009766EC" w:rsidRDefault="009766EC" w:rsidP="009945DB"/>
    <w:p w14:paraId="71FA743A" w14:textId="3049BFEB" w:rsidR="009766EC" w:rsidRDefault="009766EC" w:rsidP="009945DB"/>
    <w:p w14:paraId="1854751D" w14:textId="7B1D8BBC" w:rsidR="009766EC" w:rsidRDefault="009766EC" w:rsidP="009945DB"/>
    <w:p w14:paraId="37869FF6" w14:textId="42B3732A" w:rsidR="009766EC" w:rsidRDefault="009766EC" w:rsidP="009945DB"/>
    <w:p w14:paraId="7955E114" w14:textId="6EA8BFC3" w:rsidR="009766EC" w:rsidRDefault="009766EC" w:rsidP="009945DB"/>
    <w:p w14:paraId="5AD193A6" w14:textId="351A323A" w:rsidR="009766EC" w:rsidRDefault="009766EC" w:rsidP="009945DB"/>
    <w:p w14:paraId="4905BCA0" w14:textId="7C2232FE" w:rsidR="009766EC" w:rsidRDefault="009766EC" w:rsidP="009945DB"/>
    <w:p w14:paraId="470B378E" w14:textId="145F110A" w:rsidR="009766EC" w:rsidRDefault="009766EC" w:rsidP="009945DB"/>
    <w:p w14:paraId="1E1D66EE" w14:textId="69027813" w:rsidR="009766EC" w:rsidRDefault="009766EC" w:rsidP="009945DB"/>
    <w:p w14:paraId="1EC552E9" w14:textId="130A7E9A" w:rsidR="009766EC" w:rsidRDefault="009766EC" w:rsidP="009945DB"/>
    <w:p w14:paraId="14A79824" w14:textId="27F009D4" w:rsidR="009766EC" w:rsidRDefault="009766EC" w:rsidP="009945DB"/>
    <w:p w14:paraId="3EB5DDCA" w14:textId="620A5BB5" w:rsidR="009302CD" w:rsidRDefault="009302CD" w:rsidP="009945DB"/>
    <w:p w14:paraId="426D19FA" w14:textId="6E8A62E2" w:rsidR="009302CD" w:rsidRDefault="009302CD" w:rsidP="009945DB"/>
    <w:p w14:paraId="4E007ADA" w14:textId="0375D5B1" w:rsidR="009302CD" w:rsidRDefault="009302CD" w:rsidP="009945DB"/>
    <w:p w14:paraId="5A938845" w14:textId="68DF95E8" w:rsidR="009302CD" w:rsidRDefault="009302CD" w:rsidP="009945DB"/>
    <w:p w14:paraId="6486D320" w14:textId="235E5768" w:rsidR="009302CD" w:rsidRDefault="009302CD" w:rsidP="009945DB"/>
    <w:p w14:paraId="754BF005" w14:textId="7D43D557" w:rsidR="009302CD" w:rsidRDefault="009302CD" w:rsidP="009945DB"/>
    <w:p w14:paraId="1E5D85B7" w14:textId="3C1B84AF" w:rsidR="009766EC" w:rsidRDefault="009766EC" w:rsidP="009945DB"/>
    <w:p w14:paraId="06BDF97B" w14:textId="77777777" w:rsidR="00FE6003" w:rsidRDefault="00FE6003" w:rsidP="009945DB"/>
    <w:p w14:paraId="0B1157C6" w14:textId="33610379" w:rsidR="009766EC" w:rsidRDefault="009766EC" w:rsidP="009945DB"/>
    <w:p w14:paraId="64AEFBEF" w14:textId="25FC2F98" w:rsidR="00920FBB" w:rsidRDefault="00920FBB" w:rsidP="00920FBB">
      <w:pPr>
        <w:pStyle w:val="Default"/>
        <w:numPr>
          <w:ilvl w:val="1"/>
          <w:numId w:val="8"/>
        </w:numPr>
        <w:rPr>
          <w:b/>
          <w:bCs/>
          <w:color w:val="auto"/>
        </w:rPr>
      </w:pPr>
      <w:r w:rsidRPr="00920FBB">
        <w:rPr>
          <w:b/>
          <w:bCs/>
          <w:color w:val="auto"/>
        </w:rPr>
        <w:lastRenderedPageBreak/>
        <w:t xml:space="preserve">DIAGRAMA DE CASOS DE USO </w:t>
      </w:r>
    </w:p>
    <w:p w14:paraId="40BCCC73" w14:textId="77777777" w:rsidR="00920FBB" w:rsidRPr="00920FBB" w:rsidRDefault="00920FBB" w:rsidP="00920FBB">
      <w:pPr>
        <w:pStyle w:val="Default"/>
        <w:ind w:left="1080"/>
        <w:rPr>
          <w:color w:val="auto"/>
        </w:rPr>
      </w:pPr>
    </w:p>
    <w:p w14:paraId="2803FF6E" w14:textId="0B409017" w:rsidR="00920FBB" w:rsidRDefault="00920FBB" w:rsidP="00920FBB">
      <w:pPr>
        <w:pStyle w:val="Default"/>
        <w:rPr>
          <w:color w:val="auto"/>
        </w:rPr>
      </w:pPr>
      <w:r w:rsidRPr="00920FBB">
        <w:rPr>
          <w:color w:val="auto"/>
        </w:rPr>
        <w:t xml:space="preserve">En el diagrama de caso de uso se detalla el papel a desempeñar en relación con el aplicativo por parte de las personas relacionadas, en este caso el actor principal es el niño con síndrome de Down, y sus administradores o acompañantes son: El terapeuta, docente, padre de familia o psicólogo. </w:t>
      </w:r>
    </w:p>
    <w:p w14:paraId="46E47E00" w14:textId="77777777" w:rsidR="00920FBB" w:rsidRPr="00920FBB" w:rsidRDefault="00920FBB" w:rsidP="00920FBB">
      <w:pPr>
        <w:pStyle w:val="Default"/>
        <w:rPr>
          <w:color w:val="auto"/>
        </w:rPr>
      </w:pPr>
    </w:p>
    <w:p w14:paraId="2BCF09CE" w14:textId="448A2F37" w:rsidR="009766EC" w:rsidRPr="00920FBB" w:rsidRDefault="009302CD" w:rsidP="00920FBB">
      <w:pPr>
        <w:rPr>
          <w:rFonts w:ascii="Arial" w:hAnsi="Arial" w:cs="Arial"/>
          <w:color w:val="auto"/>
          <w:sz w:val="24"/>
          <w:szCs w:val="24"/>
        </w:rPr>
      </w:pPr>
      <w:r w:rsidRPr="009302CD">
        <w:rPr>
          <w:noProof/>
        </w:rPr>
        <w:drawing>
          <wp:anchor distT="0" distB="0" distL="114300" distR="114300" simplePos="0" relativeHeight="251654144" behindDoc="0" locked="0" layoutInCell="1" allowOverlap="1" wp14:anchorId="27D845F2" wp14:editId="5E583EF3">
            <wp:simplePos x="0" y="0"/>
            <wp:positionH relativeFrom="column">
              <wp:posOffset>-349885</wp:posOffset>
            </wp:positionH>
            <wp:positionV relativeFrom="paragraph">
              <wp:posOffset>369570</wp:posOffset>
            </wp:positionV>
            <wp:extent cx="3057525" cy="3199130"/>
            <wp:effectExtent l="0" t="0" r="0" b="0"/>
            <wp:wrapNone/>
            <wp:docPr id="85" name="Google Shape;85;p1"/>
            <wp:cNvGraphicFramePr/>
            <a:graphic xmlns:a="http://schemas.openxmlformats.org/drawingml/2006/main">
              <a:graphicData uri="http://schemas.openxmlformats.org/drawingml/2006/picture">
                <pic:pic xmlns:pic="http://schemas.openxmlformats.org/drawingml/2006/picture">
                  <pic:nvPicPr>
                    <pic:cNvPr id="85" name="Google Shape;85;p1"/>
                    <pic:cNvPicPr preferRelativeResize="0"/>
                  </pic:nvPicPr>
                  <pic:blipFill rotWithShape="1">
                    <a:blip r:embed="rId82">
                      <a:alphaModFix/>
                    </a:blip>
                    <a:srcRect/>
                    <a:stretch/>
                  </pic:blipFill>
                  <pic:spPr>
                    <a:xfrm>
                      <a:off x="0" y="0"/>
                      <a:ext cx="3057525" cy="319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FBB" w:rsidRPr="00920FBB">
        <w:rPr>
          <w:rFonts w:ascii="Arial" w:hAnsi="Arial" w:cs="Arial"/>
          <w:color w:val="auto"/>
          <w:sz w:val="24"/>
          <w:szCs w:val="24"/>
        </w:rPr>
        <w:t>Figura 2. Diagrama de casos de uso</w:t>
      </w:r>
      <w:r>
        <w:rPr>
          <w:rFonts w:ascii="Arial" w:hAnsi="Arial" w:cs="Arial"/>
          <w:color w:val="auto"/>
          <w:sz w:val="24"/>
          <w:szCs w:val="24"/>
        </w:rPr>
        <w:t>: Login</w:t>
      </w:r>
      <w:r w:rsidR="006A7440">
        <w:rPr>
          <w:rFonts w:ascii="Arial" w:hAnsi="Arial" w:cs="Arial"/>
          <w:color w:val="auto"/>
          <w:sz w:val="24"/>
          <w:szCs w:val="24"/>
        </w:rPr>
        <w:t xml:space="preserve"> </w:t>
      </w:r>
      <w:r>
        <w:rPr>
          <w:rFonts w:ascii="Arial" w:hAnsi="Arial" w:cs="Arial"/>
          <w:color w:val="auto"/>
          <w:sz w:val="24"/>
          <w:szCs w:val="24"/>
        </w:rPr>
        <w:t>-</w:t>
      </w:r>
      <w:r w:rsidR="006A7440">
        <w:rPr>
          <w:rFonts w:ascii="Arial" w:hAnsi="Arial" w:cs="Arial"/>
          <w:color w:val="auto"/>
          <w:sz w:val="24"/>
          <w:szCs w:val="24"/>
        </w:rPr>
        <w:t xml:space="preserve"> </w:t>
      </w:r>
      <w:r>
        <w:rPr>
          <w:rFonts w:ascii="Arial" w:hAnsi="Arial" w:cs="Arial"/>
          <w:color w:val="auto"/>
          <w:sz w:val="24"/>
          <w:szCs w:val="24"/>
        </w:rPr>
        <w:t>Logout</w:t>
      </w:r>
    </w:p>
    <w:p w14:paraId="6D7D482A" w14:textId="7C430A02" w:rsidR="009766EC" w:rsidRDefault="009302CD" w:rsidP="009945DB">
      <w:r w:rsidRPr="009302CD">
        <w:rPr>
          <w:noProof/>
        </w:rPr>
        <w:drawing>
          <wp:anchor distT="0" distB="0" distL="114300" distR="114300" simplePos="0" relativeHeight="251657216" behindDoc="0" locked="0" layoutInCell="1" allowOverlap="1" wp14:anchorId="34AF980E" wp14:editId="1BD56348">
            <wp:simplePos x="0" y="0"/>
            <wp:positionH relativeFrom="column">
              <wp:posOffset>3060065</wp:posOffset>
            </wp:positionH>
            <wp:positionV relativeFrom="paragraph">
              <wp:posOffset>8890</wp:posOffset>
            </wp:positionV>
            <wp:extent cx="2838450" cy="3105150"/>
            <wp:effectExtent l="0" t="0" r="0" b="0"/>
            <wp:wrapNone/>
            <wp:docPr id="86" name="Google Shape;86;p1"/>
            <wp:cNvGraphicFramePr/>
            <a:graphic xmlns:a="http://schemas.openxmlformats.org/drawingml/2006/main">
              <a:graphicData uri="http://schemas.openxmlformats.org/drawingml/2006/picture">
                <pic:pic xmlns:pic="http://schemas.openxmlformats.org/drawingml/2006/picture">
                  <pic:nvPicPr>
                    <pic:cNvPr id="86" name="Google Shape;86;p1"/>
                    <pic:cNvPicPr preferRelativeResize="0"/>
                  </pic:nvPicPr>
                  <pic:blipFill rotWithShape="1">
                    <a:blip r:embed="rId83">
                      <a:alphaModFix/>
                    </a:blip>
                    <a:srcRect/>
                    <a:stretch/>
                  </pic:blipFill>
                  <pic:spPr>
                    <a:xfrm>
                      <a:off x="0" y="0"/>
                      <a:ext cx="2838994" cy="3105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DC6F6" w14:textId="1E42F4C9" w:rsidR="009766EC" w:rsidRDefault="009766EC" w:rsidP="009945DB"/>
    <w:p w14:paraId="54966B94" w14:textId="5ECC659C" w:rsidR="009766EC" w:rsidRDefault="009766EC" w:rsidP="009945DB"/>
    <w:p w14:paraId="7614B912" w14:textId="140CF0D0" w:rsidR="009766EC" w:rsidRDefault="009766EC" w:rsidP="009945DB"/>
    <w:p w14:paraId="4F7F060C" w14:textId="3690D31D" w:rsidR="009766EC" w:rsidRDefault="009766EC" w:rsidP="009945DB"/>
    <w:p w14:paraId="48261AD8" w14:textId="08D1C9A3" w:rsidR="009766EC" w:rsidRDefault="009766EC" w:rsidP="009945DB"/>
    <w:p w14:paraId="60F7A795" w14:textId="0FCAA895" w:rsidR="009766EC" w:rsidRDefault="009766EC" w:rsidP="009945DB"/>
    <w:p w14:paraId="41EE6D8F" w14:textId="72EDDA57" w:rsidR="009766EC" w:rsidRDefault="009766EC" w:rsidP="009945DB"/>
    <w:p w14:paraId="29DE422E" w14:textId="4E9D9AE1" w:rsidR="009766EC" w:rsidRDefault="009766EC" w:rsidP="009945DB"/>
    <w:p w14:paraId="0F4B7E1C" w14:textId="5379D891" w:rsidR="009766EC" w:rsidRDefault="009766EC" w:rsidP="009945DB"/>
    <w:p w14:paraId="359AEE0F" w14:textId="13AB8EB1" w:rsidR="009766EC" w:rsidRDefault="009766EC" w:rsidP="009945DB"/>
    <w:p w14:paraId="378DDC97" w14:textId="1FA8B64D" w:rsidR="009766EC" w:rsidRDefault="009766EC" w:rsidP="009945DB"/>
    <w:p w14:paraId="3814566D" w14:textId="0FF66C78" w:rsidR="009766EC" w:rsidRDefault="009766EC" w:rsidP="009945DB"/>
    <w:p w14:paraId="7B83DD42" w14:textId="3C996269" w:rsidR="009766EC" w:rsidRPr="009302CD" w:rsidRDefault="009302CD" w:rsidP="009945DB">
      <w:pPr>
        <w:rPr>
          <w:rFonts w:ascii="Arial" w:hAnsi="Arial" w:cs="Arial"/>
          <w:color w:val="auto"/>
          <w:sz w:val="24"/>
          <w:szCs w:val="24"/>
        </w:rPr>
      </w:pPr>
      <w:r w:rsidRPr="009302CD">
        <w:rPr>
          <w:rFonts w:ascii="Arial" w:hAnsi="Arial" w:cs="Arial"/>
          <w:color w:val="auto"/>
          <w:sz w:val="24"/>
          <w:szCs w:val="24"/>
        </w:rPr>
        <w:t>Módulos:</w:t>
      </w:r>
    </w:p>
    <w:p w14:paraId="0995CB67" w14:textId="168B7BA0" w:rsidR="009766EC" w:rsidRDefault="009766EC" w:rsidP="009945DB"/>
    <w:p w14:paraId="001269A4" w14:textId="388C73C6" w:rsidR="009302CD" w:rsidRDefault="009302CD" w:rsidP="009945DB">
      <w:r w:rsidRPr="009302CD">
        <w:rPr>
          <w:noProof/>
        </w:rPr>
        <w:drawing>
          <wp:inline distT="0" distB="0" distL="0" distR="0" wp14:anchorId="7F423E9B" wp14:editId="0D64DD02">
            <wp:extent cx="3343275" cy="2181225"/>
            <wp:effectExtent l="0" t="0" r="0" b="0"/>
            <wp:docPr id="92" name="Google Shape;92;p2"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92" name="Google Shape;92;p2" descr="Diagrama, Esquemático&#10;&#10;Descripción generada automáticamente"/>
                    <pic:cNvPicPr preferRelativeResize="0"/>
                  </pic:nvPicPr>
                  <pic:blipFill rotWithShape="1">
                    <a:blip r:embed="rId84">
                      <a:alphaModFix/>
                    </a:blip>
                    <a:srcRect/>
                    <a:stretch/>
                  </pic:blipFill>
                  <pic:spPr>
                    <a:xfrm>
                      <a:off x="0" y="0"/>
                      <a:ext cx="3343275" cy="2181225"/>
                    </a:xfrm>
                    <a:prstGeom prst="rect">
                      <a:avLst/>
                    </a:prstGeom>
                    <a:noFill/>
                    <a:ln>
                      <a:noFill/>
                    </a:ln>
                  </pic:spPr>
                </pic:pic>
              </a:graphicData>
            </a:graphic>
          </wp:inline>
        </w:drawing>
      </w:r>
    </w:p>
    <w:p w14:paraId="7F5EECC3" w14:textId="717A58C0" w:rsidR="009302CD" w:rsidRDefault="009302CD" w:rsidP="009945DB"/>
    <w:p w14:paraId="7DABBDA6" w14:textId="76517B2A" w:rsidR="009302CD" w:rsidRPr="009302CD" w:rsidRDefault="009302CD" w:rsidP="009945DB">
      <w:pPr>
        <w:rPr>
          <w:rFonts w:ascii="Arial" w:hAnsi="Arial" w:cs="Arial"/>
          <w:color w:val="auto"/>
          <w:sz w:val="24"/>
          <w:szCs w:val="24"/>
        </w:rPr>
      </w:pPr>
      <w:r w:rsidRPr="009302CD">
        <w:rPr>
          <w:rFonts w:ascii="Arial" w:hAnsi="Arial" w:cs="Arial"/>
          <w:color w:val="auto"/>
          <w:sz w:val="24"/>
          <w:szCs w:val="24"/>
        </w:rPr>
        <w:lastRenderedPageBreak/>
        <w:t>Gestión Usuarios:</w:t>
      </w:r>
    </w:p>
    <w:p w14:paraId="66316917" w14:textId="72AF34FE" w:rsidR="009302CD" w:rsidRDefault="009302CD" w:rsidP="009945DB">
      <w:r w:rsidRPr="009302CD">
        <w:rPr>
          <w:noProof/>
        </w:rPr>
        <w:drawing>
          <wp:inline distT="0" distB="0" distL="0" distR="0" wp14:anchorId="4690EB7C" wp14:editId="07FB853A">
            <wp:extent cx="5548630" cy="3127375"/>
            <wp:effectExtent l="0" t="0" r="0" b="0"/>
            <wp:docPr id="98" name="Google Shape;98;p3"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98" name="Google Shape;98;p3" descr="Diagrama&#10;&#10;Descripción generada automáticamente"/>
                    <pic:cNvPicPr preferRelativeResize="0"/>
                  </pic:nvPicPr>
                  <pic:blipFill rotWithShape="1">
                    <a:blip r:embed="rId85">
                      <a:alphaModFix/>
                    </a:blip>
                    <a:srcRect/>
                    <a:stretch/>
                  </pic:blipFill>
                  <pic:spPr>
                    <a:xfrm>
                      <a:off x="0" y="0"/>
                      <a:ext cx="5548630" cy="3127375"/>
                    </a:xfrm>
                    <a:prstGeom prst="rect">
                      <a:avLst/>
                    </a:prstGeom>
                    <a:noFill/>
                    <a:ln>
                      <a:noFill/>
                    </a:ln>
                  </pic:spPr>
                </pic:pic>
              </a:graphicData>
            </a:graphic>
          </wp:inline>
        </w:drawing>
      </w:r>
    </w:p>
    <w:p w14:paraId="6D3BB2EF" w14:textId="658B171C" w:rsidR="009302CD" w:rsidRDefault="009302CD" w:rsidP="009945DB"/>
    <w:p w14:paraId="5A670359" w14:textId="776516FD" w:rsidR="009302CD" w:rsidRDefault="009302CD" w:rsidP="009945DB"/>
    <w:p w14:paraId="33C0E1EF" w14:textId="0A821B12" w:rsidR="009766EC" w:rsidRPr="009302CD" w:rsidRDefault="009302CD" w:rsidP="009945DB">
      <w:pPr>
        <w:rPr>
          <w:rFonts w:ascii="Arial" w:hAnsi="Arial" w:cs="Arial"/>
          <w:color w:val="auto"/>
          <w:sz w:val="24"/>
          <w:szCs w:val="24"/>
        </w:rPr>
      </w:pPr>
      <w:r w:rsidRPr="009302CD">
        <w:rPr>
          <w:rFonts w:ascii="Arial" w:hAnsi="Arial" w:cs="Arial"/>
          <w:color w:val="auto"/>
          <w:sz w:val="24"/>
          <w:szCs w:val="24"/>
        </w:rPr>
        <w:t>Modulo Proveedores:</w:t>
      </w:r>
    </w:p>
    <w:p w14:paraId="3C5540A1" w14:textId="0D54499A" w:rsidR="009302CD" w:rsidRDefault="009302CD" w:rsidP="009945DB">
      <w:r w:rsidRPr="009302CD">
        <w:rPr>
          <w:noProof/>
        </w:rPr>
        <w:drawing>
          <wp:inline distT="0" distB="0" distL="0" distR="0" wp14:anchorId="75983F02" wp14:editId="40A1BAC9">
            <wp:extent cx="5548630" cy="3130550"/>
            <wp:effectExtent l="0" t="0" r="0" b="0"/>
            <wp:docPr id="104" name="Google Shape;104;p4"/>
            <wp:cNvGraphicFramePr/>
            <a:graphic xmlns:a="http://schemas.openxmlformats.org/drawingml/2006/main">
              <a:graphicData uri="http://schemas.openxmlformats.org/drawingml/2006/picture">
                <pic:pic xmlns:pic="http://schemas.openxmlformats.org/drawingml/2006/picture">
                  <pic:nvPicPr>
                    <pic:cNvPr id="104" name="Google Shape;104;p4"/>
                    <pic:cNvPicPr preferRelativeResize="0"/>
                  </pic:nvPicPr>
                  <pic:blipFill rotWithShape="1">
                    <a:blip r:embed="rId86">
                      <a:alphaModFix/>
                    </a:blip>
                    <a:srcRect/>
                    <a:stretch/>
                  </pic:blipFill>
                  <pic:spPr>
                    <a:xfrm>
                      <a:off x="0" y="0"/>
                      <a:ext cx="5548630" cy="3130550"/>
                    </a:xfrm>
                    <a:prstGeom prst="rect">
                      <a:avLst/>
                    </a:prstGeom>
                    <a:noFill/>
                    <a:ln>
                      <a:noFill/>
                    </a:ln>
                  </pic:spPr>
                </pic:pic>
              </a:graphicData>
            </a:graphic>
          </wp:inline>
        </w:drawing>
      </w:r>
    </w:p>
    <w:p w14:paraId="1AEE89D5" w14:textId="02D411C0" w:rsidR="009766EC" w:rsidRDefault="009766EC" w:rsidP="009945DB"/>
    <w:p w14:paraId="1CB9A9D3" w14:textId="77777777" w:rsidR="009302CD" w:rsidRDefault="009302CD" w:rsidP="009945DB"/>
    <w:p w14:paraId="33BB086B" w14:textId="7238A9B9" w:rsidR="009302CD" w:rsidRPr="009302CD" w:rsidRDefault="009302CD" w:rsidP="009945DB">
      <w:pPr>
        <w:rPr>
          <w:rFonts w:ascii="Arial" w:hAnsi="Arial" w:cs="Arial"/>
          <w:color w:val="auto"/>
          <w:sz w:val="24"/>
          <w:szCs w:val="24"/>
        </w:rPr>
      </w:pPr>
      <w:r w:rsidRPr="009302CD">
        <w:rPr>
          <w:rFonts w:ascii="Arial" w:hAnsi="Arial" w:cs="Arial"/>
          <w:color w:val="auto"/>
          <w:sz w:val="24"/>
          <w:szCs w:val="24"/>
        </w:rPr>
        <w:lastRenderedPageBreak/>
        <w:t>Modulo Bodega:</w:t>
      </w:r>
    </w:p>
    <w:p w14:paraId="11DB1382" w14:textId="1C882524" w:rsidR="009766EC" w:rsidRDefault="009766EC" w:rsidP="009945DB"/>
    <w:p w14:paraId="2E05916C" w14:textId="1E84C4B1" w:rsidR="009766EC" w:rsidRDefault="009302CD" w:rsidP="009945DB">
      <w:r w:rsidRPr="009302CD">
        <w:rPr>
          <w:noProof/>
        </w:rPr>
        <w:drawing>
          <wp:inline distT="0" distB="0" distL="0" distR="0" wp14:anchorId="667A8514" wp14:editId="20E7D034">
            <wp:extent cx="5548630" cy="3256915"/>
            <wp:effectExtent l="0" t="0" r="0" b="0"/>
            <wp:docPr id="110" name="Google Shape;110;p5" descr="Diagrama, Dibujo de ingeniería&#10;&#10;Descripción generada automáticamente"/>
            <wp:cNvGraphicFramePr/>
            <a:graphic xmlns:a="http://schemas.openxmlformats.org/drawingml/2006/main">
              <a:graphicData uri="http://schemas.openxmlformats.org/drawingml/2006/picture">
                <pic:pic xmlns:pic="http://schemas.openxmlformats.org/drawingml/2006/picture">
                  <pic:nvPicPr>
                    <pic:cNvPr id="110" name="Google Shape;110;p5" descr="Diagrama, Dibujo de ingeniería&#10;&#10;Descripción generada automáticamente"/>
                    <pic:cNvPicPr preferRelativeResize="0"/>
                  </pic:nvPicPr>
                  <pic:blipFill rotWithShape="1">
                    <a:blip r:embed="rId87">
                      <a:alphaModFix/>
                    </a:blip>
                    <a:srcRect/>
                    <a:stretch/>
                  </pic:blipFill>
                  <pic:spPr>
                    <a:xfrm>
                      <a:off x="0" y="0"/>
                      <a:ext cx="5548630" cy="3256915"/>
                    </a:xfrm>
                    <a:prstGeom prst="rect">
                      <a:avLst/>
                    </a:prstGeom>
                    <a:noFill/>
                    <a:ln>
                      <a:noFill/>
                    </a:ln>
                  </pic:spPr>
                </pic:pic>
              </a:graphicData>
            </a:graphic>
          </wp:inline>
        </w:drawing>
      </w:r>
    </w:p>
    <w:p w14:paraId="2EA5A3AD" w14:textId="77777777" w:rsidR="009302CD" w:rsidRDefault="009302CD" w:rsidP="009945DB"/>
    <w:p w14:paraId="308ED1E3" w14:textId="2384F79F" w:rsidR="009766EC" w:rsidRPr="009302CD" w:rsidRDefault="009302CD" w:rsidP="009945DB">
      <w:pPr>
        <w:rPr>
          <w:rFonts w:ascii="Arial" w:hAnsi="Arial" w:cs="Arial"/>
          <w:color w:val="auto"/>
          <w:sz w:val="24"/>
          <w:szCs w:val="24"/>
        </w:rPr>
      </w:pPr>
      <w:r w:rsidRPr="009302CD">
        <w:rPr>
          <w:rFonts w:ascii="Arial" w:hAnsi="Arial" w:cs="Arial"/>
          <w:color w:val="auto"/>
          <w:sz w:val="24"/>
          <w:szCs w:val="24"/>
        </w:rPr>
        <w:t>Modulo Inventarios:</w:t>
      </w:r>
    </w:p>
    <w:p w14:paraId="6DEA135F" w14:textId="48B43BD5" w:rsidR="009766EC" w:rsidRDefault="009302CD" w:rsidP="009945DB">
      <w:r w:rsidRPr="009302CD">
        <w:rPr>
          <w:noProof/>
        </w:rPr>
        <w:drawing>
          <wp:inline distT="0" distB="0" distL="0" distR="0" wp14:anchorId="47861A7D" wp14:editId="337F6784">
            <wp:extent cx="5548630" cy="2771140"/>
            <wp:effectExtent l="0" t="0" r="0" b="0"/>
            <wp:docPr id="116" name="Google Shape;116;p6"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16" name="Google Shape;116;p6" descr="Diagrama&#10;&#10;Descripción generada automáticamente"/>
                    <pic:cNvPicPr preferRelativeResize="0"/>
                  </pic:nvPicPr>
                  <pic:blipFill rotWithShape="1">
                    <a:blip r:embed="rId88">
                      <a:alphaModFix/>
                    </a:blip>
                    <a:srcRect/>
                    <a:stretch/>
                  </pic:blipFill>
                  <pic:spPr>
                    <a:xfrm>
                      <a:off x="0" y="0"/>
                      <a:ext cx="5548630" cy="2771140"/>
                    </a:xfrm>
                    <a:prstGeom prst="rect">
                      <a:avLst/>
                    </a:prstGeom>
                    <a:noFill/>
                    <a:ln>
                      <a:noFill/>
                    </a:ln>
                  </pic:spPr>
                </pic:pic>
              </a:graphicData>
            </a:graphic>
          </wp:inline>
        </w:drawing>
      </w:r>
    </w:p>
    <w:p w14:paraId="456835DE" w14:textId="4ECBBBFD" w:rsidR="009302CD" w:rsidRDefault="009302CD" w:rsidP="009945DB"/>
    <w:p w14:paraId="78F7BB5D" w14:textId="52DBD28C" w:rsidR="009302CD" w:rsidRDefault="009302CD" w:rsidP="009945DB"/>
    <w:p w14:paraId="56293720" w14:textId="0634A08B" w:rsidR="009302CD" w:rsidRDefault="009302CD" w:rsidP="009945DB"/>
    <w:p w14:paraId="14072CCB" w14:textId="4100D3FD" w:rsidR="009302CD" w:rsidRPr="009302CD" w:rsidRDefault="009302CD" w:rsidP="009945DB">
      <w:pPr>
        <w:rPr>
          <w:rFonts w:ascii="Arial" w:hAnsi="Arial" w:cs="Arial"/>
          <w:color w:val="auto"/>
          <w:sz w:val="24"/>
          <w:szCs w:val="24"/>
        </w:rPr>
      </w:pPr>
      <w:r w:rsidRPr="009302CD">
        <w:rPr>
          <w:rFonts w:ascii="Arial" w:hAnsi="Arial" w:cs="Arial"/>
          <w:color w:val="auto"/>
          <w:sz w:val="24"/>
          <w:szCs w:val="24"/>
        </w:rPr>
        <w:lastRenderedPageBreak/>
        <w:t>Modulo Clientes:</w:t>
      </w:r>
    </w:p>
    <w:p w14:paraId="3AF29A4F" w14:textId="57D173E4" w:rsidR="009302CD" w:rsidRDefault="009302CD" w:rsidP="009945DB">
      <w:r w:rsidRPr="009302CD">
        <w:rPr>
          <w:noProof/>
        </w:rPr>
        <w:drawing>
          <wp:inline distT="0" distB="0" distL="0" distR="0" wp14:anchorId="27136EDF" wp14:editId="721174FF">
            <wp:extent cx="5548630" cy="3387725"/>
            <wp:effectExtent l="0" t="0" r="0" b="0"/>
            <wp:docPr id="122" name="Google Shape;122;p7"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22" name="Google Shape;122;p7" descr="Diagrama&#10;&#10;Descripción generada automáticamente"/>
                    <pic:cNvPicPr preferRelativeResize="0"/>
                  </pic:nvPicPr>
                  <pic:blipFill rotWithShape="1">
                    <a:blip r:embed="rId89">
                      <a:alphaModFix/>
                    </a:blip>
                    <a:srcRect/>
                    <a:stretch/>
                  </pic:blipFill>
                  <pic:spPr>
                    <a:xfrm>
                      <a:off x="0" y="0"/>
                      <a:ext cx="5548630" cy="3387725"/>
                    </a:xfrm>
                    <a:prstGeom prst="rect">
                      <a:avLst/>
                    </a:prstGeom>
                    <a:noFill/>
                    <a:ln>
                      <a:noFill/>
                    </a:ln>
                  </pic:spPr>
                </pic:pic>
              </a:graphicData>
            </a:graphic>
          </wp:inline>
        </w:drawing>
      </w:r>
    </w:p>
    <w:p w14:paraId="1957C9A6" w14:textId="57DF9449" w:rsidR="009302CD" w:rsidRDefault="009302CD" w:rsidP="009945DB"/>
    <w:p w14:paraId="37488A17" w14:textId="346D0380" w:rsidR="009302CD" w:rsidRDefault="009302CD" w:rsidP="009945DB">
      <w:pPr>
        <w:rPr>
          <w:rFonts w:ascii="Arial" w:hAnsi="Arial" w:cs="Arial"/>
          <w:color w:val="auto"/>
          <w:sz w:val="24"/>
          <w:szCs w:val="24"/>
        </w:rPr>
      </w:pPr>
      <w:r w:rsidRPr="009302CD">
        <w:rPr>
          <w:rFonts w:ascii="Arial" w:hAnsi="Arial" w:cs="Arial"/>
          <w:color w:val="auto"/>
          <w:sz w:val="24"/>
          <w:szCs w:val="24"/>
        </w:rPr>
        <w:t>Modulo Ventas:</w:t>
      </w:r>
    </w:p>
    <w:p w14:paraId="552C2362" w14:textId="4B135B39" w:rsidR="009302CD" w:rsidRPr="009302CD" w:rsidRDefault="009302CD" w:rsidP="009945DB">
      <w:pPr>
        <w:rPr>
          <w:rFonts w:ascii="Arial" w:hAnsi="Arial" w:cs="Arial"/>
          <w:color w:val="auto"/>
          <w:sz w:val="24"/>
          <w:szCs w:val="24"/>
        </w:rPr>
      </w:pPr>
      <w:r w:rsidRPr="009302CD">
        <w:rPr>
          <w:rFonts w:ascii="Arial" w:hAnsi="Arial" w:cs="Arial"/>
          <w:noProof/>
          <w:color w:val="auto"/>
          <w:sz w:val="24"/>
          <w:szCs w:val="24"/>
        </w:rPr>
        <w:drawing>
          <wp:inline distT="0" distB="0" distL="0" distR="0" wp14:anchorId="409F6BD4" wp14:editId="69A97B19">
            <wp:extent cx="5548630" cy="3425190"/>
            <wp:effectExtent l="0" t="0" r="0" b="0"/>
            <wp:docPr id="128" name="Google Shape;128;p8"/>
            <wp:cNvGraphicFramePr/>
            <a:graphic xmlns:a="http://schemas.openxmlformats.org/drawingml/2006/main">
              <a:graphicData uri="http://schemas.openxmlformats.org/drawingml/2006/picture">
                <pic:pic xmlns:pic="http://schemas.openxmlformats.org/drawingml/2006/picture">
                  <pic:nvPicPr>
                    <pic:cNvPr id="128" name="Google Shape;128;p8"/>
                    <pic:cNvPicPr preferRelativeResize="0"/>
                  </pic:nvPicPr>
                  <pic:blipFill rotWithShape="1">
                    <a:blip r:embed="rId90">
                      <a:alphaModFix/>
                    </a:blip>
                    <a:srcRect/>
                    <a:stretch/>
                  </pic:blipFill>
                  <pic:spPr>
                    <a:xfrm>
                      <a:off x="0" y="0"/>
                      <a:ext cx="5548630" cy="3425190"/>
                    </a:xfrm>
                    <a:prstGeom prst="rect">
                      <a:avLst/>
                    </a:prstGeom>
                    <a:noFill/>
                    <a:ln>
                      <a:noFill/>
                    </a:ln>
                  </pic:spPr>
                </pic:pic>
              </a:graphicData>
            </a:graphic>
          </wp:inline>
        </w:drawing>
      </w:r>
    </w:p>
    <w:p w14:paraId="43DCAB57" w14:textId="77777777" w:rsidR="009302CD" w:rsidRDefault="009302CD" w:rsidP="009945DB"/>
    <w:p w14:paraId="5BDCE7D0" w14:textId="77777777" w:rsidR="00920FBB" w:rsidRPr="00920FBB" w:rsidRDefault="00920FBB" w:rsidP="00920FBB">
      <w:pPr>
        <w:pStyle w:val="Default"/>
        <w:rPr>
          <w:color w:val="auto"/>
        </w:rPr>
      </w:pPr>
      <w:r w:rsidRPr="00920FBB">
        <w:rPr>
          <w:b/>
          <w:bCs/>
          <w:color w:val="auto"/>
        </w:rPr>
        <w:lastRenderedPageBreak/>
        <w:t xml:space="preserve">2.3. DICCIONARIO DE DATOS </w:t>
      </w:r>
    </w:p>
    <w:p w14:paraId="47A79321" w14:textId="77777777" w:rsidR="00920FBB" w:rsidRDefault="00920FBB" w:rsidP="00920FBB">
      <w:pPr>
        <w:pStyle w:val="Default"/>
        <w:rPr>
          <w:color w:val="auto"/>
        </w:rPr>
      </w:pPr>
    </w:p>
    <w:p w14:paraId="44B5F400" w14:textId="17162574" w:rsidR="00920FBB" w:rsidRPr="00920FBB" w:rsidRDefault="00920FBB" w:rsidP="00920FBB">
      <w:pPr>
        <w:pStyle w:val="Default"/>
        <w:rPr>
          <w:color w:val="auto"/>
        </w:rPr>
      </w:pPr>
      <w:r w:rsidRPr="00920FBB">
        <w:rPr>
          <w:color w:val="auto"/>
        </w:rPr>
        <w:t xml:space="preserve">Para el almacenamiento de datos del software, se definen los campos necesarios para cada una de las entidades relacionadas con el aplicativo. </w:t>
      </w:r>
    </w:p>
    <w:p w14:paraId="3C90F8AB" w14:textId="77777777" w:rsidR="00920FBB" w:rsidRDefault="00920FBB" w:rsidP="00920FBB">
      <w:pPr>
        <w:rPr>
          <w:rFonts w:ascii="Arial" w:hAnsi="Arial" w:cs="Arial"/>
          <w:color w:val="auto"/>
          <w:sz w:val="24"/>
          <w:szCs w:val="24"/>
        </w:rPr>
      </w:pPr>
    </w:p>
    <w:p w14:paraId="4469A768" w14:textId="4EC6C735" w:rsidR="009766EC" w:rsidRPr="00920FBB" w:rsidRDefault="00920FBB" w:rsidP="00920FBB">
      <w:pPr>
        <w:rPr>
          <w:rFonts w:ascii="Arial" w:hAnsi="Arial" w:cs="Arial"/>
          <w:color w:val="auto"/>
          <w:sz w:val="24"/>
          <w:szCs w:val="24"/>
        </w:rPr>
      </w:pPr>
      <w:r w:rsidRPr="00920FBB">
        <w:rPr>
          <w:rFonts w:ascii="Arial" w:hAnsi="Arial" w:cs="Arial"/>
          <w:color w:val="auto"/>
          <w:sz w:val="24"/>
          <w:szCs w:val="24"/>
        </w:rPr>
        <w:t>Tabla 1. Diccionario de datos modelo usuarios</w:t>
      </w:r>
      <w:r w:rsidR="00BA6875">
        <w:rPr>
          <w:rFonts w:ascii="Arial" w:hAnsi="Arial" w:cs="Arial"/>
          <w:color w:val="auto"/>
          <w:sz w:val="24"/>
          <w:szCs w:val="24"/>
        </w:rPr>
        <w:t>:</w:t>
      </w:r>
    </w:p>
    <w:p w14:paraId="7C54C163" w14:textId="41A702C3" w:rsidR="009766EC" w:rsidRDefault="009766EC" w:rsidP="009945DB"/>
    <w:p w14:paraId="17F93E69" w14:textId="7EB632AC" w:rsidR="009766EC" w:rsidRDefault="00BA6875" w:rsidP="009945DB">
      <w:r>
        <w:rPr>
          <w:noProof/>
        </w:rPr>
        <w:drawing>
          <wp:inline distT="0" distB="0" distL="0" distR="0" wp14:anchorId="0DF45DB7" wp14:editId="72BBF28B">
            <wp:extent cx="5337642" cy="1904238"/>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1" cstate="print"/>
                    <a:stretch>
                      <a:fillRect/>
                    </a:stretch>
                  </pic:blipFill>
                  <pic:spPr>
                    <a:xfrm>
                      <a:off x="0" y="0"/>
                      <a:ext cx="5337642" cy="1904238"/>
                    </a:xfrm>
                    <a:prstGeom prst="rect">
                      <a:avLst/>
                    </a:prstGeom>
                  </pic:spPr>
                </pic:pic>
              </a:graphicData>
            </a:graphic>
          </wp:inline>
        </w:drawing>
      </w:r>
    </w:p>
    <w:p w14:paraId="46DA6A5F" w14:textId="54F8C0DE" w:rsidR="009766EC" w:rsidRDefault="00BA6875" w:rsidP="009945DB">
      <w:r>
        <w:rPr>
          <w:noProof/>
        </w:rPr>
        <w:drawing>
          <wp:anchor distT="0" distB="0" distL="0" distR="0" simplePos="0" relativeHeight="251658240" behindDoc="0" locked="0" layoutInCell="1" allowOverlap="1" wp14:anchorId="53E0FEF9" wp14:editId="644E808B">
            <wp:simplePos x="0" y="0"/>
            <wp:positionH relativeFrom="page">
              <wp:posOffset>1111885</wp:posOffset>
            </wp:positionH>
            <wp:positionV relativeFrom="paragraph">
              <wp:posOffset>3013075</wp:posOffset>
            </wp:positionV>
            <wp:extent cx="5332237" cy="191623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92" cstate="print"/>
                    <a:stretch>
                      <a:fillRect/>
                    </a:stretch>
                  </pic:blipFill>
                  <pic:spPr>
                    <a:xfrm>
                      <a:off x="0" y="0"/>
                      <a:ext cx="5332237" cy="1916239"/>
                    </a:xfrm>
                    <a:prstGeom prst="rect">
                      <a:avLst/>
                    </a:prstGeom>
                  </pic:spPr>
                </pic:pic>
              </a:graphicData>
            </a:graphic>
          </wp:anchor>
        </w:drawing>
      </w:r>
      <w:r>
        <w:rPr>
          <w:noProof/>
        </w:rPr>
        <w:drawing>
          <wp:anchor distT="0" distB="0" distL="0" distR="0" simplePos="0" relativeHeight="251659264" behindDoc="0" locked="0" layoutInCell="1" allowOverlap="1" wp14:anchorId="6A83C535" wp14:editId="32A647F6">
            <wp:simplePos x="0" y="0"/>
            <wp:positionH relativeFrom="page">
              <wp:posOffset>1111885</wp:posOffset>
            </wp:positionH>
            <wp:positionV relativeFrom="paragraph">
              <wp:posOffset>275590</wp:posOffset>
            </wp:positionV>
            <wp:extent cx="5332289" cy="2464307"/>
            <wp:effectExtent l="0" t="0" r="0" b="0"/>
            <wp:wrapTopAndBottom/>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3" cstate="print"/>
                    <a:stretch>
                      <a:fillRect/>
                    </a:stretch>
                  </pic:blipFill>
                  <pic:spPr>
                    <a:xfrm>
                      <a:off x="0" y="0"/>
                      <a:ext cx="5332289" cy="2464307"/>
                    </a:xfrm>
                    <a:prstGeom prst="rect">
                      <a:avLst/>
                    </a:prstGeom>
                  </pic:spPr>
                </pic:pic>
              </a:graphicData>
            </a:graphic>
          </wp:anchor>
        </w:drawing>
      </w:r>
    </w:p>
    <w:p w14:paraId="6F1A3BB4" w14:textId="660BF87C" w:rsidR="009766EC" w:rsidRDefault="00BA6875" w:rsidP="009945DB">
      <w:r>
        <w:rPr>
          <w:noProof/>
        </w:rPr>
        <w:lastRenderedPageBreak/>
        <w:drawing>
          <wp:anchor distT="0" distB="0" distL="0" distR="0" simplePos="0" relativeHeight="251654656" behindDoc="0" locked="0" layoutInCell="1" allowOverlap="1" wp14:anchorId="6EAC3F1C" wp14:editId="7A73DCC5">
            <wp:simplePos x="0" y="0"/>
            <wp:positionH relativeFrom="page">
              <wp:posOffset>1283335</wp:posOffset>
            </wp:positionH>
            <wp:positionV relativeFrom="paragraph">
              <wp:posOffset>-379095</wp:posOffset>
            </wp:positionV>
            <wp:extent cx="5372412" cy="1804225"/>
            <wp:effectExtent l="0" t="0" r="0" b="0"/>
            <wp:wrapTopAndBottom/>
            <wp:docPr id="5" name="image3.png"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Calendario&#10;&#10;Descripción generada automáticamente"/>
                    <pic:cNvPicPr/>
                  </pic:nvPicPr>
                  <pic:blipFill>
                    <a:blip r:embed="rId94" cstate="print"/>
                    <a:stretch>
                      <a:fillRect/>
                    </a:stretch>
                  </pic:blipFill>
                  <pic:spPr>
                    <a:xfrm>
                      <a:off x="0" y="0"/>
                      <a:ext cx="5372412" cy="1804225"/>
                    </a:xfrm>
                    <a:prstGeom prst="rect">
                      <a:avLst/>
                    </a:prstGeom>
                  </pic:spPr>
                </pic:pic>
              </a:graphicData>
            </a:graphic>
          </wp:anchor>
        </w:drawing>
      </w:r>
    </w:p>
    <w:p w14:paraId="041FD3E8" w14:textId="0344B421" w:rsidR="009766EC" w:rsidRDefault="00BA6875" w:rsidP="009945DB">
      <w:r>
        <w:rPr>
          <w:noProof/>
        </w:rPr>
        <w:drawing>
          <wp:inline distT="0" distB="0" distL="0" distR="0" wp14:anchorId="7DBF0411" wp14:editId="37CAA09F">
            <wp:extent cx="5504160" cy="17049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5" cstate="print"/>
                    <a:stretch>
                      <a:fillRect/>
                    </a:stretch>
                  </pic:blipFill>
                  <pic:spPr>
                    <a:xfrm>
                      <a:off x="0" y="0"/>
                      <a:ext cx="5507192" cy="1705914"/>
                    </a:xfrm>
                    <a:prstGeom prst="rect">
                      <a:avLst/>
                    </a:prstGeom>
                  </pic:spPr>
                </pic:pic>
              </a:graphicData>
            </a:graphic>
          </wp:inline>
        </w:drawing>
      </w:r>
    </w:p>
    <w:p w14:paraId="2E90F8C3" w14:textId="4C13CE5C" w:rsidR="009766EC" w:rsidRDefault="009766EC" w:rsidP="009945DB"/>
    <w:p w14:paraId="2CA4BDEA" w14:textId="77777777" w:rsidR="00BA6875" w:rsidRDefault="00BA6875" w:rsidP="009945DB"/>
    <w:p w14:paraId="351D5659" w14:textId="77777777" w:rsidR="0083590D" w:rsidRPr="0083590D" w:rsidRDefault="0083590D" w:rsidP="0083590D">
      <w:pPr>
        <w:pStyle w:val="Default"/>
        <w:rPr>
          <w:color w:val="auto"/>
        </w:rPr>
      </w:pPr>
      <w:r w:rsidRPr="0083590D">
        <w:rPr>
          <w:b/>
          <w:bCs/>
          <w:color w:val="auto"/>
        </w:rPr>
        <w:t xml:space="preserve">3. ASPECTO TÉCNICO DEL DESARROLLO DEL SISTEMA </w:t>
      </w:r>
    </w:p>
    <w:p w14:paraId="779A0D02" w14:textId="77777777" w:rsidR="0083590D" w:rsidRDefault="0083590D" w:rsidP="0083590D">
      <w:pPr>
        <w:pStyle w:val="Default"/>
        <w:rPr>
          <w:color w:val="auto"/>
        </w:rPr>
      </w:pPr>
    </w:p>
    <w:p w14:paraId="41866EB2" w14:textId="5076C616" w:rsidR="0083590D" w:rsidRPr="0083590D" w:rsidRDefault="0083590D" w:rsidP="0083590D">
      <w:pPr>
        <w:pStyle w:val="Default"/>
        <w:rPr>
          <w:color w:val="auto"/>
        </w:rPr>
      </w:pPr>
      <w:r w:rsidRPr="0083590D">
        <w:rPr>
          <w:color w:val="auto"/>
        </w:rPr>
        <w:t xml:space="preserve">En la siguiente sección se procede a realizar una descripción detallada sobre los aspectos técnicos del aplicativo, relacionado con la instalación de las herramientas necesarias para realizar modificaciones requeridas de manera ordenada. </w:t>
      </w:r>
    </w:p>
    <w:p w14:paraId="4055BC23" w14:textId="77777777" w:rsidR="0083590D" w:rsidRDefault="0083590D" w:rsidP="0083590D">
      <w:pPr>
        <w:rPr>
          <w:rFonts w:ascii="Arial" w:hAnsi="Arial" w:cs="Arial"/>
          <w:b/>
          <w:bCs/>
          <w:color w:val="auto"/>
          <w:sz w:val="24"/>
          <w:szCs w:val="24"/>
        </w:rPr>
      </w:pPr>
    </w:p>
    <w:p w14:paraId="50B13EE4" w14:textId="3E252DE4" w:rsidR="0083590D" w:rsidRPr="00814C46" w:rsidRDefault="0083590D" w:rsidP="009945DB">
      <w:pPr>
        <w:rPr>
          <w:rFonts w:ascii="Arial" w:hAnsi="Arial" w:cs="Arial"/>
          <w:color w:val="auto"/>
          <w:sz w:val="24"/>
          <w:szCs w:val="24"/>
        </w:rPr>
      </w:pPr>
      <w:r w:rsidRPr="0083590D">
        <w:rPr>
          <w:rFonts w:ascii="Arial" w:hAnsi="Arial" w:cs="Arial"/>
          <w:b/>
          <w:bCs/>
          <w:color w:val="auto"/>
          <w:sz w:val="24"/>
          <w:szCs w:val="24"/>
        </w:rPr>
        <w:t>3.1. MODIFICACIÓN LOCAL</w:t>
      </w:r>
    </w:p>
    <w:p w14:paraId="456A643C" w14:textId="65FA9E55" w:rsidR="00814C46" w:rsidRDefault="00814C46" w:rsidP="009945DB">
      <w:pPr>
        <w:rPr>
          <w:rFonts w:ascii="Arial" w:hAnsi="Arial" w:cs="Arial"/>
          <w:color w:val="auto"/>
          <w:sz w:val="24"/>
          <w:szCs w:val="24"/>
        </w:rPr>
      </w:pPr>
      <w:r>
        <w:rPr>
          <w:rFonts w:ascii="Arial" w:hAnsi="Arial" w:cs="Arial"/>
          <w:color w:val="auto"/>
          <w:sz w:val="24"/>
          <w:szCs w:val="24"/>
        </w:rPr>
        <w:t>-</w:t>
      </w:r>
      <w:r w:rsidR="00FA395B" w:rsidRPr="00FA395B">
        <w:rPr>
          <w:rFonts w:ascii="Arial" w:hAnsi="Arial" w:cs="Arial"/>
          <w:color w:val="auto"/>
          <w:sz w:val="24"/>
          <w:szCs w:val="24"/>
        </w:rPr>
        <w:t xml:space="preserve">Si el desarrollador quiere realizar modificaciones del software de manera local, tendrá que realizar la instalación de componentes adicionales, para </w:t>
      </w:r>
      <w:r w:rsidR="00FA395B" w:rsidRPr="00FA395B">
        <w:rPr>
          <w:rFonts w:ascii="Arial" w:hAnsi="Arial" w:cs="Arial"/>
          <w:color w:val="auto"/>
          <w:sz w:val="24"/>
          <w:szCs w:val="24"/>
        </w:rPr>
        <w:t>empezar,</w:t>
      </w:r>
      <w:r w:rsidR="00FA395B" w:rsidRPr="00FA395B">
        <w:rPr>
          <w:rFonts w:ascii="Arial" w:hAnsi="Arial" w:cs="Arial"/>
          <w:color w:val="auto"/>
          <w:sz w:val="24"/>
          <w:szCs w:val="24"/>
        </w:rPr>
        <w:t xml:space="preserve"> se debe</w:t>
      </w:r>
      <w:r w:rsidR="00FA395B">
        <w:rPr>
          <w:rFonts w:ascii="Arial" w:hAnsi="Arial" w:cs="Arial"/>
          <w:color w:val="auto"/>
          <w:sz w:val="24"/>
          <w:szCs w:val="24"/>
        </w:rPr>
        <w:t xml:space="preserve"> instalar Visual Studio Code </w:t>
      </w:r>
      <w:r w:rsidR="00FA395B" w:rsidRPr="00FA395B">
        <w:rPr>
          <w:rFonts w:ascii="Arial" w:hAnsi="Arial" w:cs="Arial"/>
          <w:color w:val="auto"/>
          <w:sz w:val="24"/>
          <w:szCs w:val="24"/>
        </w:rPr>
        <w:t>el cual se consigue de manera gratuita en la página</w:t>
      </w:r>
      <w:r w:rsidR="00FA395B" w:rsidRPr="00FA395B">
        <w:rPr>
          <w:rFonts w:ascii="Arial" w:hAnsi="Arial" w:cs="Arial"/>
          <w:color w:val="auto"/>
          <w:sz w:val="24"/>
          <w:szCs w:val="24"/>
        </w:rPr>
        <w:t xml:space="preserve"> </w:t>
      </w:r>
      <w:hyperlink r:id="rId96" w:history="1">
        <w:r w:rsidR="00FA395B" w:rsidRPr="00FA395B">
          <w:rPr>
            <w:rStyle w:val="Hipervnculo"/>
            <w:rFonts w:ascii="Arial" w:hAnsi="Arial" w:cs="Arial"/>
            <w:color w:val="002060"/>
            <w:sz w:val="24"/>
            <w:szCs w:val="24"/>
          </w:rPr>
          <w:t>https://code.visualstudio.com/download</w:t>
        </w:r>
      </w:hyperlink>
      <w:r w:rsidR="00D7571E" w:rsidRPr="00D7571E">
        <w:rPr>
          <w:rFonts w:ascii="Arial" w:hAnsi="Arial" w:cs="Arial"/>
          <w:color w:val="002060"/>
          <w:sz w:val="24"/>
          <w:szCs w:val="24"/>
        </w:rPr>
        <w:t>.</w:t>
      </w:r>
      <w:r w:rsidR="00D7571E">
        <w:rPr>
          <w:rFonts w:ascii="Arial" w:hAnsi="Arial" w:cs="Arial"/>
          <w:color w:val="002060"/>
          <w:sz w:val="24"/>
          <w:szCs w:val="24"/>
        </w:rPr>
        <w:t xml:space="preserve"> </w:t>
      </w:r>
      <w:r w:rsidR="00D7571E">
        <w:rPr>
          <w:rFonts w:ascii="Arial" w:hAnsi="Arial" w:cs="Arial"/>
          <w:color w:val="auto"/>
          <w:sz w:val="24"/>
          <w:szCs w:val="24"/>
        </w:rPr>
        <w:t>C</w:t>
      </w:r>
      <w:r w:rsidR="00D7571E" w:rsidRPr="00D7571E">
        <w:rPr>
          <w:rFonts w:ascii="Arial" w:hAnsi="Arial" w:cs="Arial"/>
          <w:color w:val="auto"/>
          <w:sz w:val="24"/>
          <w:szCs w:val="24"/>
        </w:rPr>
        <w:t xml:space="preserve">onsiguiente se debe de descargar pip (Sistema de gestión de paquetes de </w:t>
      </w:r>
      <w:r w:rsidR="00D7571E">
        <w:rPr>
          <w:rFonts w:ascii="Arial" w:hAnsi="Arial" w:cs="Arial"/>
          <w:color w:val="auto"/>
          <w:sz w:val="24"/>
          <w:szCs w:val="24"/>
        </w:rPr>
        <w:t>Visual Studio Code</w:t>
      </w:r>
      <w:r w:rsidR="00D7571E" w:rsidRPr="00D7571E">
        <w:rPr>
          <w:rFonts w:ascii="Arial" w:hAnsi="Arial" w:cs="Arial"/>
          <w:color w:val="auto"/>
          <w:sz w:val="24"/>
          <w:szCs w:val="24"/>
        </w:rPr>
        <w:t xml:space="preserve">) para </w:t>
      </w:r>
    </w:p>
    <w:p w14:paraId="6D2D1A84" w14:textId="335E5833" w:rsidR="0083590D" w:rsidRDefault="00D7571E" w:rsidP="009945DB">
      <w:pPr>
        <w:rPr>
          <w:rFonts w:ascii="Arial" w:hAnsi="Arial" w:cs="Arial"/>
          <w:color w:val="auto"/>
          <w:sz w:val="24"/>
          <w:szCs w:val="24"/>
        </w:rPr>
      </w:pPr>
      <w:r w:rsidRPr="00D7571E">
        <w:rPr>
          <w:rFonts w:ascii="Arial" w:hAnsi="Arial" w:cs="Arial"/>
          <w:color w:val="auto"/>
          <w:sz w:val="24"/>
          <w:szCs w:val="24"/>
        </w:rPr>
        <w:t>poder instalar los requerimientos del software.</w:t>
      </w:r>
    </w:p>
    <w:p w14:paraId="10663EC4" w14:textId="52F687E8" w:rsidR="00FA395B" w:rsidRPr="00FA395B" w:rsidRDefault="00FA395B" w:rsidP="009945DB">
      <w:pPr>
        <w:rPr>
          <w:rFonts w:ascii="Arial" w:hAnsi="Arial" w:cs="Arial"/>
          <w:color w:val="auto"/>
          <w:sz w:val="24"/>
          <w:szCs w:val="24"/>
        </w:rPr>
      </w:pPr>
    </w:p>
    <w:p w14:paraId="3BD43E79" w14:textId="3F908A7D" w:rsidR="0083590D" w:rsidRDefault="0083590D" w:rsidP="009945DB"/>
    <w:p w14:paraId="696EEE8E" w14:textId="2C6E2549" w:rsidR="007F18DD" w:rsidRDefault="007F18DD" w:rsidP="009945DB">
      <w:pPr>
        <w:rPr>
          <w:rFonts w:ascii="Arial" w:hAnsi="Arial" w:cs="Arial"/>
          <w:color w:val="auto"/>
          <w:sz w:val="24"/>
          <w:szCs w:val="24"/>
        </w:rPr>
      </w:pPr>
    </w:p>
    <w:p w14:paraId="49D8A402" w14:textId="77777777" w:rsidR="007F18DD" w:rsidRDefault="007F18DD" w:rsidP="009945DB">
      <w:pPr>
        <w:rPr>
          <w:rFonts w:ascii="Arial" w:hAnsi="Arial" w:cs="Arial"/>
          <w:color w:val="auto"/>
          <w:sz w:val="24"/>
          <w:szCs w:val="24"/>
        </w:rPr>
      </w:pPr>
    </w:p>
    <w:p w14:paraId="29DFA82E" w14:textId="18993F08" w:rsidR="007F18DD" w:rsidRDefault="00814C46" w:rsidP="009945DB">
      <w:pPr>
        <w:rPr>
          <w:rFonts w:ascii="Arial" w:hAnsi="Arial" w:cs="Arial"/>
          <w:color w:val="auto"/>
          <w:sz w:val="24"/>
          <w:szCs w:val="24"/>
        </w:rPr>
      </w:pPr>
      <w:r>
        <w:rPr>
          <w:noProof/>
        </w:rPr>
        <w:lastRenderedPageBreak/>
        <w:drawing>
          <wp:anchor distT="0" distB="0" distL="114300" distR="114300" simplePos="0" relativeHeight="251659776" behindDoc="0" locked="0" layoutInCell="1" allowOverlap="1" wp14:anchorId="79D22ECE" wp14:editId="5EF45F02">
            <wp:simplePos x="0" y="0"/>
            <wp:positionH relativeFrom="column">
              <wp:posOffset>-102235</wp:posOffset>
            </wp:positionH>
            <wp:positionV relativeFrom="paragraph">
              <wp:posOffset>-850900</wp:posOffset>
            </wp:positionV>
            <wp:extent cx="3914775" cy="3006122"/>
            <wp:effectExtent l="0" t="0" r="0" b="0"/>
            <wp:wrapNone/>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28A0092B-C50C-407E-A947-70E740481C1C}">
                          <a14:useLocalDpi xmlns:a14="http://schemas.microsoft.com/office/drawing/2010/main" val="0"/>
                        </a:ext>
                      </a:extLst>
                    </a:blip>
                    <a:stretch>
                      <a:fillRect/>
                    </a:stretch>
                  </pic:blipFill>
                  <pic:spPr>
                    <a:xfrm>
                      <a:off x="0" y="0"/>
                      <a:ext cx="3914775" cy="3006122"/>
                    </a:xfrm>
                    <a:prstGeom prst="rect">
                      <a:avLst/>
                    </a:prstGeom>
                  </pic:spPr>
                </pic:pic>
              </a:graphicData>
            </a:graphic>
            <wp14:sizeRelH relativeFrom="margin">
              <wp14:pctWidth>0</wp14:pctWidth>
            </wp14:sizeRelH>
            <wp14:sizeRelV relativeFrom="margin">
              <wp14:pctHeight>0</wp14:pctHeight>
            </wp14:sizeRelV>
          </wp:anchor>
        </w:drawing>
      </w:r>
    </w:p>
    <w:p w14:paraId="32455906" w14:textId="77777777" w:rsidR="007F18DD" w:rsidRDefault="007F18DD" w:rsidP="009945DB">
      <w:pPr>
        <w:rPr>
          <w:rFonts w:ascii="Arial" w:hAnsi="Arial" w:cs="Arial"/>
          <w:color w:val="auto"/>
          <w:sz w:val="24"/>
          <w:szCs w:val="24"/>
        </w:rPr>
      </w:pPr>
    </w:p>
    <w:p w14:paraId="09754C5B" w14:textId="6EB0ED45" w:rsidR="007F18DD" w:rsidRDefault="007F18DD" w:rsidP="009945DB">
      <w:pPr>
        <w:rPr>
          <w:rFonts w:ascii="Arial" w:hAnsi="Arial" w:cs="Arial"/>
          <w:color w:val="auto"/>
          <w:sz w:val="24"/>
          <w:szCs w:val="24"/>
        </w:rPr>
      </w:pPr>
    </w:p>
    <w:p w14:paraId="1962E426" w14:textId="19B247B6" w:rsidR="007F18DD" w:rsidRDefault="007F18DD" w:rsidP="009945DB">
      <w:pPr>
        <w:rPr>
          <w:rFonts w:ascii="Arial" w:hAnsi="Arial" w:cs="Arial"/>
          <w:color w:val="auto"/>
          <w:sz w:val="24"/>
          <w:szCs w:val="24"/>
        </w:rPr>
      </w:pPr>
    </w:p>
    <w:p w14:paraId="265453FD" w14:textId="0C26CA62" w:rsidR="007F18DD" w:rsidRDefault="007F18DD" w:rsidP="009945DB">
      <w:pPr>
        <w:rPr>
          <w:rFonts w:ascii="Arial" w:hAnsi="Arial" w:cs="Arial"/>
          <w:color w:val="auto"/>
          <w:sz w:val="24"/>
          <w:szCs w:val="24"/>
        </w:rPr>
      </w:pPr>
    </w:p>
    <w:p w14:paraId="472ED14A" w14:textId="6A1FECDB" w:rsidR="007F18DD" w:rsidRDefault="007F18DD" w:rsidP="009945DB">
      <w:pPr>
        <w:rPr>
          <w:rFonts w:ascii="Arial" w:hAnsi="Arial" w:cs="Arial"/>
          <w:color w:val="auto"/>
          <w:sz w:val="24"/>
          <w:szCs w:val="24"/>
        </w:rPr>
      </w:pPr>
    </w:p>
    <w:p w14:paraId="1BD7E70D" w14:textId="5E6CA69E" w:rsidR="007F18DD" w:rsidRDefault="007F18DD" w:rsidP="009945DB">
      <w:pPr>
        <w:rPr>
          <w:rFonts w:ascii="Arial" w:hAnsi="Arial" w:cs="Arial"/>
          <w:color w:val="auto"/>
          <w:sz w:val="24"/>
          <w:szCs w:val="24"/>
        </w:rPr>
      </w:pPr>
      <w:r>
        <w:rPr>
          <w:noProof/>
        </w:rPr>
        <w:drawing>
          <wp:inline distT="0" distB="0" distL="0" distR="0" wp14:anchorId="1AB19096" wp14:editId="29048B28">
            <wp:extent cx="4504341" cy="2552700"/>
            <wp:effectExtent l="0" t="0" r="0" b="0"/>
            <wp:docPr id="6" name="Imagen 6" descr="Visual Studio Cod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 Wikipedia, la enciclopedia libr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535372" cy="2570286"/>
                    </a:xfrm>
                    <a:prstGeom prst="rect">
                      <a:avLst/>
                    </a:prstGeom>
                    <a:noFill/>
                    <a:ln>
                      <a:noFill/>
                    </a:ln>
                  </pic:spPr>
                </pic:pic>
              </a:graphicData>
            </a:graphic>
          </wp:inline>
        </w:drawing>
      </w:r>
    </w:p>
    <w:p w14:paraId="79BD9BF0" w14:textId="5A9901F6" w:rsidR="0083590D" w:rsidRPr="002E2DC0" w:rsidRDefault="00814C46" w:rsidP="009945DB">
      <w:pPr>
        <w:rPr>
          <w:rFonts w:ascii="Arial" w:hAnsi="Arial" w:cs="Arial"/>
          <w:color w:val="002060"/>
          <w:sz w:val="24"/>
          <w:szCs w:val="24"/>
          <w:u w:val="single"/>
        </w:rPr>
      </w:pPr>
      <w:r>
        <w:rPr>
          <w:rFonts w:ascii="Arial" w:hAnsi="Arial" w:cs="Arial"/>
          <w:color w:val="auto"/>
          <w:sz w:val="24"/>
          <w:szCs w:val="24"/>
        </w:rPr>
        <w:t>-</w:t>
      </w:r>
      <w:r w:rsidR="002E2DC0" w:rsidRPr="002E2DC0">
        <w:rPr>
          <w:rFonts w:ascii="Arial" w:hAnsi="Arial" w:cs="Arial"/>
          <w:color w:val="auto"/>
          <w:sz w:val="24"/>
          <w:szCs w:val="24"/>
        </w:rPr>
        <w:t>Se debe instalar Xampp</w:t>
      </w:r>
      <w:r w:rsidR="002E2DC0">
        <w:rPr>
          <w:rFonts w:ascii="Arial" w:hAnsi="Arial" w:cs="Arial"/>
          <w:color w:val="auto"/>
          <w:sz w:val="24"/>
          <w:szCs w:val="24"/>
        </w:rPr>
        <w:t xml:space="preserve"> se encuentra en el siguiente enlace </w:t>
      </w:r>
      <w:r w:rsidR="002E2DC0" w:rsidRPr="002E2DC0">
        <w:rPr>
          <w:rFonts w:ascii="Arial" w:hAnsi="Arial" w:cs="Arial"/>
          <w:color w:val="002060"/>
          <w:sz w:val="24"/>
          <w:szCs w:val="24"/>
          <w:u w:val="single"/>
        </w:rPr>
        <w:t>https://www.apachefriends.org/es/index.html</w:t>
      </w:r>
    </w:p>
    <w:p w14:paraId="5D31E190" w14:textId="5DA72B27" w:rsidR="0083590D" w:rsidRDefault="0083590D" w:rsidP="009945DB"/>
    <w:p w14:paraId="712F5FD7" w14:textId="29A3611B" w:rsidR="0083590D" w:rsidRDefault="002E2DC0" w:rsidP="009945DB">
      <w:r>
        <w:rPr>
          <w:noProof/>
        </w:rPr>
        <w:drawing>
          <wp:inline distT="0" distB="0" distL="0" distR="0" wp14:anchorId="7BD119CE" wp14:editId="367CFAB7">
            <wp:extent cx="5838825" cy="30327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9"/>
                    <a:srcRect l="24891" t="25035" r="4383" b="9627"/>
                    <a:stretch/>
                  </pic:blipFill>
                  <pic:spPr bwMode="auto">
                    <a:xfrm>
                      <a:off x="0" y="0"/>
                      <a:ext cx="5839237" cy="3033002"/>
                    </a:xfrm>
                    <a:prstGeom prst="rect">
                      <a:avLst/>
                    </a:prstGeom>
                    <a:ln>
                      <a:noFill/>
                    </a:ln>
                    <a:extLst>
                      <a:ext uri="{53640926-AAD7-44D8-BBD7-CCE9431645EC}">
                        <a14:shadowObscured xmlns:a14="http://schemas.microsoft.com/office/drawing/2010/main"/>
                      </a:ext>
                    </a:extLst>
                  </pic:spPr>
                </pic:pic>
              </a:graphicData>
            </a:graphic>
          </wp:inline>
        </w:drawing>
      </w:r>
    </w:p>
    <w:p w14:paraId="67BD87CB" w14:textId="619A7022" w:rsidR="0083590D" w:rsidRDefault="008F2707" w:rsidP="009945DB">
      <w:r>
        <w:lastRenderedPageBreak/>
        <w:t>-</w:t>
      </w:r>
      <w:r>
        <w:rPr>
          <w:noProof/>
        </w:rPr>
        <w:drawing>
          <wp:inline distT="0" distB="0" distL="0" distR="0" wp14:anchorId="553CABE5" wp14:editId="301CC351">
            <wp:extent cx="5548630" cy="3121025"/>
            <wp:effectExtent l="0" t="0" r="0" b="0"/>
            <wp:docPr id="11" name="Imagen 11" descr="Qué es GitHub y por qué es útil al aprender programación | HACK A B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é es GitHub y por qué es útil al aprender programación | HACK A BOSS"/>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548630" cy="3121025"/>
                    </a:xfrm>
                    <a:prstGeom prst="rect">
                      <a:avLst/>
                    </a:prstGeom>
                    <a:noFill/>
                    <a:ln>
                      <a:noFill/>
                    </a:ln>
                  </pic:spPr>
                </pic:pic>
              </a:graphicData>
            </a:graphic>
          </wp:inline>
        </w:drawing>
      </w:r>
    </w:p>
    <w:p w14:paraId="0333D265" w14:textId="761B2B67" w:rsidR="0083590D" w:rsidRDefault="0083590D" w:rsidP="009945DB"/>
    <w:p w14:paraId="0B5D0FE6" w14:textId="0C37B051" w:rsidR="0083590D" w:rsidRDefault="0083590D" w:rsidP="009945DB"/>
    <w:p w14:paraId="4F73CB06" w14:textId="2840767B" w:rsidR="0083590D" w:rsidRDefault="0083590D" w:rsidP="009945DB"/>
    <w:p w14:paraId="4C0E033B" w14:textId="509ED143" w:rsidR="0083590D" w:rsidRDefault="0083590D" w:rsidP="009945DB"/>
    <w:p w14:paraId="77CEE794" w14:textId="57971CB7" w:rsidR="0083590D" w:rsidRDefault="0083590D" w:rsidP="009945DB"/>
    <w:p w14:paraId="5B356D5F" w14:textId="2BB1CDFF" w:rsidR="0083590D" w:rsidRDefault="0083590D" w:rsidP="009945DB"/>
    <w:p w14:paraId="5F388C79" w14:textId="1771D9D2" w:rsidR="0083590D" w:rsidRDefault="0083590D" w:rsidP="009945DB"/>
    <w:p w14:paraId="05BE1B4B" w14:textId="6929C317" w:rsidR="0083590D" w:rsidRDefault="0083590D" w:rsidP="009945DB"/>
    <w:p w14:paraId="022E4810" w14:textId="448F4735" w:rsidR="0083590D" w:rsidRDefault="0083590D" w:rsidP="009945DB"/>
    <w:p w14:paraId="47AB9B57" w14:textId="1D733658" w:rsidR="0083590D" w:rsidRDefault="0083590D" w:rsidP="009945DB"/>
    <w:p w14:paraId="67F88A5C" w14:textId="44E0D4B2" w:rsidR="0083590D" w:rsidRDefault="0083590D" w:rsidP="009945DB"/>
    <w:p w14:paraId="004C9260" w14:textId="14981AF5" w:rsidR="0083590D" w:rsidRDefault="0083590D" w:rsidP="009945DB"/>
    <w:p w14:paraId="2A4EF7AF" w14:textId="3280ABC7" w:rsidR="0083590D" w:rsidRDefault="0083590D" w:rsidP="009945DB"/>
    <w:p w14:paraId="0D4ACDFC" w14:textId="09CCE41D" w:rsidR="0083590D" w:rsidRDefault="0083590D" w:rsidP="009945DB"/>
    <w:p w14:paraId="1457DC6B" w14:textId="09AFAAF9" w:rsidR="0083590D" w:rsidRDefault="0083590D" w:rsidP="009945DB"/>
    <w:p w14:paraId="333ECB7B" w14:textId="0B10E9EE" w:rsidR="0083590D" w:rsidRDefault="0083590D" w:rsidP="009945DB"/>
    <w:p w14:paraId="22EB0470" w14:textId="2D160046" w:rsidR="0083590D" w:rsidRDefault="0083590D" w:rsidP="009945DB"/>
    <w:p w14:paraId="40155120" w14:textId="0CD60E59" w:rsidR="0083590D" w:rsidRDefault="0083590D" w:rsidP="009945DB"/>
    <w:p w14:paraId="0AF11805" w14:textId="5E332752" w:rsidR="0083590D" w:rsidRDefault="0083590D" w:rsidP="009945DB"/>
    <w:p w14:paraId="6B7854C5" w14:textId="0258FD8F" w:rsidR="0083590D" w:rsidRDefault="0083590D" w:rsidP="009945DB"/>
    <w:p w14:paraId="2B041152" w14:textId="56193D5F" w:rsidR="0083590D" w:rsidRDefault="0083590D" w:rsidP="009945DB"/>
    <w:p w14:paraId="21545A67" w14:textId="3C1CE2AE" w:rsidR="0083590D" w:rsidRDefault="0083590D" w:rsidP="009945DB"/>
    <w:p w14:paraId="3B310F11" w14:textId="641BE18E" w:rsidR="0083590D" w:rsidRDefault="0083590D" w:rsidP="009945DB"/>
    <w:p w14:paraId="1CA8F162" w14:textId="18410C8E" w:rsidR="0083590D" w:rsidRDefault="0083590D" w:rsidP="009945DB"/>
    <w:p w14:paraId="128B4FCC" w14:textId="0580FF08" w:rsidR="0083590D" w:rsidRDefault="0083590D" w:rsidP="009945DB"/>
    <w:p w14:paraId="40C4990B" w14:textId="51300B3E" w:rsidR="0083590D" w:rsidRDefault="0083590D" w:rsidP="009945DB"/>
    <w:p w14:paraId="3B2C37F8" w14:textId="2A6BF4E5" w:rsidR="0083590D" w:rsidRDefault="0083590D" w:rsidP="009945DB"/>
    <w:p w14:paraId="0A9EB9D4" w14:textId="064BBC2E" w:rsidR="0083590D" w:rsidRDefault="0083590D" w:rsidP="009945DB"/>
    <w:p w14:paraId="227EF319" w14:textId="7B40DD5F" w:rsidR="0083590D" w:rsidRDefault="0083590D" w:rsidP="009945DB"/>
    <w:p w14:paraId="027976CF" w14:textId="08CF88E4" w:rsidR="0083590D" w:rsidRDefault="0083590D" w:rsidP="009945DB"/>
    <w:p w14:paraId="1CC35452" w14:textId="0C868ED2" w:rsidR="0083590D" w:rsidRDefault="0083590D" w:rsidP="009945DB"/>
    <w:p w14:paraId="2121CBFF" w14:textId="289BAC39" w:rsidR="0083590D" w:rsidRDefault="0083590D" w:rsidP="009945DB"/>
    <w:p w14:paraId="772AD9D6" w14:textId="41F3E81B" w:rsidR="0083590D" w:rsidRDefault="0083590D" w:rsidP="009945DB"/>
    <w:p w14:paraId="451C31B2" w14:textId="65AB43FE" w:rsidR="0083590D" w:rsidRDefault="0083590D" w:rsidP="009945DB"/>
    <w:p w14:paraId="765C484D" w14:textId="4D4EBACB" w:rsidR="0083590D" w:rsidRDefault="0083590D" w:rsidP="009945DB"/>
    <w:p w14:paraId="6060CB4C" w14:textId="7C63FC5F" w:rsidR="0083590D" w:rsidRDefault="0083590D" w:rsidP="009945DB"/>
    <w:p w14:paraId="22D5B995" w14:textId="7C3D4059" w:rsidR="0083590D" w:rsidRDefault="0083590D" w:rsidP="009945DB"/>
    <w:p w14:paraId="54DA9183" w14:textId="600D401B" w:rsidR="0083590D" w:rsidRDefault="0083590D" w:rsidP="009945DB"/>
    <w:p w14:paraId="77612CC3" w14:textId="65FF36B0" w:rsidR="0083590D" w:rsidRDefault="0083590D" w:rsidP="009945DB"/>
    <w:p w14:paraId="0AE1F5E7" w14:textId="19A34AFA" w:rsidR="0083590D" w:rsidRDefault="0083590D" w:rsidP="009945DB"/>
    <w:p w14:paraId="28802B2B" w14:textId="5804DBFF" w:rsidR="0083590D" w:rsidRDefault="0083590D" w:rsidP="009945DB"/>
    <w:p w14:paraId="4D78BB80" w14:textId="2BBDECA0" w:rsidR="0083590D" w:rsidRDefault="0083590D" w:rsidP="009945DB"/>
    <w:p w14:paraId="302B88C6" w14:textId="112AD4D2" w:rsidR="0083590D" w:rsidRDefault="0083590D" w:rsidP="009945DB"/>
    <w:p w14:paraId="33333B4E" w14:textId="4F76EFF5" w:rsidR="0083590D" w:rsidRDefault="0083590D" w:rsidP="009945DB"/>
    <w:p w14:paraId="20E074EE" w14:textId="5DF289A7" w:rsidR="0083590D" w:rsidRDefault="0083590D" w:rsidP="009945DB"/>
    <w:p w14:paraId="3C97B88A" w14:textId="238F5D0D" w:rsidR="0083590D" w:rsidRDefault="0083590D" w:rsidP="009945DB"/>
    <w:p w14:paraId="4DF18A2C" w14:textId="464E9AA4" w:rsidR="0083590D" w:rsidRDefault="0083590D" w:rsidP="009945DB"/>
    <w:p w14:paraId="508F6B8E" w14:textId="291E0898" w:rsidR="0083590D" w:rsidRDefault="0083590D" w:rsidP="009945DB"/>
    <w:p w14:paraId="003C792D" w14:textId="2B01718A" w:rsidR="0083590D" w:rsidRDefault="0083590D" w:rsidP="009945DB"/>
    <w:p w14:paraId="716D8BD4" w14:textId="129A444C" w:rsidR="0083590D" w:rsidRDefault="0083590D" w:rsidP="009945DB"/>
    <w:p w14:paraId="433AC9E3" w14:textId="415FDEBC" w:rsidR="0083590D" w:rsidRDefault="0083590D" w:rsidP="009945DB"/>
    <w:p w14:paraId="15F0A0E6" w14:textId="4B595FC9" w:rsidR="0083590D" w:rsidRDefault="0083590D" w:rsidP="009945DB"/>
    <w:p w14:paraId="3EBC7FC1" w14:textId="607DF1DE" w:rsidR="0083590D" w:rsidRDefault="0083590D" w:rsidP="009945DB"/>
    <w:p w14:paraId="5AB4BAEC" w14:textId="6273D170" w:rsidR="0083590D" w:rsidRDefault="0083590D" w:rsidP="009945DB"/>
    <w:p w14:paraId="1036B080" w14:textId="1D1DC6D0" w:rsidR="0083590D" w:rsidRDefault="0083590D" w:rsidP="009945DB"/>
    <w:p w14:paraId="1A60E8C4" w14:textId="12CE5A75" w:rsidR="0083590D" w:rsidRDefault="0083590D" w:rsidP="009945DB"/>
    <w:p w14:paraId="1170F746" w14:textId="35CAF7D2" w:rsidR="0083590D" w:rsidRDefault="0083590D" w:rsidP="009945DB"/>
    <w:p w14:paraId="46920064" w14:textId="6A25D2A5" w:rsidR="0083590D" w:rsidRDefault="0083590D" w:rsidP="009945DB"/>
    <w:p w14:paraId="480EE75F" w14:textId="7ECF02C5" w:rsidR="0083590D" w:rsidRDefault="0083590D" w:rsidP="009945DB"/>
    <w:p w14:paraId="66AA48E8" w14:textId="2DBBEA89" w:rsidR="0083590D" w:rsidRDefault="0083590D" w:rsidP="009945DB"/>
    <w:p w14:paraId="1D216615" w14:textId="25560514" w:rsidR="0083590D" w:rsidRDefault="0083590D" w:rsidP="009945DB"/>
    <w:p w14:paraId="700D94BF" w14:textId="54106456" w:rsidR="0083590D" w:rsidRDefault="0083590D" w:rsidP="009945DB"/>
    <w:p w14:paraId="13E62850" w14:textId="7FA53C35" w:rsidR="0083590D" w:rsidRDefault="0083590D" w:rsidP="009945DB"/>
    <w:p w14:paraId="0103B179" w14:textId="05BC17F2" w:rsidR="0083590D" w:rsidRDefault="0083590D" w:rsidP="009945DB"/>
    <w:p w14:paraId="54943411" w14:textId="77777777" w:rsidR="0083590D" w:rsidRDefault="0083590D" w:rsidP="0083590D">
      <w:pPr>
        <w:pStyle w:val="Default"/>
        <w:rPr>
          <w:b/>
          <w:bCs/>
          <w:sz w:val="23"/>
          <w:szCs w:val="23"/>
        </w:rPr>
      </w:pPr>
    </w:p>
    <w:p w14:paraId="581A06A8" w14:textId="77777777" w:rsidR="0083590D" w:rsidRDefault="0083590D" w:rsidP="0083590D">
      <w:pPr>
        <w:pStyle w:val="Default"/>
        <w:rPr>
          <w:b/>
          <w:bCs/>
          <w:sz w:val="23"/>
          <w:szCs w:val="23"/>
        </w:rPr>
      </w:pPr>
    </w:p>
    <w:p w14:paraId="7D4B77D0" w14:textId="77777777" w:rsidR="0083590D" w:rsidRDefault="0083590D" w:rsidP="0083590D">
      <w:pPr>
        <w:pStyle w:val="Default"/>
        <w:rPr>
          <w:b/>
          <w:bCs/>
          <w:sz w:val="23"/>
          <w:szCs w:val="23"/>
        </w:rPr>
      </w:pPr>
    </w:p>
    <w:p w14:paraId="68F83BD8" w14:textId="77777777" w:rsidR="0083590D" w:rsidRDefault="0083590D" w:rsidP="0083590D">
      <w:pPr>
        <w:pStyle w:val="Default"/>
        <w:rPr>
          <w:b/>
          <w:bCs/>
          <w:sz w:val="23"/>
          <w:szCs w:val="23"/>
        </w:rPr>
      </w:pPr>
    </w:p>
    <w:p w14:paraId="67B24C2F" w14:textId="77777777" w:rsidR="0083590D" w:rsidRDefault="0083590D" w:rsidP="0083590D">
      <w:pPr>
        <w:pStyle w:val="Default"/>
        <w:rPr>
          <w:b/>
          <w:bCs/>
          <w:sz w:val="23"/>
          <w:szCs w:val="23"/>
        </w:rPr>
      </w:pPr>
    </w:p>
    <w:p w14:paraId="28E22595" w14:textId="77777777" w:rsidR="0083590D" w:rsidRDefault="0083590D" w:rsidP="0083590D">
      <w:pPr>
        <w:pStyle w:val="Default"/>
        <w:rPr>
          <w:b/>
          <w:bCs/>
          <w:sz w:val="23"/>
          <w:szCs w:val="23"/>
        </w:rPr>
      </w:pPr>
    </w:p>
    <w:p w14:paraId="587C0DCB" w14:textId="77777777" w:rsidR="0083590D" w:rsidRDefault="0083590D" w:rsidP="0083590D">
      <w:pPr>
        <w:pStyle w:val="Default"/>
        <w:rPr>
          <w:b/>
          <w:bCs/>
          <w:sz w:val="23"/>
          <w:szCs w:val="23"/>
        </w:rPr>
      </w:pPr>
    </w:p>
    <w:p w14:paraId="27F8F397" w14:textId="77777777" w:rsidR="0083590D" w:rsidRDefault="0083590D" w:rsidP="0083590D">
      <w:pPr>
        <w:pStyle w:val="Default"/>
        <w:rPr>
          <w:b/>
          <w:bCs/>
          <w:sz w:val="23"/>
          <w:szCs w:val="23"/>
        </w:rPr>
      </w:pPr>
    </w:p>
    <w:p w14:paraId="313EF24D" w14:textId="77777777" w:rsidR="0083590D" w:rsidRDefault="0083590D" w:rsidP="0083590D">
      <w:pPr>
        <w:pStyle w:val="Default"/>
        <w:rPr>
          <w:b/>
          <w:bCs/>
          <w:sz w:val="23"/>
          <w:szCs w:val="23"/>
        </w:rPr>
      </w:pPr>
    </w:p>
    <w:p w14:paraId="40C1EDE7" w14:textId="77777777" w:rsidR="0083590D" w:rsidRDefault="0083590D" w:rsidP="0083590D">
      <w:pPr>
        <w:pStyle w:val="Default"/>
        <w:rPr>
          <w:b/>
          <w:bCs/>
          <w:sz w:val="23"/>
          <w:szCs w:val="23"/>
        </w:rPr>
      </w:pPr>
    </w:p>
    <w:p w14:paraId="5C45EB8E" w14:textId="77777777" w:rsidR="0083590D" w:rsidRDefault="0083590D" w:rsidP="0083590D">
      <w:pPr>
        <w:pStyle w:val="Default"/>
        <w:rPr>
          <w:b/>
          <w:bCs/>
          <w:sz w:val="23"/>
          <w:szCs w:val="23"/>
        </w:rPr>
      </w:pPr>
    </w:p>
    <w:p w14:paraId="704BCA8E" w14:textId="77777777" w:rsidR="0083590D" w:rsidRDefault="0083590D" w:rsidP="0083590D">
      <w:pPr>
        <w:pStyle w:val="Default"/>
        <w:rPr>
          <w:b/>
          <w:bCs/>
          <w:sz w:val="23"/>
          <w:szCs w:val="23"/>
        </w:rPr>
      </w:pPr>
    </w:p>
    <w:p w14:paraId="639B7E5B" w14:textId="77777777" w:rsidR="0083590D" w:rsidRDefault="0083590D" w:rsidP="0083590D">
      <w:pPr>
        <w:pStyle w:val="Default"/>
        <w:rPr>
          <w:b/>
          <w:bCs/>
          <w:sz w:val="23"/>
          <w:szCs w:val="23"/>
        </w:rPr>
      </w:pPr>
    </w:p>
    <w:p w14:paraId="67AB0832" w14:textId="77777777" w:rsidR="0083590D" w:rsidRDefault="0083590D" w:rsidP="0083590D">
      <w:pPr>
        <w:pStyle w:val="Default"/>
        <w:rPr>
          <w:b/>
          <w:bCs/>
          <w:sz w:val="23"/>
          <w:szCs w:val="23"/>
        </w:rPr>
      </w:pPr>
    </w:p>
    <w:p w14:paraId="1BC8B479" w14:textId="77777777" w:rsidR="0083590D" w:rsidRDefault="0083590D" w:rsidP="0083590D">
      <w:pPr>
        <w:pStyle w:val="Default"/>
        <w:rPr>
          <w:b/>
          <w:bCs/>
          <w:sz w:val="23"/>
          <w:szCs w:val="23"/>
        </w:rPr>
      </w:pPr>
    </w:p>
    <w:p w14:paraId="54FA6B61" w14:textId="77777777" w:rsidR="0083590D" w:rsidRDefault="0083590D" w:rsidP="0083590D">
      <w:pPr>
        <w:pStyle w:val="Default"/>
        <w:rPr>
          <w:b/>
          <w:bCs/>
          <w:sz w:val="23"/>
          <w:szCs w:val="23"/>
        </w:rPr>
      </w:pPr>
    </w:p>
    <w:p w14:paraId="7590B112" w14:textId="77777777" w:rsidR="0083590D" w:rsidRDefault="0083590D" w:rsidP="0083590D">
      <w:pPr>
        <w:pStyle w:val="Default"/>
        <w:rPr>
          <w:b/>
          <w:bCs/>
          <w:sz w:val="23"/>
          <w:szCs w:val="23"/>
        </w:rPr>
      </w:pPr>
    </w:p>
    <w:p w14:paraId="71B6CE9E" w14:textId="77777777" w:rsidR="0083590D" w:rsidRDefault="0083590D" w:rsidP="0083590D">
      <w:pPr>
        <w:pStyle w:val="Default"/>
        <w:rPr>
          <w:b/>
          <w:bCs/>
          <w:sz w:val="23"/>
          <w:szCs w:val="23"/>
        </w:rPr>
      </w:pPr>
    </w:p>
    <w:p w14:paraId="3A749D8E" w14:textId="2471EE70" w:rsidR="0083590D" w:rsidRPr="0083590D" w:rsidRDefault="0083590D" w:rsidP="0083590D">
      <w:pPr>
        <w:pStyle w:val="Default"/>
        <w:jc w:val="center"/>
      </w:pPr>
      <w:r w:rsidRPr="0083590D">
        <w:rPr>
          <w:b/>
          <w:bCs/>
        </w:rPr>
        <w:t>4. REQUERIMIENTOS DEL SOFTWARE</w:t>
      </w:r>
    </w:p>
    <w:p w14:paraId="22049F4D" w14:textId="77777777" w:rsidR="0083590D" w:rsidRDefault="0083590D" w:rsidP="0083590D">
      <w:pPr>
        <w:pStyle w:val="Default"/>
      </w:pPr>
    </w:p>
    <w:p w14:paraId="26CD3118" w14:textId="518386A1" w:rsidR="0083590D" w:rsidRPr="0083590D" w:rsidRDefault="0083590D" w:rsidP="0083590D">
      <w:pPr>
        <w:pStyle w:val="Default"/>
      </w:pPr>
      <w:r w:rsidRPr="0083590D">
        <w:t xml:space="preserve">En esta sección se detallará los requisitos mínimos del sistema para poder ejecutar los aplicativos usados para modificar el </w:t>
      </w:r>
      <w:r>
        <w:t>SOFTWARE INVENTORY</w:t>
      </w:r>
      <w:r w:rsidRPr="0083590D">
        <w:t xml:space="preserve">. </w:t>
      </w:r>
    </w:p>
    <w:p w14:paraId="4FBB4262" w14:textId="77777777" w:rsidR="0083590D" w:rsidRDefault="0083590D" w:rsidP="0083590D">
      <w:pPr>
        <w:pStyle w:val="Default"/>
        <w:rPr>
          <w:b/>
          <w:bCs/>
        </w:rPr>
      </w:pPr>
    </w:p>
    <w:p w14:paraId="28E13DC3" w14:textId="26601967" w:rsidR="0083590D" w:rsidRPr="0083590D" w:rsidRDefault="0083590D" w:rsidP="0083590D">
      <w:pPr>
        <w:pStyle w:val="Default"/>
      </w:pPr>
      <w:r w:rsidRPr="0083590D">
        <w:rPr>
          <w:b/>
          <w:bCs/>
        </w:rPr>
        <w:lastRenderedPageBreak/>
        <w:t xml:space="preserve">4.1. REQUISITOS MÍNIMOS </w:t>
      </w:r>
    </w:p>
    <w:p w14:paraId="2374695F" w14:textId="77777777" w:rsidR="0083590D" w:rsidRDefault="0083590D" w:rsidP="0083590D">
      <w:pPr>
        <w:pStyle w:val="Default"/>
      </w:pPr>
    </w:p>
    <w:p w14:paraId="640B25B9" w14:textId="654D76E9" w:rsidR="0083590D" w:rsidRPr="0083590D" w:rsidRDefault="0083590D" w:rsidP="0083590D">
      <w:pPr>
        <w:pStyle w:val="Default"/>
      </w:pPr>
      <w:r>
        <w:t>-</w:t>
      </w:r>
      <w:r w:rsidRPr="0083590D">
        <w:t xml:space="preserve">Sistema Operativo: Windows 7 </w:t>
      </w:r>
    </w:p>
    <w:p w14:paraId="1AB319C7" w14:textId="77777777" w:rsidR="0083590D" w:rsidRPr="0083590D" w:rsidRDefault="0083590D" w:rsidP="0083590D">
      <w:pPr>
        <w:pStyle w:val="Default"/>
      </w:pPr>
    </w:p>
    <w:p w14:paraId="63F0AC86" w14:textId="065CCF25" w:rsidR="0083590D" w:rsidRPr="0083590D" w:rsidRDefault="0083590D" w:rsidP="0083590D">
      <w:pPr>
        <w:pStyle w:val="Default"/>
      </w:pPr>
      <w:r>
        <w:t>-</w:t>
      </w:r>
      <w:r w:rsidRPr="0083590D">
        <w:t xml:space="preserve">Procesador: Intel Core Celeron </w:t>
      </w:r>
    </w:p>
    <w:p w14:paraId="23178A97" w14:textId="77777777" w:rsidR="0083590D" w:rsidRPr="0083590D" w:rsidRDefault="0083590D" w:rsidP="0083590D">
      <w:pPr>
        <w:pStyle w:val="Default"/>
      </w:pPr>
    </w:p>
    <w:p w14:paraId="592C8AA3" w14:textId="1B970EDE" w:rsidR="0083590D" w:rsidRPr="0083590D" w:rsidRDefault="0083590D" w:rsidP="0083590D">
      <w:pPr>
        <w:pStyle w:val="Default"/>
      </w:pPr>
      <w:r>
        <w:t>-</w:t>
      </w:r>
      <w:r w:rsidRPr="0083590D">
        <w:t xml:space="preserve">Memoria RAM: 1GB </w:t>
      </w:r>
    </w:p>
    <w:p w14:paraId="1CCF6982" w14:textId="77777777" w:rsidR="0083590D" w:rsidRPr="0083590D" w:rsidRDefault="0083590D" w:rsidP="0083590D">
      <w:pPr>
        <w:pStyle w:val="Default"/>
      </w:pPr>
    </w:p>
    <w:p w14:paraId="5C0F4EFB" w14:textId="227D8E64" w:rsidR="0083590D" w:rsidRPr="0083590D" w:rsidRDefault="0083590D" w:rsidP="0083590D">
      <w:pPr>
        <w:pStyle w:val="Default"/>
      </w:pPr>
      <w:r>
        <w:t>-</w:t>
      </w:r>
      <w:r w:rsidRPr="0083590D">
        <w:t xml:space="preserve">Disco Duro: 1GB </w:t>
      </w:r>
    </w:p>
    <w:p w14:paraId="5255DA36" w14:textId="77777777" w:rsidR="0083590D" w:rsidRPr="0083590D" w:rsidRDefault="0083590D" w:rsidP="0083590D">
      <w:pPr>
        <w:pStyle w:val="Default"/>
      </w:pPr>
    </w:p>
    <w:p w14:paraId="42A11A17" w14:textId="79B2DA55" w:rsidR="0083590D" w:rsidRPr="0083590D" w:rsidRDefault="0083590D" w:rsidP="0083590D">
      <w:pPr>
        <w:pStyle w:val="Default"/>
      </w:pPr>
      <w:r>
        <w:t>-</w:t>
      </w:r>
      <w:r w:rsidRPr="0083590D">
        <w:t xml:space="preserve">Resolución de pantalla: 1280 x 720 pixeles </w:t>
      </w:r>
    </w:p>
    <w:p w14:paraId="3972C158" w14:textId="77777777" w:rsidR="0083590D" w:rsidRPr="0083590D" w:rsidRDefault="0083590D" w:rsidP="0083590D">
      <w:pPr>
        <w:pStyle w:val="Default"/>
      </w:pPr>
    </w:p>
    <w:p w14:paraId="02701069" w14:textId="3AC173A7" w:rsidR="0083590D" w:rsidRPr="0083590D" w:rsidRDefault="0083590D" w:rsidP="0083590D">
      <w:pPr>
        <w:pStyle w:val="Default"/>
      </w:pPr>
      <w:r>
        <w:t>-</w:t>
      </w:r>
      <w:r w:rsidRPr="0083590D">
        <w:t xml:space="preserve">Periféricos: Teclado, ratón, Bocinas (Opcional) </w:t>
      </w:r>
    </w:p>
    <w:p w14:paraId="1BEF601B" w14:textId="25FDB8F1" w:rsidR="0083590D" w:rsidRDefault="0083590D" w:rsidP="009945DB">
      <w:pPr>
        <w:rPr>
          <w:lang w:val="es-CO"/>
        </w:rPr>
      </w:pPr>
    </w:p>
    <w:p w14:paraId="11ACCABF" w14:textId="2CEAC905" w:rsidR="00CA790B" w:rsidRDefault="00CA790B" w:rsidP="009945DB">
      <w:pPr>
        <w:rPr>
          <w:lang w:val="es-CO"/>
        </w:rPr>
      </w:pPr>
    </w:p>
    <w:p w14:paraId="462E912B" w14:textId="0383FBFC" w:rsidR="00CA790B" w:rsidRDefault="00CA790B" w:rsidP="009945DB">
      <w:pPr>
        <w:rPr>
          <w:lang w:val="es-CO"/>
        </w:rPr>
      </w:pPr>
    </w:p>
    <w:p w14:paraId="7966B275" w14:textId="73D93061" w:rsidR="00CA790B" w:rsidRDefault="00CA790B" w:rsidP="009945DB">
      <w:pPr>
        <w:rPr>
          <w:lang w:val="es-CO"/>
        </w:rPr>
      </w:pPr>
    </w:p>
    <w:p w14:paraId="6E21FF6F" w14:textId="29512B74" w:rsidR="00CA790B" w:rsidRDefault="00CA790B" w:rsidP="009945DB">
      <w:pPr>
        <w:rPr>
          <w:lang w:val="es-CO"/>
        </w:rPr>
      </w:pPr>
    </w:p>
    <w:p w14:paraId="29FCCACC" w14:textId="61FCBCCA" w:rsidR="00CA790B" w:rsidRDefault="00CA790B" w:rsidP="009945DB">
      <w:pPr>
        <w:rPr>
          <w:lang w:val="es-CO"/>
        </w:rPr>
      </w:pPr>
    </w:p>
    <w:p w14:paraId="37E37291" w14:textId="2BAEEEB5" w:rsidR="00CA790B" w:rsidRDefault="00CA790B" w:rsidP="009945DB">
      <w:pPr>
        <w:rPr>
          <w:lang w:val="es-CO"/>
        </w:rPr>
      </w:pPr>
    </w:p>
    <w:p w14:paraId="71085AE9" w14:textId="68948F95" w:rsidR="00CA790B" w:rsidRDefault="00CA790B" w:rsidP="009945DB">
      <w:pPr>
        <w:rPr>
          <w:lang w:val="es-CO"/>
        </w:rPr>
      </w:pPr>
    </w:p>
    <w:p w14:paraId="79A861F5" w14:textId="77777777" w:rsidR="00A83F72" w:rsidRPr="00BA6875" w:rsidRDefault="00A83F72" w:rsidP="00CA790B">
      <w:pPr>
        <w:pStyle w:val="Default"/>
        <w:rPr>
          <w:b/>
          <w:bCs/>
        </w:rPr>
      </w:pPr>
    </w:p>
    <w:p w14:paraId="229FC699" w14:textId="45EEEA89" w:rsidR="00CA790B" w:rsidRPr="00A83F72" w:rsidRDefault="00CA790B" w:rsidP="00CA790B">
      <w:pPr>
        <w:pStyle w:val="Default"/>
        <w:rPr>
          <w:b/>
          <w:bCs/>
        </w:rPr>
      </w:pPr>
      <w:r w:rsidRPr="00A83F72">
        <w:rPr>
          <w:b/>
          <w:bCs/>
        </w:rPr>
        <w:t xml:space="preserve">BIBLIOGRAFÍA </w:t>
      </w:r>
    </w:p>
    <w:p w14:paraId="6403010F" w14:textId="77777777" w:rsidR="00CA790B" w:rsidRPr="00A83F72" w:rsidRDefault="00CA790B" w:rsidP="00CA790B">
      <w:pPr>
        <w:pStyle w:val="Default"/>
      </w:pPr>
    </w:p>
    <w:p w14:paraId="61AC31C2" w14:textId="584D9D57" w:rsidR="00CA790B" w:rsidRPr="00A83F72" w:rsidRDefault="00A72940" w:rsidP="00CA790B">
      <w:pPr>
        <w:rPr>
          <w:rFonts w:ascii="Arial" w:hAnsi="Arial" w:cs="Arial"/>
          <w:color w:val="auto"/>
          <w:sz w:val="24"/>
          <w:szCs w:val="24"/>
          <w:lang w:val="es-CO"/>
        </w:rPr>
      </w:pPr>
      <w:r w:rsidRPr="00A83F72">
        <w:rPr>
          <w:rFonts w:ascii="Arial" w:hAnsi="Arial" w:cs="Arial"/>
          <w:color w:val="auto"/>
          <w:sz w:val="24"/>
          <w:szCs w:val="24"/>
          <w:lang w:val="es-CO"/>
        </w:rPr>
        <w:t xml:space="preserve">Visual Studio Code: </w:t>
      </w:r>
      <w:hyperlink r:id="rId101" w:history="1">
        <w:r w:rsidRPr="00A83F72">
          <w:rPr>
            <w:rStyle w:val="Hipervnculo"/>
            <w:rFonts w:ascii="Arial" w:hAnsi="Arial" w:cs="Arial"/>
            <w:color w:val="auto"/>
            <w:sz w:val="24"/>
            <w:szCs w:val="24"/>
            <w:u w:val="none"/>
            <w:lang w:val="es-CO"/>
          </w:rPr>
          <w:t>https://es.wikipedia.org/wiki/Visual_Studio_Code</w:t>
        </w:r>
      </w:hyperlink>
    </w:p>
    <w:p w14:paraId="291AB3AC" w14:textId="5739E3DE" w:rsidR="00A72940" w:rsidRDefault="00A83F72" w:rsidP="00CA790B">
      <w:pPr>
        <w:rPr>
          <w:rFonts w:ascii="Arial" w:hAnsi="Arial" w:cs="Arial"/>
          <w:color w:val="auto"/>
          <w:sz w:val="24"/>
          <w:szCs w:val="24"/>
          <w:lang w:val="en-US"/>
        </w:rPr>
      </w:pPr>
      <w:r w:rsidRPr="00A83F72">
        <w:rPr>
          <w:rFonts w:ascii="Arial" w:hAnsi="Arial" w:cs="Arial"/>
          <w:color w:val="auto"/>
          <w:sz w:val="24"/>
          <w:szCs w:val="24"/>
          <w:lang w:val="en-US"/>
        </w:rPr>
        <w:t xml:space="preserve">MySQL Workbench: </w:t>
      </w:r>
      <w:hyperlink r:id="rId102" w:history="1">
        <w:r w:rsidRPr="00A83F72">
          <w:rPr>
            <w:rStyle w:val="Hipervnculo"/>
            <w:rFonts w:ascii="Arial" w:hAnsi="Arial" w:cs="Arial"/>
            <w:color w:val="auto"/>
            <w:sz w:val="24"/>
            <w:szCs w:val="24"/>
            <w:u w:val="none"/>
            <w:lang w:val="en-US"/>
          </w:rPr>
          <w:t>https://es.wikipedia.org/wiki/MySQL_Workbench</w:t>
        </w:r>
      </w:hyperlink>
    </w:p>
    <w:p w14:paraId="0DF6BCD3" w14:textId="4DB69AE8" w:rsidR="004A0405" w:rsidRPr="004A0405" w:rsidRDefault="00630C75" w:rsidP="00CA790B">
      <w:pPr>
        <w:rPr>
          <w:rFonts w:ascii="Arial" w:hAnsi="Arial" w:cs="Arial"/>
          <w:color w:val="auto"/>
          <w:sz w:val="24"/>
          <w:szCs w:val="24"/>
          <w:lang w:val="en-US"/>
        </w:rPr>
      </w:pPr>
      <w:r>
        <w:rPr>
          <w:rFonts w:ascii="Arial" w:hAnsi="Arial" w:cs="Arial"/>
          <w:color w:val="auto"/>
          <w:sz w:val="24"/>
          <w:szCs w:val="24"/>
          <w:lang w:val="en-US"/>
        </w:rPr>
        <w:t>Xampp:</w:t>
      </w:r>
      <w:r w:rsidRPr="004A0405">
        <w:rPr>
          <w:rFonts w:ascii="Arial" w:hAnsi="Arial" w:cs="Arial"/>
          <w:color w:val="auto"/>
          <w:sz w:val="24"/>
          <w:szCs w:val="24"/>
          <w:lang w:val="en-US"/>
        </w:rPr>
        <w:t xml:space="preserve"> </w:t>
      </w:r>
      <w:hyperlink r:id="rId103" w:history="1">
        <w:r w:rsidR="004A0405" w:rsidRPr="004A0405">
          <w:rPr>
            <w:rStyle w:val="Hipervnculo"/>
            <w:rFonts w:ascii="Arial" w:hAnsi="Arial" w:cs="Arial"/>
            <w:color w:val="auto"/>
            <w:sz w:val="24"/>
            <w:szCs w:val="24"/>
            <w:u w:val="none"/>
            <w:lang w:val="en-US"/>
          </w:rPr>
          <w:t>https://es.wikipedia.org/wiki/XAMPP</w:t>
        </w:r>
      </w:hyperlink>
    </w:p>
    <w:p w14:paraId="6AA9DE0F" w14:textId="09D0B573" w:rsidR="004A0405" w:rsidRPr="004A0405" w:rsidRDefault="004A0405" w:rsidP="00CA790B">
      <w:pPr>
        <w:rPr>
          <w:rFonts w:ascii="Arial" w:hAnsi="Arial" w:cs="Arial"/>
          <w:color w:val="auto"/>
          <w:sz w:val="24"/>
          <w:szCs w:val="24"/>
          <w:lang w:val="en-US"/>
        </w:rPr>
      </w:pPr>
      <w:r w:rsidRPr="004A0405">
        <w:rPr>
          <w:rFonts w:ascii="Arial" w:hAnsi="Arial" w:cs="Arial"/>
          <w:color w:val="auto"/>
          <w:sz w:val="24"/>
          <w:szCs w:val="24"/>
          <w:lang w:val="en-US"/>
        </w:rPr>
        <w:t xml:space="preserve">GitHup: </w:t>
      </w:r>
      <w:hyperlink r:id="rId104" w:history="1">
        <w:r w:rsidRPr="004A0405">
          <w:rPr>
            <w:rStyle w:val="Hipervnculo"/>
            <w:rFonts w:ascii="Arial" w:hAnsi="Arial" w:cs="Arial"/>
            <w:color w:val="auto"/>
            <w:sz w:val="24"/>
            <w:szCs w:val="24"/>
            <w:u w:val="none"/>
            <w:lang w:val="en-US"/>
          </w:rPr>
          <w:t>https://es.wikipedia.org/wiki/GitHub</w:t>
        </w:r>
      </w:hyperlink>
    </w:p>
    <w:p w14:paraId="6A465FEA" w14:textId="110E908D" w:rsidR="004A0405" w:rsidRDefault="004A0405" w:rsidP="00CA790B">
      <w:pPr>
        <w:rPr>
          <w:rFonts w:ascii="Arial" w:hAnsi="Arial" w:cs="Arial"/>
          <w:color w:val="auto"/>
          <w:sz w:val="24"/>
          <w:szCs w:val="24"/>
          <w:lang w:val="en-US"/>
        </w:rPr>
      </w:pPr>
      <w:r>
        <w:rPr>
          <w:rFonts w:ascii="Arial" w:hAnsi="Arial" w:cs="Arial"/>
          <w:color w:val="auto"/>
          <w:sz w:val="24"/>
          <w:szCs w:val="24"/>
          <w:lang w:val="en-US"/>
        </w:rPr>
        <w:t>Moqups:</w:t>
      </w:r>
      <w:r w:rsidRPr="008D3981">
        <w:rPr>
          <w:rFonts w:ascii="Arial" w:hAnsi="Arial" w:cs="Arial"/>
          <w:color w:val="auto"/>
          <w:sz w:val="24"/>
          <w:szCs w:val="24"/>
          <w:lang w:val="en-US"/>
        </w:rPr>
        <w:t xml:space="preserve"> </w:t>
      </w:r>
      <w:hyperlink r:id="rId105" w:history="1">
        <w:r w:rsidR="008D3981" w:rsidRPr="008D3981">
          <w:rPr>
            <w:rStyle w:val="Hipervnculo"/>
            <w:rFonts w:ascii="Arial" w:hAnsi="Arial" w:cs="Arial"/>
            <w:color w:val="auto"/>
            <w:sz w:val="24"/>
            <w:szCs w:val="24"/>
            <w:u w:val="none"/>
            <w:lang w:val="en-US"/>
          </w:rPr>
          <w:t>https://moqups.com/es/wireframe-tool</w:t>
        </w:r>
      </w:hyperlink>
    </w:p>
    <w:p w14:paraId="41287AA1" w14:textId="21600599" w:rsidR="008D3981" w:rsidRPr="004A0405" w:rsidRDefault="008D3981" w:rsidP="00CA790B">
      <w:pPr>
        <w:rPr>
          <w:rFonts w:ascii="Arial" w:hAnsi="Arial" w:cs="Arial"/>
          <w:color w:val="auto"/>
          <w:sz w:val="24"/>
          <w:szCs w:val="24"/>
          <w:lang w:val="en-US"/>
        </w:rPr>
      </w:pPr>
      <w:r>
        <w:rPr>
          <w:rFonts w:ascii="Arial" w:hAnsi="Arial" w:cs="Arial"/>
          <w:color w:val="auto"/>
          <w:sz w:val="24"/>
          <w:szCs w:val="24"/>
          <w:lang w:val="en-US"/>
        </w:rPr>
        <w:t xml:space="preserve">Microsoft Project: </w:t>
      </w:r>
      <w:r w:rsidRPr="008D3981">
        <w:rPr>
          <w:rFonts w:ascii="Arial" w:hAnsi="Arial" w:cs="Arial"/>
          <w:color w:val="auto"/>
          <w:sz w:val="24"/>
          <w:szCs w:val="24"/>
          <w:lang w:val="en-US"/>
        </w:rPr>
        <w:t>https://es.wikipedia.org/wiki/Microsoft_Project</w:t>
      </w:r>
    </w:p>
    <w:p w14:paraId="46C0487C" w14:textId="576B7B8B" w:rsidR="004A0405" w:rsidRDefault="00555FDD" w:rsidP="00CA790B">
      <w:pPr>
        <w:rPr>
          <w:rFonts w:ascii="Arial" w:hAnsi="Arial" w:cs="Arial"/>
          <w:color w:val="auto"/>
          <w:sz w:val="24"/>
          <w:szCs w:val="24"/>
          <w:lang w:val="en-US"/>
        </w:rPr>
      </w:pPr>
      <w:r>
        <w:rPr>
          <w:rFonts w:ascii="Arial" w:hAnsi="Arial" w:cs="Arial"/>
          <w:color w:val="auto"/>
          <w:sz w:val="24"/>
          <w:szCs w:val="24"/>
          <w:lang w:val="en-US"/>
        </w:rPr>
        <w:t xml:space="preserve">PHPUnit: </w:t>
      </w:r>
      <w:hyperlink r:id="rId106" w:history="1">
        <w:r w:rsidRPr="00555FDD">
          <w:rPr>
            <w:rStyle w:val="Hipervnculo"/>
            <w:rFonts w:ascii="Arial" w:hAnsi="Arial" w:cs="Arial"/>
            <w:color w:val="auto"/>
            <w:sz w:val="24"/>
            <w:szCs w:val="24"/>
            <w:u w:val="none"/>
            <w:lang w:val="en-US"/>
          </w:rPr>
          <w:t>https://es.wikipedia.org/wiki/PHPUnit</w:t>
        </w:r>
      </w:hyperlink>
    </w:p>
    <w:p w14:paraId="4347D5C9" w14:textId="77777777" w:rsidR="00555FDD" w:rsidRPr="00A83F72" w:rsidRDefault="00555FDD" w:rsidP="00CA790B">
      <w:pPr>
        <w:rPr>
          <w:rFonts w:ascii="Arial" w:hAnsi="Arial" w:cs="Arial"/>
          <w:color w:val="auto"/>
          <w:sz w:val="24"/>
          <w:szCs w:val="24"/>
          <w:lang w:val="en-US"/>
        </w:rPr>
      </w:pPr>
    </w:p>
    <w:sectPr w:rsidR="00555FDD" w:rsidRPr="00A83F72" w:rsidSect="00502B52">
      <w:footerReference w:type="default" r:id="rId107"/>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D9F3" w14:textId="77777777" w:rsidR="00587A63" w:rsidRDefault="00587A63">
      <w:pPr>
        <w:spacing w:before="0" w:after="0" w:line="240" w:lineRule="auto"/>
      </w:pPr>
      <w:r>
        <w:separator/>
      </w:r>
    </w:p>
  </w:endnote>
  <w:endnote w:type="continuationSeparator" w:id="0">
    <w:p w14:paraId="12840206" w14:textId="77777777" w:rsidR="00587A63" w:rsidRDefault="00587A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Cambria"/>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94CB0" w14:textId="77777777"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8A2161">
      <w:rPr>
        <w:noProof/>
      </w:rPr>
      <w:t>1</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2D34" w14:textId="77777777" w:rsidR="00587A63" w:rsidRDefault="00587A63">
      <w:pPr>
        <w:spacing w:before="0" w:after="0" w:line="240" w:lineRule="auto"/>
      </w:pPr>
      <w:r>
        <w:separator/>
      </w:r>
    </w:p>
  </w:footnote>
  <w:footnote w:type="continuationSeparator" w:id="0">
    <w:p w14:paraId="0F5306F6" w14:textId="77777777" w:rsidR="00587A63" w:rsidRDefault="00587A6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2CC0043B"/>
    <w:multiLevelType w:val="multilevel"/>
    <w:tmpl w:val="664876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E9666B7"/>
    <w:multiLevelType w:val="hybridMultilevel"/>
    <w:tmpl w:val="41386CD8"/>
    <w:lvl w:ilvl="0" w:tplc="24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2A26AEF"/>
    <w:multiLevelType w:val="multilevel"/>
    <w:tmpl w:val="664876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306787747">
    <w:abstractNumId w:val="1"/>
  </w:num>
  <w:num w:numId="2" w16cid:durableId="431365215">
    <w:abstractNumId w:val="1"/>
  </w:num>
  <w:num w:numId="3" w16cid:durableId="1842310417">
    <w:abstractNumId w:val="0"/>
  </w:num>
  <w:num w:numId="4" w16cid:durableId="721103696">
    <w:abstractNumId w:val="0"/>
  </w:num>
  <w:num w:numId="5" w16cid:durableId="1563715431">
    <w:abstractNumId w:val="1"/>
  </w:num>
  <w:num w:numId="6" w16cid:durableId="1876038925">
    <w:abstractNumId w:val="0"/>
  </w:num>
  <w:num w:numId="7" w16cid:durableId="881602263">
    <w:abstractNumId w:val="3"/>
  </w:num>
  <w:num w:numId="8" w16cid:durableId="850489940">
    <w:abstractNumId w:val="2"/>
  </w:num>
  <w:num w:numId="9" w16cid:durableId="513346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4147"/>
    <w:rsid w:val="0001009F"/>
    <w:rsid w:val="00062F8F"/>
    <w:rsid w:val="00094DAD"/>
    <w:rsid w:val="00101FEE"/>
    <w:rsid w:val="00162E13"/>
    <w:rsid w:val="00164345"/>
    <w:rsid w:val="0017722D"/>
    <w:rsid w:val="001B6746"/>
    <w:rsid w:val="001E3AC8"/>
    <w:rsid w:val="001E6099"/>
    <w:rsid w:val="00210D08"/>
    <w:rsid w:val="0021697E"/>
    <w:rsid w:val="00246E4E"/>
    <w:rsid w:val="002674F0"/>
    <w:rsid w:val="00285903"/>
    <w:rsid w:val="002D0521"/>
    <w:rsid w:val="002E2DC0"/>
    <w:rsid w:val="00300744"/>
    <w:rsid w:val="00315DF0"/>
    <w:rsid w:val="00340910"/>
    <w:rsid w:val="003D68DE"/>
    <w:rsid w:val="004241E5"/>
    <w:rsid w:val="00464505"/>
    <w:rsid w:val="004A0405"/>
    <w:rsid w:val="004C7BC9"/>
    <w:rsid w:val="004F13D5"/>
    <w:rsid w:val="004F71C2"/>
    <w:rsid w:val="00502B52"/>
    <w:rsid w:val="00510B66"/>
    <w:rsid w:val="0051129B"/>
    <w:rsid w:val="0052431A"/>
    <w:rsid w:val="005350B4"/>
    <w:rsid w:val="00535F0C"/>
    <w:rsid w:val="00536ACE"/>
    <w:rsid w:val="00542C57"/>
    <w:rsid w:val="00555FDD"/>
    <w:rsid w:val="00562CBC"/>
    <w:rsid w:val="00587A63"/>
    <w:rsid w:val="005A4292"/>
    <w:rsid w:val="005E704C"/>
    <w:rsid w:val="00630C75"/>
    <w:rsid w:val="00650176"/>
    <w:rsid w:val="00652A01"/>
    <w:rsid w:val="00653A76"/>
    <w:rsid w:val="006754C5"/>
    <w:rsid w:val="006A418F"/>
    <w:rsid w:val="006A5D7A"/>
    <w:rsid w:val="006A7440"/>
    <w:rsid w:val="006F6D69"/>
    <w:rsid w:val="0070645B"/>
    <w:rsid w:val="0076466F"/>
    <w:rsid w:val="00790AE5"/>
    <w:rsid w:val="007C762B"/>
    <w:rsid w:val="007D4180"/>
    <w:rsid w:val="007E2A09"/>
    <w:rsid w:val="007F18DD"/>
    <w:rsid w:val="008066BF"/>
    <w:rsid w:val="00806A60"/>
    <w:rsid w:val="00814C46"/>
    <w:rsid w:val="00832D2D"/>
    <w:rsid w:val="0083590D"/>
    <w:rsid w:val="00851D79"/>
    <w:rsid w:val="00852D90"/>
    <w:rsid w:val="00864CA9"/>
    <w:rsid w:val="0087552D"/>
    <w:rsid w:val="00891031"/>
    <w:rsid w:val="008A2161"/>
    <w:rsid w:val="008D3981"/>
    <w:rsid w:val="008D4AB4"/>
    <w:rsid w:val="008E4992"/>
    <w:rsid w:val="008F2707"/>
    <w:rsid w:val="00915CC6"/>
    <w:rsid w:val="00920FBB"/>
    <w:rsid w:val="009302CD"/>
    <w:rsid w:val="00933337"/>
    <w:rsid w:val="009478D9"/>
    <w:rsid w:val="009766EC"/>
    <w:rsid w:val="009945DB"/>
    <w:rsid w:val="0099638C"/>
    <w:rsid w:val="009D1040"/>
    <w:rsid w:val="009D1AAC"/>
    <w:rsid w:val="009D2D39"/>
    <w:rsid w:val="009F48DB"/>
    <w:rsid w:val="00A07C5D"/>
    <w:rsid w:val="00A13C76"/>
    <w:rsid w:val="00A72940"/>
    <w:rsid w:val="00A83F72"/>
    <w:rsid w:val="00AB47AB"/>
    <w:rsid w:val="00AC0F60"/>
    <w:rsid w:val="00AC7753"/>
    <w:rsid w:val="00AE339C"/>
    <w:rsid w:val="00B3113E"/>
    <w:rsid w:val="00B528D6"/>
    <w:rsid w:val="00BA6875"/>
    <w:rsid w:val="00BB1960"/>
    <w:rsid w:val="00BE3E33"/>
    <w:rsid w:val="00C069DE"/>
    <w:rsid w:val="00C13EFE"/>
    <w:rsid w:val="00C2009F"/>
    <w:rsid w:val="00C24251"/>
    <w:rsid w:val="00C41897"/>
    <w:rsid w:val="00C73FA9"/>
    <w:rsid w:val="00CA2099"/>
    <w:rsid w:val="00CA790B"/>
    <w:rsid w:val="00CB02A0"/>
    <w:rsid w:val="00CF40D8"/>
    <w:rsid w:val="00D07B82"/>
    <w:rsid w:val="00D24147"/>
    <w:rsid w:val="00D716C6"/>
    <w:rsid w:val="00D7571E"/>
    <w:rsid w:val="00D82AAE"/>
    <w:rsid w:val="00DC083A"/>
    <w:rsid w:val="00DD55D9"/>
    <w:rsid w:val="00DD6356"/>
    <w:rsid w:val="00DF14A1"/>
    <w:rsid w:val="00E10116"/>
    <w:rsid w:val="00E11970"/>
    <w:rsid w:val="00E26263"/>
    <w:rsid w:val="00EA350E"/>
    <w:rsid w:val="00EA3D45"/>
    <w:rsid w:val="00EC2A9A"/>
    <w:rsid w:val="00F363C2"/>
    <w:rsid w:val="00F61A84"/>
    <w:rsid w:val="00F66735"/>
    <w:rsid w:val="00FA395B"/>
    <w:rsid w:val="00FD566A"/>
    <w:rsid w:val="00FD5B97"/>
    <w:rsid w:val="00FE6003"/>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57EAC74"/>
  <w15:docId w15:val="{4C0DE39D-40BB-4B99-AC90-0A233631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rPr>
  </w:style>
  <w:style w:type="character" w:customStyle="1" w:styleId="CitaCar">
    <w:name w:val="Cita Car"/>
    <w:basedOn w:val="Fuentedeprrafopredeter"/>
    <w:link w:val="Cita"/>
    <w:uiPriority w:val="10"/>
    <w:rPr>
      <w:i/>
      <w:iCs/>
      <w:color w:val="00A0B8" w:themeColor="accent1"/>
      <w:sz w:val="26"/>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2AAE"/>
    <w:pPr>
      <w:ind w:left="720"/>
      <w:contextualSpacing/>
    </w:pPr>
  </w:style>
  <w:style w:type="paragraph" w:customStyle="1" w:styleId="Default">
    <w:name w:val="Default"/>
    <w:rsid w:val="00D82AAE"/>
    <w:pPr>
      <w:autoSpaceDE w:val="0"/>
      <w:autoSpaceDN w:val="0"/>
      <w:adjustRightInd w:val="0"/>
      <w:spacing w:before="0" w:after="0" w:line="240" w:lineRule="auto"/>
    </w:pPr>
    <w:rPr>
      <w:rFonts w:ascii="Arial" w:hAnsi="Arial" w:cs="Arial"/>
      <w:color w:val="000000"/>
      <w:sz w:val="24"/>
      <w:szCs w:val="24"/>
      <w:lang w:val="es-CO"/>
    </w:rPr>
  </w:style>
  <w:style w:type="paragraph" w:styleId="NormalWeb">
    <w:name w:val="Normal (Web)"/>
    <w:basedOn w:val="Normal"/>
    <w:uiPriority w:val="99"/>
    <w:semiHidden/>
    <w:unhideWhenUsed/>
    <w:rsid w:val="00A72940"/>
    <w:pPr>
      <w:spacing w:before="100" w:beforeAutospacing="1" w:after="100" w:afterAutospacing="1" w:line="240" w:lineRule="auto"/>
    </w:pPr>
    <w:rPr>
      <w:rFonts w:ascii="Times New Roman" w:eastAsia="Times New Roman" w:hAnsi="Times New Roman" w:cs="Times New Roman"/>
      <w:color w:val="auto"/>
      <w:sz w:val="24"/>
      <w:szCs w:val="24"/>
      <w:lang w:val="es-CO" w:eastAsia="es-CO"/>
    </w:rPr>
  </w:style>
  <w:style w:type="character" w:styleId="Mencinsinresolver">
    <w:name w:val="Unresolved Mention"/>
    <w:basedOn w:val="Fuentedeprrafopredeter"/>
    <w:uiPriority w:val="99"/>
    <w:semiHidden/>
    <w:unhideWhenUsed/>
    <w:rsid w:val="00A72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7185">
      <w:bodyDiv w:val="1"/>
      <w:marLeft w:val="0"/>
      <w:marRight w:val="0"/>
      <w:marTop w:val="0"/>
      <w:marBottom w:val="0"/>
      <w:divBdr>
        <w:top w:val="none" w:sz="0" w:space="0" w:color="auto"/>
        <w:left w:val="none" w:sz="0" w:space="0" w:color="auto"/>
        <w:bottom w:val="none" w:sz="0" w:space="0" w:color="auto"/>
        <w:right w:val="none" w:sz="0" w:space="0" w:color="auto"/>
      </w:divBdr>
    </w:div>
    <w:div w:id="206336658">
      <w:bodyDiv w:val="1"/>
      <w:marLeft w:val="0"/>
      <w:marRight w:val="0"/>
      <w:marTop w:val="0"/>
      <w:marBottom w:val="0"/>
      <w:divBdr>
        <w:top w:val="none" w:sz="0" w:space="0" w:color="auto"/>
        <w:left w:val="none" w:sz="0" w:space="0" w:color="auto"/>
        <w:bottom w:val="none" w:sz="0" w:space="0" w:color="auto"/>
        <w:right w:val="none" w:sz="0" w:space="0" w:color="auto"/>
      </w:divBdr>
    </w:div>
    <w:div w:id="649797611">
      <w:bodyDiv w:val="1"/>
      <w:marLeft w:val="0"/>
      <w:marRight w:val="0"/>
      <w:marTop w:val="0"/>
      <w:marBottom w:val="0"/>
      <w:divBdr>
        <w:top w:val="none" w:sz="0" w:space="0" w:color="auto"/>
        <w:left w:val="none" w:sz="0" w:space="0" w:color="auto"/>
        <w:bottom w:val="none" w:sz="0" w:space="0" w:color="auto"/>
        <w:right w:val="none" w:sz="0" w:space="0" w:color="auto"/>
      </w:divBdr>
    </w:div>
    <w:div w:id="83171741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0963617">
      <w:bodyDiv w:val="1"/>
      <w:marLeft w:val="0"/>
      <w:marRight w:val="0"/>
      <w:marTop w:val="0"/>
      <w:marBottom w:val="0"/>
      <w:divBdr>
        <w:top w:val="none" w:sz="0" w:space="0" w:color="auto"/>
        <w:left w:val="none" w:sz="0" w:space="0" w:color="auto"/>
        <w:bottom w:val="none" w:sz="0" w:space="0" w:color="auto"/>
        <w:right w:val="none" w:sz="0" w:space="0" w:color="auto"/>
      </w:divBdr>
    </w:div>
    <w:div w:id="1427731674">
      <w:bodyDiv w:val="1"/>
      <w:marLeft w:val="0"/>
      <w:marRight w:val="0"/>
      <w:marTop w:val="0"/>
      <w:marBottom w:val="0"/>
      <w:divBdr>
        <w:top w:val="none" w:sz="0" w:space="0" w:color="auto"/>
        <w:left w:val="none" w:sz="0" w:space="0" w:color="auto"/>
        <w:bottom w:val="none" w:sz="0" w:space="0" w:color="auto"/>
        <w:right w:val="none" w:sz="0" w:space="0" w:color="auto"/>
      </w:divBdr>
    </w:div>
    <w:div w:id="1927302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Visual_Studio_Code" TargetMode="External"/><Relationship Id="rId21" Type="http://schemas.openxmlformats.org/officeDocument/2006/relationships/hyperlink" Target="https://es.wikipedia.org/wiki/C%C3%B3digo_abierto" TargetMode="External"/><Relationship Id="rId42" Type="http://schemas.openxmlformats.org/officeDocument/2006/relationships/hyperlink" Target="https://es.wikipedia.org/wiki/Acr%C3%B3nimo" TargetMode="External"/><Relationship Id="rId47" Type="http://schemas.openxmlformats.org/officeDocument/2006/relationships/hyperlink" Target="https://es.wikipedia.org/wiki/Licencia_GPL" TargetMode="External"/><Relationship Id="rId63" Type="http://schemas.openxmlformats.org/officeDocument/2006/relationships/hyperlink" Target="https://es.wikipedia.org/wiki/Microsoft" TargetMode="External"/><Relationship Id="rId68" Type="http://schemas.openxmlformats.org/officeDocument/2006/relationships/hyperlink" Target="https://es.wikipedia.org/wiki/Software_de_administraci%C3%B3n_de_proyectos" TargetMode="External"/><Relationship Id="rId84" Type="http://schemas.openxmlformats.org/officeDocument/2006/relationships/image" Target="media/image5.png"/><Relationship Id="rId89" Type="http://schemas.openxmlformats.org/officeDocument/2006/relationships/image" Target="media/image10.png"/><Relationship Id="rId16" Type="http://schemas.openxmlformats.org/officeDocument/2006/relationships/hyperlink" Target="https://es.wikipedia.org/wiki/MacOS" TargetMode="External"/><Relationship Id="rId107" Type="http://schemas.openxmlformats.org/officeDocument/2006/relationships/footer" Target="footer1.xml"/><Relationship Id="rId11" Type="http://schemas.openxmlformats.org/officeDocument/2006/relationships/image" Target="media/image2.png"/><Relationship Id="rId32" Type="http://schemas.openxmlformats.org/officeDocument/2006/relationships/hyperlink" Target="https://es.wikipedia.org/w/index.php?title=MySQL_GUI_Tools_Bundle&amp;action=edit&amp;redlink=1" TargetMode="External"/><Relationship Id="rId37" Type="http://schemas.openxmlformats.org/officeDocument/2006/relationships/hyperlink" Target="https://es.wikipedia.org/wiki/Servidor_HTTP_Apache" TargetMode="External"/><Relationship Id="rId53" Type="http://schemas.openxmlformats.org/officeDocument/2006/relationships/hyperlink" Target="https://es.wikipedia.org/wiki/Forja_(software)" TargetMode="External"/><Relationship Id="rId58" Type="http://schemas.openxmlformats.org/officeDocument/2006/relationships/hyperlink" Target="https://es.wikipedia.org/wiki/Ordenador" TargetMode="External"/><Relationship Id="rId74" Type="http://schemas.openxmlformats.org/officeDocument/2006/relationships/hyperlink" Target="https://es.wikipedia.org/wiki/PHP" TargetMode="External"/><Relationship Id="rId79" Type="http://schemas.openxmlformats.org/officeDocument/2006/relationships/hyperlink" Target="https://es.wikipedia.org/wiki/PHPUnit" TargetMode="External"/><Relationship Id="rId102" Type="http://schemas.openxmlformats.org/officeDocument/2006/relationships/hyperlink" Target="https://es.wikipedia.org/wiki/MySQL_Workbench" TargetMode="External"/><Relationship Id="rId5" Type="http://schemas.openxmlformats.org/officeDocument/2006/relationships/styles" Target="styles.xml"/><Relationship Id="rId90" Type="http://schemas.openxmlformats.org/officeDocument/2006/relationships/image" Target="media/image11.png"/><Relationship Id="rId95" Type="http://schemas.openxmlformats.org/officeDocument/2006/relationships/image" Target="media/image16.png"/><Relationship Id="rId22" Type="http://schemas.openxmlformats.org/officeDocument/2006/relationships/hyperlink" Target="https://es.wikipedia.org/wiki/Visual_Studio_Code" TargetMode="External"/><Relationship Id="rId27" Type="http://schemas.openxmlformats.org/officeDocument/2006/relationships/hyperlink" Target="https://es.wikipedia.org/wiki/Electron_(software)" TargetMode="External"/><Relationship Id="rId43" Type="http://schemas.openxmlformats.org/officeDocument/2006/relationships/hyperlink" Target="https://es.wikipedia.org/wiki/Sistema_operativo" TargetMode="External"/><Relationship Id="rId48" Type="http://schemas.openxmlformats.org/officeDocument/2006/relationships/hyperlink" Target="https://es.wikipedia.org/wiki/GNU" TargetMode="External"/><Relationship Id="rId64" Type="http://schemas.openxmlformats.org/officeDocument/2006/relationships/hyperlink" Target="https://es.wikipedia.org/wiki/GitHub" TargetMode="External"/><Relationship Id="rId69" Type="http://schemas.openxmlformats.org/officeDocument/2006/relationships/hyperlink" Target="https://es.wikipedia.org/wiki/Microsoft" TargetMode="External"/><Relationship Id="rId80" Type="http://schemas.openxmlformats.org/officeDocument/2006/relationships/hyperlink" Target="https://es.wikipedia.org/wiki/Prueba_unitaria" TargetMode="External"/><Relationship Id="rId85" Type="http://schemas.openxmlformats.org/officeDocument/2006/relationships/image" Target="media/image6.png"/><Relationship Id="rId12" Type="http://schemas.openxmlformats.org/officeDocument/2006/relationships/hyperlink" Target="https://es.wikipedia.org/wiki/Editor_de_c%C3%B3digo_fuente" TargetMode="External"/><Relationship Id="rId17" Type="http://schemas.openxmlformats.org/officeDocument/2006/relationships/hyperlink" Target="https://es.wikipedia.org/wiki/World_Wide_Web" TargetMode="External"/><Relationship Id="rId33" Type="http://schemas.openxmlformats.org/officeDocument/2006/relationships/hyperlink" Target="https://es.wikipedia.org/wiki/Software_libre" TargetMode="External"/><Relationship Id="rId38" Type="http://schemas.openxmlformats.org/officeDocument/2006/relationships/hyperlink" Target="https://es.wikipedia.org/wiki/Int%C3%A9rpretes" TargetMode="External"/><Relationship Id="rId59" Type="http://schemas.openxmlformats.org/officeDocument/2006/relationships/hyperlink" Target="https://es.wikipedia.org/wiki/Software" TargetMode="External"/><Relationship Id="rId103" Type="http://schemas.openxmlformats.org/officeDocument/2006/relationships/hyperlink" Target="https://es.wikipedia.org/wiki/XAMPP" TargetMode="External"/><Relationship Id="rId108" Type="http://schemas.openxmlformats.org/officeDocument/2006/relationships/fontTable" Target="fontTable.xml"/><Relationship Id="rId54" Type="http://schemas.openxmlformats.org/officeDocument/2006/relationships/hyperlink" Target="https://es.wikipedia.org/wiki/Control_de_versiones" TargetMode="External"/><Relationship Id="rId70" Type="http://schemas.openxmlformats.org/officeDocument/2006/relationships/hyperlink" Target="https://es.wikipedia.org/wiki/Gu%C3%ADa_de_los_fundamentos_de_gesti%C3%B3n_de_proyectos" TargetMode="External"/><Relationship Id="rId75" Type="http://schemas.openxmlformats.org/officeDocument/2006/relationships/hyperlink" Target="https://es.wikipedia.org/wiki/XUnit" TargetMode="External"/><Relationship Id="rId91" Type="http://schemas.openxmlformats.org/officeDocument/2006/relationships/image" Target="media/image12.jpeg"/><Relationship Id="rId96" Type="http://schemas.openxmlformats.org/officeDocument/2006/relationships/hyperlink" Target="https://code.visualstudio.com/download"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es.wikipedia.org/wiki/Linux" TargetMode="External"/><Relationship Id="rId23" Type="http://schemas.openxmlformats.org/officeDocument/2006/relationships/hyperlink" Target="https://es.wikipedia.org/wiki/Visual_Studio_Code" TargetMode="External"/><Relationship Id="rId28" Type="http://schemas.openxmlformats.org/officeDocument/2006/relationships/hyperlink" Target="https://es.wikipedia.org/wiki/Chromium_(navegador)" TargetMode="External"/><Relationship Id="rId36" Type="http://schemas.openxmlformats.org/officeDocument/2006/relationships/hyperlink" Target="https://es.wikipedia.org/wiki/Servidor" TargetMode="External"/><Relationship Id="rId49" Type="http://schemas.openxmlformats.org/officeDocument/2006/relationships/hyperlink" Target="https://es.wikipedia.org/wiki/Microsoft_Windows" TargetMode="External"/><Relationship Id="rId57" Type="http://schemas.openxmlformats.org/officeDocument/2006/relationships/hyperlink" Target="https://es.wikipedia.org/wiki/Programa_inform%C3%A1tico" TargetMode="External"/><Relationship Id="rId106" Type="http://schemas.openxmlformats.org/officeDocument/2006/relationships/hyperlink" Target="https://es.wikipedia.org/wiki/PHPUnit" TargetMode="External"/><Relationship Id="rId10" Type="http://schemas.openxmlformats.org/officeDocument/2006/relationships/image" Target="media/image1.png"/><Relationship Id="rId31" Type="http://schemas.openxmlformats.org/officeDocument/2006/relationships/hyperlink" Target="https://es.wikipedia.org/wiki/MySQL" TargetMode="External"/><Relationship Id="rId44" Type="http://schemas.openxmlformats.org/officeDocument/2006/relationships/hyperlink" Target="https://es.wikipedia.org/wiki/MariaDB" TargetMode="External"/><Relationship Id="rId52" Type="http://schemas.openxmlformats.org/officeDocument/2006/relationships/hyperlink" Target="https://es.wikipedia.org/wiki/Mac_OS_X" TargetMode="External"/><Relationship Id="rId60" Type="http://schemas.openxmlformats.org/officeDocument/2006/relationships/hyperlink" Target="https://es.wikipedia.org/wiki/Ruby_on_Rails" TargetMode="External"/><Relationship Id="rId65" Type="http://schemas.openxmlformats.org/officeDocument/2006/relationships/hyperlink" Target="https://es.wikipedia.org/wiki/GitHub" TargetMode="External"/><Relationship Id="rId73" Type="http://schemas.openxmlformats.org/officeDocument/2006/relationships/hyperlink" Target="https://es.wikipedia.org/wiki/Prueba_unitaria" TargetMode="External"/><Relationship Id="rId78" Type="http://schemas.openxmlformats.org/officeDocument/2006/relationships/hyperlink" Target="https://es.wikipedia.org/wiki/GitHub" TargetMode="External"/><Relationship Id="rId81" Type="http://schemas.openxmlformats.org/officeDocument/2006/relationships/hyperlink" Target="https://es.wikipedia.org/wiki/XUnit" TargetMode="External"/><Relationship Id="rId86" Type="http://schemas.openxmlformats.org/officeDocument/2006/relationships/image" Target="media/image7.png"/><Relationship Id="rId94" Type="http://schemas.openxmlformats.org/officeDocument/2006/relationships/image" Target="media/image15.png"/><Relationship Id="rId99" Type="http://schemas.openxmlformats.org/officeDocument/2006/relationships/image" Target="media/image19.png"/><Relationship Id="rId101" Type="http://schemas.openxmlformats.org/officeDocument/2006/relationships/hyperlink" Target="https://es.wikipedia.org/wiki/Visual_Studio_Code"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es.wikipedia.org/wiki/Microsoft" TargetMode="External"/><Relationship Id="rId18" Type="http://schemas.openxmlformats.org/officeDocument/2006/relationships/hyperlink" Target="https://es.wikipedia.org/wiki/Depuraci%C3%B3n_de_programas" TargetMode="External"/><Relationship Id="rId39" Type="http://schemas.openxmlformats.org/officeDocument/2006/relationships/hyperlink" Target="https://es.wikipedia.org/wiki/Lenguaje_de_script" TargetMode="External"/><Relationship Id="rId109" Type="http://schemas.openxmlformats.org/officeDocument/2006/relationships/theme" Target="theme/theme1.xml"/><Relationship Id="rId34" Type="http://schemas.openxmlformats.org/officeDocument/2006/relationships/hyperlink" Target="https://es.wikipedia.org/wiki/Sistema_de_gesti%C3%B3n_de_bases_de_datos" TargetMode="External"/><Relationship Id="rId50" Type="http://schemas.openxmlformats.org/officeDocument/2006/relationships/hyperlink" Target="https://es.wikipedia.org/wiki/GNU/Linux" TargetMode="External"/><Relationship Id="rId55" Type="http://schemas.openxmlformats.org/officeDocument/2006/relationships/hyperlink" Target="https://es.wikipedia.org/wiki/Git" TargetMode="External"/><Relationship Id="rId76" Type="http://schemas.openxmlformats.org/officeDocument/2006/relationships/hyperlink" Target="https://es.wikipedia.org/w/index.php?title=SUnit&amp;action=edit&amp;redlink=1" TargetMode="External"/><Relationship Id="rId97" Type="http://schemas.openxmlformats.org/officeDocument/2006/relationships/image" Target="media/image17.png"/><Relationship Id="rId104" Type="http://schemas.openxmlformats.org/officeDocument/2006/relationships/hyperlink" Target="https://es.wikipedia.org/wiki/GitHub" TargetMode="External"/><Relationship Id="rId7" Type="http://schemas.openxmlformats.org/officeDocument/2006/relationships/webSettings" Target="webSettings.xml"/><Relationship Id="rId71" Type="http://schemas.openxmlformats.org/officeDocument/2006/relationships/hyperlink" Target="https://es.wikipedia.org/wiki/Project_Management_Institute" TargetMode="External"/><Relationship Id="rId92"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hyperlink" Target="https://es.wikipedia.org/wiki/Node.js" TargetMode="External"/><Relationship Id="rId24" Type="http://schemas.openxmlformats.org/officeDocument/2006/relationships/hyperlink" Target="https://es.wikipedia.org/wiki/Software_privativo" TargetMode="External"/><Relationship Id="rId40" Type="http://schemas.openxmlformats.org/officeDocument/2006/relationships/hyperlink" Target="https://es.wikipedia.org/wiki/PHP" TargetMode="External"/><Relationship Id="rId45" Type="http://schemas.openxmlformats.org/officeDocument/2006/relationships/hyperlink" Target="https://es.wikipedia.org/wiki/Base_de_datos" TargetMode="External"/><Relationship Id="rId66" Type="http://schemas.openxmlformats.org/officeDocument/2006/relationships/hyperlink" Target="https://es.wikipedia.org/wiki/GitHub" TargetMode="External"/><Relationship Id="rId87" Type="http://schemas.openxmlformats.org/officeDocument/2006/relationships/image" Target="media/image8.png"/><Relationship Id="rId61" Type="http://schemas.openxmlformats.org/officeDocument/2006/relationships/hyperlink" Target="https://es.wikipedia.org/wiki/2010" TargetMode="External"/><Relationship Id="rId82" Type="http://schemas.openxmlformats.org/officeDocument/2006/relationships/image" Target="media/image3.png"/><Relationship Id="rId19" Type="http://schemas.openxmlformats.org/officeDocument/2006/relationships/hyperlink" Target="https://es.wikipedia.org/wiki/Git" TargetMode="External"/><Relationship Id="rId14" Type="http://schemas.openxmlformats.org/officeDocument/2006/relationships/hyperlink" Target="https://es.wikipedia.org/wiki/Microsoft_Windows" TargetMode="External"/><Relationship Id="rId30" Type="http://schemas.openxmlformats.org/officeDocument/2006/relationships/hyperlink" Target="https://es.wikipedia.org/wiki/Atom_(editor_de_textos)" TargetMode="External"/><Relationship Id="rId35" Type="http://schemas.openxmlformats.org/officeDocument/2006/relationships/hyperlink" Target="https://es.wikipedia.org/wiki/MySQL" TargetMode="External"/><Relationship Id="rId56" Type="http://schemas.openxmlformats.org/officeDocument/2006/relationships/hyperlink" Target="https://es.wikipedia.org/wiki/C%C3%B3digo_fuente" TargetMode="External"/><Relationship Id="rId77" Type="http://schemas.openxmlformats.org/officeDocument/2006/relationships/hyperlink" Target="https://es.wikipedia.org/wiki/Kent_Beck" TargetMode="External"/><Relationship Id="rId100" Type="http://schemas.openxmlformats.org/officeDocument/2006/relationships/image" Target="media/image20.jpeg"/><Relationship Id="rId105" Type="http://schemas.openxmlformats.org/officeDocument/2006/relationships/hyperlink" Target="https://moqups.com/es/wireframe-tool" TargetMode="External"/><Relationship Id="rId8" Type="http://schemas.openxmlformats.org/officeDocument/2006/relationships/footnotes" Target="footnotes.xml"/><Relationship Id="rId51" Type="http://schemas.openxmlformats.org/officeDocument/2006/relationships/hyperlink" Target="https://es.wikipedia.org/wiki/Solaris_(sistema_operativo)" TargetMode="External"/><Relationship Id="rId72" Type="http://schemas.openxmlformats.org/officeDocument/2006/relationships/hyperlink" Target="https://es.wikipedia.org/wiki/Microsoft_Office_365" TargetMode="External"/><Relationship Id="rId93" Type="http://schemas.openxmlformats.org/officeDocument/2006/relationships/image" Target="media/image14.png"/><Relationship Id="rId98" Type="http://schemas.openxmlformats.org/officeDocument/2006/relationships/image" Target="media/image18.png"/><Relationship Id="rId3" Type="http://schemas.openxmlformats.org/officeDocument/2006/relationships/customXml" Target="../customXml/item3.xml"/><Relationship Id="rId25" Type="http://schemas.openxmlformats.org/officeDocument/2006/relationships/hyperlink" Target="https://es.wikipedia.org/wiki/Microsoft" TargetMode="External"/><Relationship Id="rId46" Type="http://schemas.openxmlformats.org/officeDocument/2006/relationships/hyperlink" Target="https://es.wikipedia.org/wiki/Fork" TargetMode="External"/><Relationship Id="rId67" Type="http://schemas.openxmlformats.org/officeDocument/2006/relationships/hyperlink" Target="https://es.wikipedia.org/wiki/C%C3%B3digo_abierto" TargetMode="External"/><Relationship Id="rId20" Type="http://schemas.openxmlformats.org/officeDocument/2006/relationships/hyperlink" Target="https://es.wikipedia.org/wiki/Snippet" TargetMode="External"/><Relationship Id="rId41" Type="http://schemas.openxmlformats.org/officeDocument/2006/relationships/hyperlink" Target="https://es.wikipedia.org/wiki/Perl" TargetMode="External"/><Relationship Id="rId62" Type="http://schemas.openxmlformats.org/officeDocument/2006/relationships/hyperlink" Target="https://es.wikipedia.org/wiki/C%C3%B3digo_abierto" TargetMode="External"/><Relationship Id="rId83" Type="http://schemas.openxmlformats.org/officeDocument/2006/relationships/image" Target="media/image4.png"/><Relationship Id="rId88"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3082\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2022-11-22T00:00:00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46541-6D17-44D6-9305-0425AF0BC7ED}">
  <ds:schemaRefs>
    <ds:schemaRef ds:uri="http://schemas.openxmlformats.org/officeDocument/2006/bibliography"/>
  </ds:schemaRefs>
</ds:datastoreItem>
</file>

<file path=customXml/itemProps3.xml><?xml version="1.0" encoding="utf-8"?>
<ds:datastoreItem xmlns:ds="http://schemas.openxmlformats.org/officeDocument/2006/customXml" ds:itemID="{EF5E874D-8D53-4341-8BA4-32C8979816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1792</TotalTime>
  <Pages>23</Pages>
  <Words>3424</Words>
  <Characters>18834</Characters>
  <Application>Microsoft Office Word</Application>
  <DocSecurity>0</DocSecurity>
  <Lines>156</Lines>
  <Paragraphs>44</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Software Inventory</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Inventory</dc:title>
  <dc:subject>mANUAL</dc:subject>
  <dc:creator>Sergio Galindo, Santiago Forero, Juan Lozano, Jaider Antonio y Marcela Diaz</dc:creator>
  <cp:keywords>Programación</cp:keywords>
  <dc:description/>
  <cp:lastModifiedBy>Javier Diaz</cp:lastModifiedBy>
  <cp:revision>56</cp:revision>
  <dcterms:created xsi:type="dcterms:W3CDTF">2022-11-23T01:48:00Z</dcterms:created>
  <dcterms:modified xsi:type="dcterms:W3CDTF">2022-12-02T22:00:00Z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